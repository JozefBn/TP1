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8968" w14:textId="77777777" w:rsidR="00C62C62" w:rsidRPr="00155F11" w:rsidRDefault="00000000">
      <w:pPr>
        <w:spacing w:after="107"/>
        <w:ind w:right="5"/>
        <w:jc w:val="center"/>
        <w:rPr>
          <w:lang w:val="sk-SK"/>
        </w:rPr>
      </w:pPr>
      <w:r w:rsidRPr="00155F11">
        <w:rPr>
          <w:b/>
          <w:sz w:val="32"/>
          <w:lang w:val="sk-SK"/>
        </w:rPr>
        <w:t xml:space="preserve">SLOVENSKÁ TECHNICKÁ UNIVERZITA V BRATISLAVE  </w:t>
      </w:r>
      <w:r w:rsidRPr="00155F11">
        <w:rPr>
          <w:lang w:val="sk-SK"/>
        </w:rPr>
        <w:t xml:space="preserve"> </w:t>
      </w:r>
    </w:p>
    <w:p w14:paraId="57AB4494" w14:textId="77777777" w:rsidR="00C62C62" w:rsidRPr="00155F11" w:rsidRDefault="00000000">
      <w:pPr>
        <w:spacing w:after="167"/>
        <w:ind w:left="10" w:right="7" w:hanging="10"/>
        <w:jc w:val="center"/>
        <w:rPr>
          <w:lang w:val="sk-SK"/>
        </w:rPr>
      </w:pPr>
      <w:r w:rsidRPr="00155F11">
        <w:rPr>
          <w:b/>
          <w:sz w:val="28"/>
          <w:lang w:val="sk-SK"/>
        </w:rPr>
        <w:t xml:space="preserve">FAKULTA ELEKTROTECHNIKY A INFORMATIKY </w:t>
      </w:r>
      <w:r w:rsidRPr="00155F11">
        <w:rPr>
          <w:color w:val="2F5496"/>
          <w:sz w:val="32"/>
          <w:lang w:val="sk-SK"/>
        </w:rPr>
        <w:t xml:space="preserve"> </w:t>
      </w:r>
    </w:p>
    <w:p w14:paraId="6072CDE3" w14:textId="77777777" w:rsidR="00C62C62" w:rsidRPr="00155F11" w:rsidRDefault="00000000">
      <w:pPr>
        <w:spacing w:after="0"/>
        <w:ind w:left="1"/>
        <w:jc w:val="center"/>
        <w:rPr>
          <w:lang w:val="sk-SK"/>
        </w:rPr>
      </w:pPr>
      <w:r w:rsidRPr="00155F11">
        <w:rPr>
          <w:sz w:val="28"/>
          <w:lang w:val="sk-SK"/>
        </w:rPr>
        <w:t>Ústav</w:t>
      </w:r>
      <w:r w:rsidRPr="00155F11">
        <w:rPr>
          <w:sz w:val="32"/>
          <w:lang w:val="sk-SK"/>
        </w:rPr>
        <w:t xml:space="preserve"> </w:t>
      </w:r>
      <w:r w:rsidRPr="00155F11">
        <w:rPr>
          <w:sz w:val="28"/>
          <w:lang w:val="sk-SK"/>
        </w:rPr>
        <w:t>informatiky</w:t>
      </w:r>
      <w:r w:rsidRPr="00155F11">
        <w:rPr>
          <w:sz w:val="32"/>
          <w:lang w:val="sk-SK"/>
        </w:rPr>
        <w:t xml:space="preserve"> </w:t>
      </w:r>
      <w:r w:rsidRPr="00155F11">
        <w:rPr>
          <w:sz w:val="28"/>
          <w:lang w:val="sk-SK"/>
        </w:rPr>
        <w:t xml:space="preserve">a matematiky </w:t>
      </w:r>
      <w:r w:rsidRPr="00155F11">
        <w:rPr>
          <w:lang w:val="sk-SK"/>
        </w:rPr>
        <w:t xml:space="preserve"> </w:t>
      </w:r>
    </w:p>
    <w:p w14:paraId="2F515B6D" w14:textId="77777777" w:rsidR="00C62C62" w:rsidRPr="00155F11" w:rsidRDefault="00000000">
      <w:pPr>
        <w:spacing w:after="15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5F2D35E5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64796F1A" w14:textId="77777777" w:rsidR="00C62C62" w:rsidRPr="00155F11" w:rsidRDefault="00000000">
      <w:pPr>
        <w:spacing w:after="15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21A81B47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492B3CAC" w14:textId="77777777" w:rsidR="00C62C62" w:rsidRPr="00155F11" w:rsidRDefault="00000000">
      <w:pPr>
        <w:spacing w:after="156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1AC37013" w14:textId="77777777" w:rsidR="00C62C62" w:rsidRPr="00155F11" w:rsidRDefault="00000000">
      <w:pPr>
        <w:spacing w:after="148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56AF375B" w14:textId="77777777" w:rsidR="00C62C62" w:rsidRPr="00155F11" w:rsidRDefault="00000000">
      <w:pPr>
        <w:spacing w:after="57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1AEB8F94" w14:textId="77777777" w:rsidR="00C62C62" w:rsidRPr="00155F11" w:rsidRDefault="00000000">
      <w:pPr>
        <w:spacing w:after="0" w:line="255" w:lineRule="auto"/>
        <w:jc w:val="center"/>
        <w:rPr>
          <w:lang w:val="sk-SK"/>
        </w:rPr>
      </w:pPr>
      <w:r w:rsidRPr="00155F11">
        <w:rPr>
          <w:b/>
          <w:sz w:val="44"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b/>
          <w:sz w:val="44"/>
          <w:lang w:val="sk-SK"/>
        </w:rPr>
        <w:t>fotoniky</w:t>
      </w:r>
      <w:proofErr w:type="spellEnd"/>
      <w:r w:rsidRPr="00155F11">
        <w:rPr>
          <w:b/>
          <w:sz w:val="44"/>
          <w:lang w:val="sk-SK"/>
        </w:rPr>
        <w:t xml:space="preserve"> a informatiky </w:t>
      </w:r>
      <w:r w:rsidRPr="00155F11">
        <w:rPr>
          <w:lang w:val="sk-SK"/>
        </w:rPr>
        <w:t xml:space="preserve"> </w:t>
      </w:r>
    </w:p>
    <w:p w14:paraId="59EFDB5C" w14:textId="77777777" w:rsidR="00C62C62" w:rsidRPr="00155F11" w:rsidRDefault="00000000">
      <w:pPr>
        <w:spacing w:after="296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61BF33E8" w14:textId="77777777" w:rsidR="00C62C62" w:rsidRPr="00155F11" w:rsidRDefault="00000000">
      <w:pPr>
        <w:spacing w:after="0"/>
        <w:ind w:right="2"/>
        <w:jc w:val="center"/>
        <w:rPr>
          <w:lang w:val="sk-SK"/>
        </w:rPr>
      </w:pPr>
      <w:r w:rsidRPr="00155F11">
        <w:rPr>
          <w:b/>
          <w:sz w:val="28"/>
          <w:lang w:val="sk-SK"/>
        </w:rPr>
        <w:t xml:space="preserve">Tímový projekt </w:t>
      </w:r>
      <w:r w:rsidRPr="00155F11">
        <w:rPr>
          <w:color w:val="2F5496"/>
          <w:sz w:val="32"/>
          <w:lang w:val="sk-SK"/>
        </w:rPr>
        <w:t xml:space="preserve"> </w:t>
      </w:r>
    </w:p>
    <w:p w14:paraId="7F37432A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06189414" w14:textId="77777777" w:rsidR="00C62C62" w:rsidRPr="00155F11" w:rsidRDefault="00000000">
      <w:pPr>
        <w:spacing w:after="15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77F57371" w14:textId="77777777" w:rsidR="00C62C62" w:rsidRPr="00155F11" w:rsidRDefault="00000000">
      <w:pPr>
        <w:spacing w:after="156" w:line="256" w:lineRule="auto"/>
        <w:ind w:left="10" w:hanging="10"/>
        <w:jc w:val="center"/>
        <w:rPr>
          <w:lang w:val="sk-SK"/>
        </w:rPr>
      </w:pPr>
      <w:r w:rsidRPr="00155F11">
        <w:rPr>
          <w:lang w:val="sk-SK"/>
        </w:rPr>
        <w:t xml:space="preserve">Bc. Dávid Baranec, Bc. Alex Teplanský, Bc. </w:t>
      </w:r>
      <w:proofErr w:type="spellStart"/>
      <w:r w:rsidRPr="00155F11">
        <w:rPr>
          <w:lang w:val="sk-SK"/>
        </w:rPr>
        <w:t>Noémi</w:t>
      </w:r>
      <w:proofErr w:type="spellEnd"/>
      <w:r w:rsidRPr="00155F11">
        <w:rPr>
          <w:lang w:val="sk-SK"/>
        </w:rPr>
        <w:t xml:space="preserve"> </w:t>
      </w:r>
      <w:proofErr w:type="spellStart"/>
      <w:r w:rsidRPr="00155F11">
        <w:rPr>
          <w:lang w:val="sk-SK"/>
        </w:rPr>
        <w:t>Herbrik</w:t>
      </w:r>
      <w:proofErr w:type="spellEnd"/>
      <w:r w:rsidRPr="00155F11">
        <w:rPr>
          <w:lang w:val="sk-SK"/>
        </w:rPr>
        <w:t xml:space="preserve">, Bc. Emma </w:t>
      </w:r>
      <w:proofErr w:type="spellStart"/>
      <w:r w:rsidRPr="00155F11">
        <w:rPr>
          <w:lang w:val="sk-SK"/>
        </w:rPr>
        <w:t>Valábková</w:t>
      </w:r>
      <w:proofErr w:type="spellEnd"/>
      <w:r w:rsidRPr="00155F11">
        <w:rPr>
          <w:lang w:val="sk-SK"/>
        </w:rPr>
        <w:t xml:space="preserve">, Bc. Jozef Benc, Bc. Matúš </w:t>
      </w:r>
      <w:proofErr w:type="spellStart"/>
      <w:r w:rsidRPr="00155F11">
        <w:rPr>
          <w:lang w:val="sk-SK"/>
        </w:rPr>
        <w:t>Gossanyi</w:t>
      </w:r>
      <w:proofErr w:type="spellEnd"/>
      <w:r w:rsidRPr="00155F11">
        <w:rPr>
          <w:lang w:val="sk-SK"/>
        </w:rPr>
        <w:t xml:space="preserve">  </w:t>
      </w:r>
    </w:p>
    <w:p w14:paraId="1E5AAE63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17E0DB04" w14:textId="77777777" w:rsidR="00C62C62" w:rsidRPr="00155F11" w:rsidRDefault="00000000">
      <w:pPr>
        <w:spacing w:after="155"/>
        <w:ind w:left="347"/>
        <w:jc w:val="center"/>
        <w:rPr>
          <w:lang w:val="sk-SK"/>
        </w:rPr>
      </w:pPr>
      <w:r w:rsidRPr="00155F11">
        <w:rPr>
          <w:lang w:val="sk-SK"/>
        </w:rPr>
        <w:t xml:space="preserve">    </w:t>
      </w:r>
    </w:p>
    <w:p w14:paraId="283EF422" w14:textId="77777777" w:rsidR="00C62C62" w:rsidRPr="00155F11" w:rsidRDefault="00000000">
      <w:pPr>
        <w:spacing w:after="151"/>
        <w:ind w:left="10" w:right="3" w:hanging="10"/>
        <w:jc w:val="center"/>
        <w:rPr>
          <w:lang w:val="sk-SK"/>
        </w:rPr>
      </w:pPr>
      <w:r w:rsidRPr="00155F11">
        <w:rPr>
          <w:lang w:val="sk-SK"/>
        </w:rPr>
        <w:t xml:space="preserve">Konzultanti  </w:t>
      </w:r>
    </w:p>
    <w:p w14:paraId="1228815D" w14:textId="77777777" w:rsidR="00C62C62" w:rsidRPr="00155F11" w:rsidRDefault="00000000">
      <w:pPr>
        <w:spacing w:after="15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36F78B6D" w14:textId="77777777" w:rsidR="00C62C62" w:rsidRPr="00155F11" w:rsidRDefault="00000000">
      <w:pPr>
        <w:spacing w:after="156" w:line="256" w:lineRule="auto"/>
        <w:ind w:left="10" w:right="5" w:hanging="10"/>
        <w:jc w:val="center"/>
        <w:rPr>
          <w:lang w:val="sk-SK"/>
        </w:rPr>
      </w:pPr>
      <w:r w:rsidRPr="00155F11">
        <w:rPr>
          <w:lang w:val="sk-SK"/>
        </w:rPr>
        <w:t xml:space="preserve">prof. Ing. Ľubica </w:t>
      </w:r>
      <w:proofErr w:type="spellStart"/>
      <w:r w:rsidRPr="00155F11">
        <w:rPr>
          <w:lang w:val="sk-SK"/>
        </w:rPr>
        <w:t>Stuchlíková</w:t>
      </w:r>
      <w:proofErr w:type="spellEnd"/>
      <w:r w:rsidRPr="00155F11">
        <w:rPr>
          <w:lang w:val="sk-SK"/>
        </w:rPr>
        <w:t xml:space="preserve">, PhD., Ing. Peter Benko, PhD.  </w:t>
      </w:r>
    </w:p>
    <w:p w14:paraId="51ACA8BE" w14:textId="77777777" w:rsidR="00C62C62" w:rsidRPr="00155F11" w:rsidRDefault="00000000">
      <w:pPr>
        <w:spacing w:after="15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67D25A30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0BDAC320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627C5460" w14:textId="77777777" w:rsidR="00C62C62" w:rsidRPr="00155F11" w:rsidRDefault="00000000">
      <w:pPr>
        <w:spacing w:after="196"/>
        <w:ind w:left="10" w:right="4" w:hanging="10"/>
        <w:jc w:val="center"/>
        <w:rPr>
          <w:lang w:val="sk-SK"/>
        </w:rPr>
      </w:pPr>
      <w:r w:rsidRPr="00155F11">
        <w:rPr>
          <w:lang w:val="sk-SK"/>
        </w:rPr>
        <w:t xml:space="preserve">Bratislava 2022  </w:t>
      </w:r>
    </w:p>
    <w:p w14:paraId="56BDD817" w14:textId="77777777" w:rsidR="00C62C62" w:rsidRPr="00155F11" w:rsidRDefault="00000000">
      <w:pPr>
        <w:spacing w:after="0"/>
        <w:ind w:left="225"/>
        <w:jc w:val="center"/>
        <w:rPr>
          <w:lang w:val="sk-SK"/>
        </w:rPr>
      </w:pPr>
      <w:r w:rsidRPr="00155F11">
        <w:rPr>
          <w:lang w:val="sk-SK"/>
        </w:rPr>
        <w:t xml:space="preserve"> </w:t>
      </w:r>
      <w:r w:rsidRPr="00155F11">
        <w:rPr>
          <w:b/>
          <w:sz w:val="32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4C17D5CD" w14:textId="77777777" w:rsidR="00C62C62" w:rsidRPr="00155F11" w:rsidRDefault="00000000" w:rsidP="00E25356">
      <w:pPr>
        <w:pStyle w:val="Heading1"/>
        <w:jc w:val="center"/>
        <w:rPr>
          <w:lang w:val="sk-SK"/>
        </w:rPr>
      </w:pPr>
      <w:bookmarkStart w:id="0" w:name="_Toc125408661"/>
      <w:r w:rsidRPr="00155F11">
        <w:rPr>
          <w:lang w:val="sk-SK"/>
        </w:rPr>
        <w:lastRenderedPageBreak/>
        <w:t>Zadanie tímového projektu</w:t>
      </w:r>
      <w:bookmarkEnd w:id="0"/>
    </w:p>
    <w:p w14:paraId="49720572" w14:textId="77777777" w:rsidR="00C62C62" w:rsidRPr="00155F11" w:rsidRDefault="00000000">
      <w:pPr>
        <w:spacing w:after="94"/>
        <w:ind w:left="175" w:hanging="10"/>
        <w:rPr>
          <w:lang w:val="sk-SK"/>
        </w:rPr>
      </w:pPr>
      <w:r w:rsidRPr="00155F11">
        <w:rPr>
          <w:b/>
          <w:color w:val="0D0D0D"/>
          <w:sz w:val="28"/>
          <w:lang w:val="sk-SK"/>
        </w:rPr>
        <w:t>Riešiteľský kolektív</w:t>
      </w:r>
      <w:r w:rsidRPr="00155F11">
        <w:rPr>
          <w:color w:val="0D0D0D"/>
          <w:sz w:val="24"/>
          <w:lang w:val="sk-SK"/>
        </w:rPr>
        <w:t>:</w:t>
      </w:r>
      <w:r w:rsidRPr="00155F11">
        <w:rPr>
          <w:lang w:val="sk-SK"/>
        </w:rPr>
        <w:t xml:space="preserve"> </w:t>
      </w:r>
    </w:p>
    <w:p w14:paraId="3647B670" w14:textId="77777777" w:rsidR="00C62C62" w:rsidRPr="00155F11" w:rsidRDefault="00000000">
      <w:pPr>
        <w:spacing w:after="178" w:line="262" w:lineRule="auto"/>
        <w:ind w:left="245" w:hanging="10"/>
        <w:rPr>
          <w:lang w:val="sk-SK"/>
        </w:rPr>
      </w:pPr>
      <w:r w:rsidRPr="00155F11">
        <w:rPr>
          <w:b/>
          <w:sz w:val="24"/>
          <w:lang w:val="sk-SK"/>
        </w:rPr>
        <w:t>Bc. Dávid Baranec, Bc</w:t>
      </w:r>
      <w:r w:rsidRPr="00155F11">
        <w:rPr>
          <w:b/>
          <w:sz w:val="32"/>
          <w:lang w:val="sk-SK"/>
        </w:rPr>
        <w:t xml:space="preserve">. </w:t>
      </w:r>
      <w:r w:rsidRPr="00155F11">
        <w:rPr>
          <w:b/>
          <w:sz w:val="24"/>
          <w:lang w:val="sk-SK"/>
        </w:rPr>
        <w:t xml:space="preserve">Alex Teplanský, Bc. </w:t>
      </w:r>
      <w:proofErr w:type="spellStart"/>
      <w:r w:rsidRPr="00155F11">
        <w:rPr>
          <w:b/>
          <w:sz w:val="24"/>
          <w:lang w:val="sk-SK"/>
        </w:rPr>
        <w:t>Noémi</w:t>
      </w:r>
      <w:proofErr w:type="spellEnd"/>
      <w:r w:rsidRPr="00155F11">
        <w:rPr>
          <w:b/>
          <w:sz w:val="24"/>
          <w:lang w:val="sk-SK"/>
        </w:rPr>
        <w:t xml:space="preserve"> </w:t>
      </w:r>
      <w:proofErr w:type="spellStart"/>
      <w:r w:rsidRPr="00155F11">
        <w:rPr>
          <w:b/>
          <w:sz w:val="24"/>
          <w:lang w:val="sk-SK"/>
        </w:rPr>
        <w:t>Herbrik</w:t>
      </w:r>
      <w:proofErr w:type="spellEnd"/>
      <w:r w:rsidRPr="00155F11">
        <w:rPr>
          <w:b/>
          <w:sz w:val="24"/>
          <w:lang w:val="sk-SK"/>
        </w:rPr>
        <w:t xml:space="preserve">, Bc. Emma </w:t>
      </w:r>
      <w:proofErr w:type="spellStart"/>
      <w:r w:rsidRPr="00155F11">
        <w:rPr>
          <w:b/>
          <w:sz w:val="24"/>
          <w:lang w:val="sk-SK"/>
        </w:rPr>
        <w:t>Valábková</w:t>
      </w:r>
      <w:proofErr w:type="spellEnd"/>
      <w:r w:rsidRPr="00155F11">
        <w:rPr>
          <w:b/>
          <w:sz w:val="24"/>
          <w:lang w:val="sk-SK"/>
        </w:rPr>
        <w:t xml:space="preserve">, Bc. Jozef Benc, Bc. Matúš </w:t>
      </w:r>
      <w:proofErr w:type="spellStart"/>
      <w:r w:rsidRPr="00155F11">
        <w:rPr>
          <w:b/>
          <w:sz w:val="24"/>
          <w:lang w:val="sk-SK"/>
        </w:rPr>
        <w:t>Gossanyi</w:t>
      </w:r>
      <w:proofErr w:type="spellEnd"/>
      <w:r w:rsidRPr="00155F11">
        <w:rPr>
          <w:b/>
          <w:sz w:val="24"/>
          <w:lang w:val="sk-SK"/>
        </w:rPr>
        <w:t xml:space="preserve">  </w:t>
      </w:r>
    </w:p>
    <w:p w14:paraId="782EC039" w14:textId="77777777" w:rsidR="00C62C62" w:rsidRPr="00155F11" w:rsidRDefault="00000000">
      <w:pPr>
        <w:spacing w:after="344" w:line="260" w:lineRule="auto"/>
        <w:ind w:left="185" w:right="17" w:hanging="10"/>
        <w:jc w:val="both"/>
        <w:rPr>
          <w:lang w:val="sk-SK"/>
        </w:rPr>
      </w:pPr>
      <w:r w:rsidRPr="00155F11">
        <w:rPr>
          <w:b/>
          <w:sz w:val="28"/>
          <w:lang w:val="sk-SK"/>
        </w:rPr>
        <w:t>Názov tímového projektu</w:t>
      </w:r>
      <w:r w:rsidRPr="00155F11">
        <w:rPr>
          <w:sz w:val="28"/>
          <w:lang w:val="sk-SK"/>
        </w:rPr>
        <w:t xml:space="preserve">: </w:t>
      </w:r>
      <w:r w:rsidRPr="00155F11">
        <w:rPr>
          <w:color w:val="0D0D0D"/>
          <w:sz w:val="24"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color w:val="0D0D0D"/>
          <w:sz w:val="24"/>
          <w:lang w:val="sk-SK"/>
        </w:rPr>
        <w:t>fotoniky</w:t>
      </w:r>
      <w:proofErr w:type="spellEnd"/>
      <w:r w:rsidRPr="00155F11">
        <w:rPr>
          <w:color w:val="0D0D0D"/>
          <w:sz w:val="24"/>
          <w:lang w:val="sk-SK"/>
        </w:rPr>
        <w:t xml:space="preserve"> a informatiky.</w:t>
      </w:r>
      <w:r w:rsidRPr="00155F11">
        <w:rPr>
          <w:lang w:val="sk-SK"/>
        </w:rPr>
        <w:t xml:space="preserve"> </w:t>
      </w:r>
    </w:p>
    <w:p w14:paraId="34914D3C" w14:textId="77777777" w:rsidR="00C62C62" w:rsidRPr="00155F11" w:rsidRDefault="00000000">
      <w:pPr>
        <w:spacing w:after="0"/>
        <w:ind w:left="175" w:hanging="10"/>
        <w:rPr>
          <w:lang w:val="sk-SK"/>
        </w:rPr>
      </w:pPr>
      <w:r w:rsidRPr="00155F11">
        <w:rPr>
          <w:b/>
          <w:color w:val="0D0D0D"/>
          <w:sz w:val="28"/>
          <w:lang w:val="sk-SK"/>
        </w:rPr>
        <w:t>Zadanie tímového projektu</w:t>
      </w:r>
      <w:r w:rsidRPr="00155F11">
        <w:rPr>
          <w:color w:val="0D0D0D"/>
          <w:sz w:val="28"/>
          <w:lang w:val="sk-SK"/>
        </w:rPr>
        <w:t xml:space="preserve">: </w:t>
      </w:r>
      <w:r w:rsidRPr="00155F11">
        <w:rPr>
          <w:lang w:val="sk-SK"/>
        </w:rPr>
        <w:t xml:space="preserve"> </w:t>
      </w:r>
    </w:p>
    <w:p w14:paraId="454CBA75" w14:textId="77777777" w:rsidR="00C62C62" w:rsidRPr="00155F11" w:rsidRDefault="00000000">
      <w:pPr>
        <w:spacing w:after="359" w:line="260" w:lineRule="auto"/>
        <w:ind w:left="175" w:right="17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 záujme zvýšenia pochopenia učiva a dejov, ktoré sú náročné na vizualizáciu pre študentov na stredných a vysokých školách so zameraním na oblasť elektroniky, </w:t>
      </w:r>
      <w:proofErr w:type="spellStart"/>
      <w:r w:rsidRPr="00155F11">
        <w:rPr>
          <w:color w:val="0D0D0D"/>
          <w:sz w:val="24"/>
          <w:lang w:val="sk-SK"/>
        </w:rPr>
        <w:t>fotoniky</w:t>
      </w:r>
      <w:proofErr w:type="spellEnd"/>
      <w:r w:rsidRPr="00155F11">
        <w:rPr>
          <w:color w:val="0D0D0D"/>
          <w:sz w:val="24"/>
          <w:lang w:val="sk-SK"/>
        </w:rPr>
        <w:t xml:space="preserve"> a informatiky, sa v súčasnosti venuje veľká pozornosť vývoju vzdelávacích interaktívnych animácii. Na Ústave elektroniky a </w:t>
      </w:r>
      <w:proofErr w:type="spellStart"/>
      <w:r w:rsidRPr="00155F11">
        <w:rPr>
          <w:color w:val="0D0D0D"/>
          <w:sz w:val="24"/>
          <w:lang w:val="sk-SK"/>
        </w:rPr>
        <w:t>fotoniky</w:t>
      </w:r>
      <w:proofErr w:type="spellEnd"/>
      <w:r w:rsidRPr="00155F11">
        <w:rPr>
          <w:color w:val="0D0D0D"/>
          <w:sz w:val="24"/>
          <w:lang w:val="sk-SK"/>
        </w:rPr>
        <w:t xml:space="preserve"> sú vyvíjané takéto animácie pre vzdelávací portál </w:t>
      </w:r>
      <w:proofErr w:type="spellStart"/>
      <w:r w:rsidRPr="00155F11">
        <w:rPr>
          <w:color w:val="0D0D0D"/>
          <w:sz w:val="24"/>
          <w:lang w:val="sk-SK"/>
        </w:rPr>
        <w:t>eLearn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central</w:t>
      </w:r>
      <w:proofErr w:type="spellEnd"/>
      <w:r w:rsidRPr="00155F11">
        <w:rPr>
          <w:color w:val="0D0D0D"/>
          <w:sz w:val="24"/>
          <w:lang w:val="sk-SK"/>
        </w:rPr>
        <w:t xml:space="preserve"> od roku 2004. Veľká časť animácii je však vytvorená v programe FLASH, čo znemožňuje ich využitie vo vzdelávaní. Hľadáme novú (“virtuálnu”) firmu – Váš tím, ktorá by sa venovala návrhu, vývoju a optimalizácii interaktívnych vzdelávacích animácií vo vybranom programe, ktorý je dnes využiteľný bez obmedzení. Vytvorené aplikácie budú voľne dostupné a voľne šíriteľné v rámci vzdelávania na stredných a vysokých školách so zameraním na elektroniku, </w:t>
      </w:r>
      <w:proofErr w:type="spellStart"/>
      <w:r w:rsidRPr="00155F11">
        <w:rPr>
          <w:color w:val="0D0D0D"/>
          <w:sz w:val="24"/>
          <w:lang w:val="sk-SK"/>
        </w:rPr>
        <w:t>fotoniku</w:t>
      </w:r>
      <w:proofErr w:type="spellEnd"/>
      <w:r w:rsidRPr="00155F11">
        <w:rPr>
          <w:color w:val="0D0D0D"/>
          <w:sz w:val="24"/>
          <w:lang w:val="sk-SK"/>
        </w:rPr>
        <w:t xml:space="preserve"> a informatiku. Cieľovou skupinou sú študenti stredných a vysokých škôl (bakalárske štúdium). </w:t>
      </w:r>
      <w:r w:rsidRPr="00155F11">
        <w:rPr>
          <w:lang w:val="sk-SK"/>
        </w:rPr>
        <w:t xml:space="preserve"> </w:t>
      </w:r>
    </w:p>
    <w:p w14:paraId="2B99F52B" w14:textId="77777777" w:rsidR="00C62C62" w:rsidRPr="00155F11" w:rsidRDefault="00000000">
      <w:pPr>
        <w:spacing w:after="0"/>
        <w:ind w:left="175" w:hanging="10"/>
        <w:rPr>
          <w:lang w:val="sk-SK"/>
        </w:rPr>
      </w:pPr>
      <w:r w:rsidRPr="00155F11">
        <w:rPr>
          <w:b/>
          <w:color w:val="0D0D0D"/>
          <w:sz w:val="28"/>
          <w:lang w:val="sk-SK"/>
        </w:rPr>
        <w:t>Úlohy</w:t>
      </w:r>
      <w:r w:rsidRPr="00155F11">
        <w:rPr>
          <w:color w:val="0D0D0D"/>
          <w:sz w:val="24"/>
          <w:lang w:val="sk-SK"/>
        </w:rPr>
        <w:t>:</w:t>
      </w:r>
      <w:r w:rsidRPr="00155F11">
        <w:rPr>
          <w:lang w:val="sk-SK"/>
        </w:rPr>
        <w:t xml:space="preserve"> </w:t>
      </w:r>
    </w:p>
    <w:p w14:paraId="4C5F4438" w14:textId="77777777" w:rsidR="00C62C62" w:rsidRPr="00155F11" w:rsidRDefault="00000000">
      <w:pPr>
        <w:numPr>
          <w:ilvl w:val="0"/>
          <w:numId w:val="1"/>
        </w:numPr>
        <w:spacing w:after="98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Analyzujte súčasné trendy v oblasti interaktívnych animácií v oblasti elektroniky, </w:t>
      </w:r>
      <w:proofErr w:type="spellStart"/>
      <w:r w:rsidRPr="00155F11">
        <w:rPr>
          <w:sz w:val="24"/>
          <w:lang w:val="sk-SK"/>
        </w:rPr>
        <w:t>fotoniky</w:t>
      </w:r>
      <w:proofErr w:type="spellEnd"/>
      <w:r w:rsidRPr="00155F11">
        <w:rPr>
          <w:sz w:val="24"/>
          <w:lang w:val="sk-SK"/>
        </w:rPr>
        <w:t xml:space="preserve"> a informatiky.</w:t>
      </w:r>
      <w:r w:rsidRPr="00155F11">
        <w:rPr>
          <w:lang w:val="sk-SK"/>
        </w:rPr>
        <w:t xml:space="preserve"> </w:t>
      </w:r>
    </w:p>
    <w:p w14:paraId="7DC8EAC3" w14:textId="77777777" w:rsidR="00C62C62" w:rsidRPr="00155F11" w:rsidRDefault="00000000">
      <w:pPr>
        <w:numPr>
          <w:ilvl w:val="0"/>
          <w:numId w:val="1"/>
        </w:numPr>
        <w:spacing w:after="94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Oboznámte sa s princípmi tvorby interaktívnych animácii vo vybranom programe na báze objektovo orientovaného programovania. Otestujte a analyzujte už vytvorené interaktívne animácie. Navrhnite ako zvýšiť ich edukačnú hodnotu a atraktívnosť.</w:t>
      </w:r>
      <w:r w:rsidRPr="00155F11">
        <w:rPr>
          <w:lang w:val="sk-SK"/>
        </w:rPr>
        <w:t xml:space="preserve"> </w:t>
      </w:r>
    </w:p>
    <w:p w14:paraId="1FE3338D" w14:textId="77777777" w:rsidR="00C62C62" w:rsidRPr="00155F11" w:rsidRDefault="00000000">
      <w:pPr>
        <w:numPr>
          <w:ilvl w:val="0"/>
          <w:numId w:val="1"/>
        </w:numPr>
        <w:spacing w:after="95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Navrhnite a vytvorte nové interaktívne animácie zobrazujúce vybrané problematiky z oblasti elektroniky, </w:t>
      </w:r>
      <w:proofErr w:type="spellStart"/>
      <w:r w:rsidRPr="00155F11">
        <w:rPr>
          <w:sz w:val="24"/>
          <w:lang w:val="sk-SK"/>
        </w:rPr>
        <w:t>fotoniky</w:t>
      </w:r>
      <w:proofErr w:type="spellEnd"/>
      <w:r w:rsidRPr="00155F11">
        <w:rPr>
          <w:sz w:val="24"/>
          <w:lang w:val="sk-SK"/>
        </w:rPr>
        <w:t xml:space="preserve"> a informatiky.</w:t>
      </w:r>
      <w:r w:rsidRPr="00155F11">
        <w:rPr>
          <w:lang w:val="sk-SK"/>
        </w:rPr>
        <w:t xml:space="preserve"> </w:t>
      </w:r>
    </w:p>
    <w:p w14:paraId="6A3D73AC" w14:textId="77777777" w:rsidR="00C62C62" w:rsidRPr="00155F11" w:rsidRDefault="00000000">
      <w:pPr>
        <w:numPr>
          <w:ilvl w:val="0"/>
          <w:numId w:val="1"/>
        </w:numPr>
        <w:spacing w:after="95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Urobte optimalizáciu, otestujte jednotlivé interaktívne animácie a vypracujte používateľskú dokumentáciu.</w:t>
      </w:r>
      <w:r w:rsidRPr="00155F11">
        <w:rPr>
          <w:lang w:val="sk-SK"/>
        </w:rPr>
        <w:t xml:space="preserve"> </w:t>
      </w:r>
    </w:p>
    <w:p w14:paraId="528B8A50" w14:textId="77777777" w:rsidR="00C62C62" w:rsidRPr="00155F11" w:rsidRDefault="00000000">
      <w:pPr>
        <w:numPr>
          <w:ilvl w:val="0"/>
          <w:numId w:val="1"/>
        </w:numPr>
        <w:spacing w:after="103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Vytvorte portfólio a základnú cenovú ponuku produktov Vašej firmy zaoberajúcej sa návrhom a tvorbou interaktívnych animácii z oblasti elektroniky, </w:t>
      </w:r>
      <w:proofErr w:type="spellStart"/>
      <w:r w:rsidRPr="00155F11">
        <w:rPr>
          <w:sz w:val="24"/>
          <w:lang w:val="sk-SK"/>
        </w:rPr>
        <w:t>fotoniky</w:t>
      </w:r>
      <w:proofErr w:type="spellEnd"/>
      <w:r w:rsidRPr="00155F11">
        <w:rPr>
          <w:sz w:val="24"/>
          <w:lang w:val="sk-SK"/>
        </w:rPr>
        <w:t xml:space="preserve"> a informatiky.</w:t>
      </w:r>
      <w:r w:rsidRPr="00155F11">
        <w:rPr>
          <w:lang w:val="sk-SK"/>
        </w:rPr>
        <w:t xml:space="preserve"> </w:t>
      </w:r>
    </w:p>
    <w:p w14:paraId="4E46106E" w14:textId="77777777" w:rsidR="00C62C62" w:rsidRPr="00155F11" w:rsidRDefault="00000000">
      <w:pPr>
        <w:spacing w:after="0"/>
        <w:ind w:left="175" w:hanging="10"/>
        <w:rPr>
          <w:lang w:val="sk-SK"/>
        </w:rPr>
      </w:pPr>
      <w:r w:rsidRPr="00155F11">
        <w:rPr>
          <w:b/>
          <w:color w:val="0D0D0D"/>
          <w:sz w:val="28"/>
          <w:lang w:val="sk-SK"/>
        </w:rPr>
        <w:t xml:space="preserve">Konzultanti tímového projektu: </w:t>
      </w:r>
      <w:r w:rsidRPr="00155F11">
        <w:rPr>
          <w:color w:val="0D0D0D"/>
          <w:sz w:val="24"/>
          <w:lang w:val="sk-SK"/>
        </w:rPr>
        <w:t xml:space="preserve">prof. Ing. Ľ. </w:t>
      </w:r>
    </w:p>
    <w:p w14:paraId="70F11EFB" w14:textId="77777777" w:rsidR="00C62C62" w:rsidRPr="00155F11" w:rsidRDefault="00000000">
      <w:pPr>
        <w:spacing w:after="273" w:line="260" w:lineRule="auto"/>
        <w:ind w:left="175" w:right="17"/>
        <w:jc w:val="both"/>
        <w:rPr>
          <w:lang w:val="sk-SK"/>
        </w:rPr>
      </w:pPr>
      <w:proofErr w:type="spellStart"/>
      <w:r w:rsidRPr="00155F11">
        <w:rPr>
          <w:color w:val="0D0D0D"/>
          <w:sz w:val="24"/>
          <w:lang w:val="sk-SK"/>
        </w:rPr>
        <w:t>Stuchlíková</w:t>
      </w:r>
      <w:proofErr w:type="spellEnd"/>
      <w:r w:rsidRPr="00155F11">
        <w:rPr>
          <w:color w:val="0D0D0D"/>
          <w:sz w:val="24"/>
          <w:lang w:val="sk-SK"/>
        </w:rPr>
        <w:t>, PhD., Ing. P. Benko, PhD.</w:t>
      </w:r>
      <w:r w:rsidRPr="00155F11">
        <w:rPr>
          <w:lang w:val="sk-SK"/>
        </w:rPr>
        <w:t xml:space="preserve"> </w:t>
      </w:r>
    </w:p>
    <w:p w14:paraId="6D3E66E9" w14:textId="77777777" w:rsidR="00C62C62" w:rsidRPr="00155F11" w:rsidRDefault="00000000">
      <w:pPr>
        <w:spacing w:after="0" w:line="260" w:lineRule="auto"/>
        <w:ind w:left="175" w:right="17"/>
        <w:jc w:val="both"/>
        <w:rPr>
          <w:lang w:val="sk-SK"/>
        </w:rPr>
      </w:pPr>
      <w:r w:rsidRPr="00155F11">
        <w:rPr>
          <w:b/>
          <w:color w:val="0D0D0D"/>
          <w:sz w:val="24"/>
          <w:lang w:val="sk-SK"/>
        </w:rPr>
        <w:t xml:space="preserve">Miesto vypracovania: </w:t>
      </w:r>
      <w:r w:rsidRPr="00155F11">
        <w:rPr>
          <w:color w:val="0D0D0D"/>
          <w:sz w:val="24"/>
          <w:lang w:val="sk-SK"/>
        </w:rPr>
        <w:t>ÚIM FEI STU v Bratislave</w:t>
      </w:r>
      <w:r w:rsidRPr="00155F11">
        <w:rPr>
          <w:lang w:val="sk-SK"/>
        </w:rPr>
        <w:t xml:space="preserve"> </w:t>
      </w:r>
    </w:p>
    <w:p w14:paraId="0DFEEFDC" w14:textId="77777777" w:rsidR="00C62C62" w:rsidRPr="00155F11" w:rsidRDefault="00000000">
      <w:pPr>
        <w:spacing w:after="3"/>
        <w:ind w:left="175" w:hanging="10"/>
        <w:rPr>
          <w:lang w:val="sk-SK"/>
        </w:rPr>
      </w:pPr>
      <w:r w:rsidRPr="00155F11">
        <w:rPr>
          <w:b/>
          <w:color w:val="0D0D0D"/>
          <w:sz w:val="24"/>
          <w:lang w:val="sk-SK"/>
        </w:rPr>
        <w:t>Akademický rok</w:t>
      </w:r>
      <w:r w:rsidRPr="00155F11">
        <w:rPr>
          <w:color w:val="0D0D0D"/>
          <w:sz w:val="24"/>
          <w:lang w:val="sk-SK"/>
        </w:rPr>
        <w:t>: 2022/23</w:t>
      </w:r>
      <w:r w:rsidRPr="00155F11">
        <w:rPr>
          <w:lang w:val="sk-SK"/>
        </w:rPr>
        <w:t xml:space="preserve"> </w:t>
      </w:r>
    </w:p>
    <w:p w14:paraId="08447E1A" w14:textId="77777777" w:rsidR="00C62C62" w:rsidRDefault="00000000">
      <w:pPr>
        <w:spacing w:after="3"/>
        <w:ind w:left="175" w:hanging="10"/>
        <w:rPr>
          <w:lang w:val="sk-SK"/>
        </w:rPr>
      </w:pPr>
      <w:r w:rsidRPr="00155F11">
        <w:rPr>
          <w:b/>
          <w:color w:val="0D0D0D"/>
          <w:sz w:val="24"/>
          <w:lang w:val="sk-SK"/>
        </w:rPr>
        <w:t>Termín odovzdania tímového projektu</w:t>
      </w:r>
      <w:r w:rsidRPr="00155F11">
        <w:rPr>
          <w:color w:val="0D0D0D"/>
          <w:sz w:val="24"/>
          <w:lang w:val="sk-SK"/>
        </w:rPr>
        <w:t>: 24.1.2023</w:t>
      </w:r>
      <w:r w:rsidRPr="00155F11">
        <w:rPr>
          <w:lang w:val="sk-SK"/>
        </w:rPr>
        <w:t xml:space="preserve"> </w:t>
      </w:r>
    </w:p>
    <w:p w14:paraId="46A6613E" w14:textId="77777777" w:rsidR="00107249" w:rsidRPr="00155F11" w:rsidRDefault="00107249">
      <w:pPr>
        <w:spacing w:after="3"/>
        <w:ind w:left="175" w:hanging="10"/>
        <w:rPr>
          <w:lang w:val="sk-SK"/>
        </w:rPr>
      </w:pPr>
    </w:p>
    <w:p w14:paraId="77ED7165" w14:textId="77777777" w:rsidR="00C62C62" w:rsidRPr="00155F11" w:rsidRDefault="00000000">
      <w:pPr>
        <w:spacing w:after="0"/>
        <w:ind w:left="10" w:right="6" w:hanging="10"/>
        <w:jc w:val="center"/>
        <w:rPr>
          <w:lang w:val="sk-SK"/>
        </w:rPr>
      </w:pPr>
      <w:r w:rsidRPr="00155F11">
        <w:rPr>
          <w:b/>
          <w:sz w:val="28"/>
          <w:lang w:val="sk-SK"/>
        </w:rPr>
        <w:t xml:space="preserve">PONUKA NA VYPRACOVANIE PROJEKTU </w:t>
      </w:r>
      <w:r w:rsidRPr="00155F11">
        <w:rPr>
          <w:color w:val="2F5496"/>
          <w:sz w:val="32"/>
          <w:lang w:val="sk-SK"/>
        </w:rPr>
        <w:t xml:space="preserve"> </w:t>
      </w:r>
    </w:p>
    <w:p w14:paraId="6B2422C7" w14:textId="77777777" w:rsidR="00C62C62" w:rsidRPr="00155F11" w:rsidRDefault="00000000">
      <w:pPr>
        <w:spacing w:after="0"/>
        <w:ind w:left="249"/>
        <w:jc w:val="center"/>
        <w:rPr>
          <w:lang w:val="sk-SK"/>
        </w:rPr>
      </w:pPr>
      <w:r w:rsidRPr="00155F11">
        <w:rPr>
          <w:b/>
          <w:color w:val="0D0D0D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tbl>
      <w:tblPr>
        <w:tblStyle w:val="TableGrid"/>
        <w:tblW w:w="4375" w:type="dxa"/>
        <w:tblInd w:w="14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359"/>
        <w:gridCol w:w="2016"/>
      </w:tblGrid>
      <w:tr w:rsidR="00C62C62" w:rsidRPr="00155F11" w14:paraId="27E41F76" w14:textId="77777777">
        <w:trPr>
          <w:trHeight w:val="557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4572C7E" w14:textId="77777777" w:rsidR="00C62C62" w:rsidRPr="00155F11" w:rsidRDefault="00000000" w:rsidP="00E25356">
            <w:pPr>
              <w:pStyle w:val="Heading2"/>
              <w:outlineLvl w:val="1"/>
              <w:rPr>
                <w:lang w:val="sk-SK"/>
              </w:rPr>
            </w:pPr>
            <w:bookmarkStart w:id="1" w:name="_Toc125408662"/>
            <w:r w:rsidRPr="00155F11">
              <w:rPr>
                <w:lang w:val="sk-SK"/>
              </w:rPr>
              <w:t>Ponuka</w:t>
            </w:r>
            <w:bookmarkEnd w:id="1"/>
            <w:r w:rsidRPr="00155F11">
              <w:rPr>
                <w:lang w:val="sk-SK"/>
              </w:rPr>
              <w:t xml:space="preserve"> 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F52D5E1" w14:textId="77777777" w:rsidR="00C62C62" w:rsidRPr="00155F11" w:rsidRDefault="00C62C62">
            <w:pPr>
              <w:rPr>
                <w:lang w:val="sk-SK"/>
              </w:rPr>
            </w:pPr>
          </w:p>
        </w:tc>
      </w:tr>
      <w:tr w:rsidR="00C62C62" w:rsidRPr="00155F11" w14:paraId="273D15E2" w14:textId="77777777">
        <w:trPr>
          <w:trHeight w:val="485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7BC1E" w14:textId="77777777" w:rsidR="00C62C62" w:rsidRPr="00155F11" w:rsidRDefault="00000000">
            <w:pPr>
              <w:ind w:left="290"/>
              <w:rPr>
                <w:lang w:val="sk-SK"/>
              </w:rPr>
            </w:pPr>
            <w:r w:rsidRPr="00155F11">
              <w:rPr>
                <w:b/>
                <w:lang w:val="sk-SK"/>
              </w:rPr>
              <w:t xml:space="preserve">Zákazník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8CB53" w14:textId="77777777" w:rsidR="00C62C62" w:rsidRPr="00155F11" w:rsidRDefault="00000000">
            <w:pPr>
              <w:ind w:right="98"/>
              <w:jc w:val="right"/>
              <w:rPr>
                <w:lang w:val="sk-SK"/>
              </w:rPr>
            </w:pPr>
            <w:r w:rsidRPr="00155F11">
              <w:rPr>
                <w:lang w:val="sk-SK"/>
              </w:rPr>
              <w:t>FEI STU</w:t>
            </w:r>
            <w:r w:rsidRPr="00155F11">
              <w:rPr>
                <w:b/>
                <w:lang w:val="sk-SK"/>
              </w:rPr>
              <w:t xml:space="preserve"> </w:t>
            </w:r>
            <w:r w:rsidRPr="00155F11">
              <w:rPr>
                <w:lang w:val="sk-SK"/>
              </w:rPr>
              <w:t xml:space="preserve">v Bratislave  </w:t>
            </w:r>
          </w:p>
        </w:tc>
      </w:tr>
      <w:tr w:rsidR="00C62C62" w:rsidRPr="00155F11" w14:paraId="5204BB83" w14:textId="77777777">
        <w:trPr>
          <w:trHeight w:val="328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D7D33B3" w14:textId="77777777" w:rsidR="00C62C62" w:rsidRPr="00155F11" w:rsidRDefault="00000000">
            <w:pPr>
              <w:ind w:right="148"/>
              <w:jc w:val="center"/>
              <w:rPr>
                <w:lang w:val="sk-SK"/>
              </w:rPr>
            </w:pPr>
            <w:r w:rsidRPr="00155F11">
              <w:rPr>
                <w:b/>
                <w:lang w:val="sk-SK"/>
              </w:rPr>
              <w:t xml:space="preserve">Miesto vykonania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735477F" w14:textId="77777777" w:rsidR="00C62C62" w:rsidRPr="00155F11" w:rsidRDefault="00000000">
            <w:pPr>
              <w:ind w:right="98"/>
              <w:jc w:val="right"/>
              <w:rPr>
                <w:lang w:val="sk-SK"/>
              </w:rPr>
            </w:pPr>
            <w:r w:rsidRPr="00155F11">
              <w:rPr>
                <w:lang w:val="sk-SK"/>
              </w:rPr>
              <w:t>FEI STU</w:t>
            </w:r>
            <w:r w:rsidRPr="00155F11">
              <w:rPr>
                <w:b/>
                <w:lang w:val="sk-SK"/>
              </w:rPr>
              <w:t xml:space="preserve"> </w:t>
            </w:r>
            <w:r w:rsidRPr="00155F11">
              <w:rPr>
                <w:lang w:val="sk-SK"/>
              </w:rPr>
              <w:t xml:space="preserve">v Bratislave  </w:t>
            </w:r>
          </w:p>
        </w:tc>
      </w:tr>
      <w:tr w:rsidR="00C62C62" w:rsidRPr="00155F11" w14:paraId="4F911DB6" w14:textId="77777777">
        <w:trPr>
          <w:trHeight w:val="289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1A9A6B7B" w14:textId="77777777" w:rsidR="00C62C62" w:rsidRPr="00155F11" w:rsidRDefault="00000000">
            <w:pPr>
              <w:ind w:left="290"/>
              <w:rPr>
                <w:lang w:val="sk-SK"/>
              </w:rPr>
            </w:pPr>
            <w:r w:rsidRPr="00155F11">
              <w:rPr>
                <w:b/>
                <w:lang w:val="sk-SK"/>
              </w:rPr>
              <w:t xml:space="preserve">Vyhotovil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1A0DD3" w14:textId="77777777" w:rsidR="00C62C62" w:rsidRPr="00155F11" w:rsidRDefault="00000000">
            <w:pPr>
              <w:ind w:right="76"/>
              <w:jc w:val="center"/>
              <w:rPr>
                <w:lang w:val="sk-SK"/>
              </w:rPr>
            </w:pPr>
            <w:proofErr w:type="spellStart"/>
            <w:r w:rsidRPr="00155F11">
              <w:rPr>
                <w:lang w:val="sk-SK"/>
              </w:rPr>
              <w:t>AnimateFEI</w:t>
            </w:r>
            <w:proofErr w:type="spellEnd"/>
            <w:r w:rsidRPr="00155F11">
              <w:rPr>
                <w:lang w:val="sk-SK"/>
              </w:rPr>
              <w:t xml:space="preserve">, </w:t>
            </w:r>
            <w:proofErr w:type="spellStart"/>
            <w:r w:rsidRPr="00155F11">
              <w:rPr>
                <w:lang w:val="sk-SK"/>
              </w:rPr>
              <w:t>s.r.o</w:t>
            </w:r>
            <w:proofErr w:type="spellEnd"/>
            <w:r w:rsidRPr="00155F11">
              <w:rPr>
                <w:lang w:val="sk-SK"/>
              </w:rPr>
              <w:t xml:space="preserve">.  </w:t>
            </w:r>
          </w:p>
        </w:tc>
      </w:tr>
      <w:tr w:rsidR="00C62C62" w:rsidRPr="00155F11" w14:paraId="1ED4ED88" w14:textId="77777777">
        <w:trPr>
          <w:trHeight w:val="289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D2DA297" w14:textId="77777777" w:rsidR="00C62C62" w:rsidRPr="00155F11" w:rsidRDefault="00000000">
            <w:pPr>
              <w:ind w:right="134"/>
              <w:jc w:val="center"/>
              <w:rPr>
                <w:lang w:val="sk-SK"/>
              </w:rPr>
            </w:pPr>
            <w:r w:rsidRPr="00155F11">
              <w:rPr>
                <w:b/>
                <w:lang w:val="sk-SK"/>
              </w:rPr>
              <w:t>Dátum</w:t>
            </w:r>
            <w:r w:rsidRPr="00155F11">
              <w:rPr>
                <w:lang w:val="sk-SK"/>
              </w:rPr>
              <w:t xml:space="preserve"> </w:t>
            </w:r>
            <w:r w:rsidRPr="00155F11">
              <w:rPr>
                <w:b/>
                <w:lang w:val="sk-SK"/>
              </w:rPr>
              <w:t xml:space="preserve">vytvorenia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AC33BAC" w14:textId="77777777" w:rsidR="00C62C62" w:rsidRPr="00155F11" w:rsidRDefault="00000000">
            <w:pPr>
              <w:ind w:left="183"/>
              <w:rPr>
                <w:lang w:val="sk-SK"/>
              </w:rPr>
            </w:pPr>
            <w:r w:rsidRPr="00155F11">
              <w:rPr>
                <w:lang w:val="sk-SK"/>
              </w:rPr>
              <w:t xml:space="preserve">26.09.2022  </w:t>
            </w:r>
          </w:p>
        </w:tc>
      </w:tr>
      <w:tr w:rsidR="00C62C62" w:rsidRPr="00155F11" w14:paraId="1A4714C7" w14:textId="77777777">
        <w:trPr>
          <w:trHeight w:val="258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9A94F26" w14:textId="77777777" w:rsidR="00C62C62" w:rsidRPr="00155F11" w:rsidRDefault="00000000">
            <w:pPr>
              <w:ind w:left="290"/>
              <w:rPr>
                <w:lang w:val="sk-SK"/>
              </w:rPr>
            </w:pPr>
            <w:r w:rsidRPr="00155F11">
              <w:rPr>
                <w:b/>
                <w:lang w:val="sk-SK"/>
              </w:rPr>
              <w:t xml:space="preserve">Platnosť CP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F4E4F5B" w14:textId="77777777" w:rsidR="00C62C62" w:rsidRPr="00155F11" w:rsidRDefault="00000000">
            <w:pPr>
              <w:ind w:left="183"/>
              <w:rPr>
                <w:lang w:val="sk-SK"/>
              </w:rPr>
            </w:pPr>
            <w:r w:rsidRPr="00155F11">
              <w:rPr>
                <w:lang w:val="sk-SK"/>
              </w:rPr>
              <w:t xml:space="preserve">31.06.2023  </w:t>
            </w:r>
          </w:p>
        </w:tc>
      </w:tr>
    </w:tbl>
    <w:p w14:paraId="33F4CB0B" w14:textId="77777777" w:rsidR="00C62C62" w:rsidRPr="00155F11" w:rsidRDefault="00000000">
      <w:pPr>
        <w:spacing w:after="178"/>
        <w:ind w:left="143"/>
        <w:jc w:val="center"/>
        <w:rPr>
          <w:lang w:val="sk-SK"/>
        </w:rPr>
      </w:pPr>
      <w:r w:rsidRPr="00155F11">
        <w:rPr>
          <w:sz w:val="20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511E3A0A" w14:textId="77777777" w:rsidR="00C62C62" w:rsidRPr="00155F11" w:rsidRDefault="00000000">
      <w:pPr>
        <w:spacing w:after="153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0FA571B2" w14:textId="77777777" w:rsidR="00C62C62" w:rsidRPr="00155F11" w:rsidRDefault="00000000">
      <w:pPr>
        <w:spacing w:after="156" w:line="256" w:lineRule="auto"/>
        <w:ind w:left="10" w:hanging="10"/>
        <w:jc w:val="center"/>
        <w:rPr>
          <w:lang w:val="sk-SK"/>
        </w:rPr>
      </w:pPr>
      <w:r w:rsidRPr="00155F11">
        <w:rPr>
          <w:b/>
          <w:lang w:val="sk-SK"/>
        </w:rPr>
        <w:t>Vec</w:t>
      </w:r>
      <w:r w:rsidRPr="00155F11">
        <w:rPr>
          <w:lang w:val="sk-SK"/>
        </w:rPr>
        <w:t xml:space="preserve">: Ponuka na navrhnutie, vývoj a optimalizáciu vzdelávacích interaktívnych animácií, určených pre oblasť elektroniky, </w:t>
      </w:r>
      <w:proofErr w:type="spellStart"/>
      <w:r w:rsidRPr="00155F11">
        <w:rPr>
          <w:lang w:val="sk-SK"/>
        </w:rPr>
        <w:t>fotoniky</w:t>
      </w:r>
      <w:proofErr w:type="spellEnd"/>
      <w:r w:rsidRPr="00155F11">
        <w:rPr>
          <w:lang w:val="sk-SK"/>
        </w:rPr>
        <w:t xml:space="preserve"> a informatiky, v neobmedzene využiteľnom formáte a vypracovanie prislúchajúcej dokumentácie.  </w:t>
      </w:r>
    </w:p>
    <w:p w14:paraId="590767E5" w14:textId="77777777" w:rsidR="00C62C62" w:rsidRPr="00155F11" w:rsidRDefault="00000000">
      <w:pPr>
        <w:spacing w:after="155"/>
        <w:ind w:left="249"/>
        <w:jc w:val="center"/>
        <w:rPr>
          <w:lang w:val="sk-SK"/>
        </w:rPr>
      </w:pPr>
      <w:r w:rsidRPr="00155F11">
        <w:rPr>
          <w:lang w:val="sk-SK"/>
        </w:rPr>
        <w:t xml:space="preserve">   </w:t>
      </w:r>
    </w:p>
    <w:p w14:paraId="0C2998CE" w14:textId="77777777" w:rsidR="00C62C62" w:rsidRPr="00155F11" w:rsidRDefault="00000000">
      <w:pPr>
        <w:spacing w:after="349" w:line="256" w:lineRule="auto"/>
        <w:ind w:left="10" w:hanging="10"/>
        <w:jc w:val="center"/>
        <w:rPr>
          <w:lang w:val="sk-SK"/>
        </w:rPr>
      </w:pPr>
      <w:r w:rsidRPr="00155F11">
        <w:rPr>
          <w:lang w:val="sk-SK"/>
        </w:rPr>
        <w:t>Vážená</w:t>
      </w:r>
      <w:r w:rsidRPr="00155F11">
        <w:rPr>
          <w:b/>
          <w:lang w:val="sk-SK"/>
        </w:rPr>
        <w:t xml:space="preserve"> </w:t>
      </w:r>
      <w:r w:rsidRPr="00155F11">
        <w:rPr>
          <w:lang w:val="sk-SK"/>
        </w:rPr>
        <w:t>pani</w:t>
      </w:r>
      <w:r w:rsidRPr="00155F11">
        <w:rPr>
          <w:b/>
          <w:lang w:val="sk-SK"/>
        </w:rPr>
        <w:t xml:space="preserve"> </w:t>
      </w:r>
      <w:r w:rsidRPr="00155F11">
        <w:rPr>
          <w:lang w:val="sk-SK"/>
        </w:rPr>
        <w:t>prof.</w:t>
      </w:r>
      <w:r w:rsidRPr="00155F11">
        <w:rPr>
          <w:b/>
          <w:lang w:val="sk-SK"/>
        </w:rPr>
        <w:t xml:space="preserve"> </w:t>
      </w:r>
      <w:r w:rsidRPr="00155F11">
        <w:rPr>
          <w:lang w:val="sk-SK"/>
        </w:rPr>
        <w:t>Ing.</w:t>
      </w:r>
      <w:r w:rsidRPr="00155F11">
        <w:rPr>
          <w:b/>
          <w:lang w:val="sk-SK"/>
        </w:rPr>
        <w:t xml:space="preserve"> </w:t>
      </w:r>
      <w:r w:rsidRPr="00155F11">
        <w:rPr>
          <w:lang w:val="sk-SK"/>
        </w:rPr>
        <w:t xml:space="preserve">Ľubica </w:t>
      </w:r>
      <w:proofErr w:type="spellStart"/>
      <w:r w:rsidRPr="00155F11">
        <w:rPr>
          <w:lang w:val="sk-SK"/>
        </w:rPr>
        <w:t>Stuchlíková</w:t>
      </w:r>
      <w:proofErr w:type="spellEnd"/>
      <w:r w:rsidRPr="00155F11">
        <w:rPr>
          <w:lang w:val="sk-SK"/>
        </w:rPr>
        <w:t>,</w:t>
      </w:r>
      <w:r w:rsidRPr="00155F11">
        <w:rPr>
          <w:b/>
          <w:lang w:val="sk-SK"/>
        </w:rPr>
        <w:t xml:space="preserve"> </w:t>
      </w:r>
      <w:r w:rsidRPr="00155F11">
        <w:rPr>
          <w:lang w:val="sk-SK"/>
        </w:rPr>
        <w:t xml:space="preserve">PhD., na základe Vašej požiadavky Vám predkladáme ponuku kompletného návrhu, vývoja a optimalizácie projektu vzdelávacích interaktívnych animácií z oblasti elektroniky, </w:t>
      </w:r>
      <w:proofErr w:type="spellStart"/>
      <w:r w:rsidRPr="00155F11">
        <w:rPr>
          <w:lang w:val="sk-SK"/>
        </w:rPr>
        <w:t>fotoniky</w:t>
      </w:r>
      <w:proofErr w:type="spellEnd"/>
      <w:r w:rsidRPr="00155F11">
        <w:rPr>
          <w:lang w:val="sk-SK"/>
        </w:rPr>
        <w:t xml:space="preserve"> a informatiky, určených pre študentov stredných a vysokých škôl.  </w:t>
      </w:r>
    </w:p>
    <w:p w14:paraId="32D7DDCB" w14:textId="77777777" w:rsidR="00C62C62" w:rsidRPr="00155F11" w:rsidRDefault="00000000" w:rsidP="00E25356">
      <w:pPr>
        <w:pStyle w:val="Heading2"/>
        <w:rPr>
          <w:lang w:val="sk-SK"/>
        </w:rPr>
      </w:pPr>
      <w:bookmarkStart w:id="2" w:name="_Toc125408663"/>
      <w:r w:rsidRPr="00155F11">
        <w:rPr>
          <w:lang w:val="sk-SK"/>
        </w:rPr>
        <w:t>Tím</w:t>
      </w:r>
      <w:bookmarkEnd w:id="2"/>
      <w:r w:rsidRPr="00155F11">
        <w:rPr>
          <w:lang w:val="sk-SK"/>
        </w:rPr>
        <w:t xml:space="preserve">  </w:t>
      </w:r>
    </w:p>
    <w:p w14:paraId="1E648F1D" w14:textId="77777777" w:rsidR="00C62C62" w:rsidRPr="00155F11" w:rsidRDefault="00000000">
      <w:pPr>
        <w:spacing w:after="200" w:line="256" w:lineRule="auto"/>
        <w:ind w:left="10" w:hanging="10"/>
        <w:jc w:val="center"/>
        <w:rPr>
          <w:lang w:val="sk-SK"/>
        </w:rPr>
      </w:pPr>
      <w:r w:rsidRPr="00155F11">
        <w:rPr>
          <w:lang w:val="sk-SK"/>
        </w:rPr>
        <w:t xml:space="preserve">Náš tím je zložený z mladých, skúsených, ambicióznych a konštruktívne orientovaných študentov, v súčasnosti študujúcich na fakulte elektrotechniky a informatiky na Slovenskej technickej univerzite v Bratislave.  Väčšina z nás je zameraná  vo vysokoškolskom štúdiu na MSUS a kolega Bc. Jozef Benc má zameranie BIS.  </w:t>
      </w:r>
    </w:p>
    <w:p w14:paraId="12D30143" w14:textId="77777777" w:rsidR="00C62C62" w:rsidRPr="00155F11" w:rsidRDefault="00000000" w:rsidP="00E25356">
      <w:pPr>
        <w:spacing w:after="120"/>
        <w:ind w:left="221" w:right="6" w:hanging="11"/>
        <w:jc w:val="center"/>
        <w:rPr>
          <w:lang w:val="sk-SK"/>
        </w:rPr>
      </w:pPr>
      <w:r w:rsidRPr="00155F11">
        <w:rPr>
          <w:b/>
          <w:sz w:val="24"/>
          <w:lang w:val="sk-SK"/>
        </w:rPr>
        <w:t>Bc. Dávid Baranec</w:t>
      </w:r>
    </w:p>
    <w:p w14:paraId="43E423E2" w14:textId="77777777" w:rsidR="00C62C62" w:rsidRPr="00155F11" w:rsidRDefault="00000000" w:rsidP="00E25356">
      <w:pPr>
        <w:spacing w:after="240" w:line="257" w:lineRule="auto"/>
        <w:ind w:left="11" w:right="6" w:hanging="11"/>
        <w:rPr>
          <w:lang w:val="sk-SK"/>
        </w:rPr>
      </w:pPr>
      <w:r w:rsidRPr="00155F11">
        <w:rPr>
          <w:lang w:val="sk-SK"/>
        </w:rPr>
        <w:t xml:space="preserve">Skúsenosti s jazykmi: JavaScript, HTML, CSS, C/C++/C#, Java, </w:t>
      </w:r>
      <w:proofErr w:type="spellStart"/>
      <w:r w:rsidRPr="00155F11">
        <w:rPr>
          <w:lang w:val="sk-SK"/>
        </w:rPr>
        <w:t>Python</w:t>
      </w:r>
      <w:proofErr w:type="spellEnd"/>
      <w:r w:rsidRPr="00155F11">
        <w:rPr>
          <w:lang w:val="sk-SK"/>
        </w:rPr>
        <w:t xml:space="preserve">, PHP ,SQL, </w:t>
      </w:r>
      <w:proofErr w:type="spellStart"/>
      <w:r w:rsidRPr="00155F11">
        <w:rPr>
          <w:lang w:val="sk-SK"/>
        </w:rPr>
        <w:t>Unity</w:t>
      </w:r>
      <w:proofErr w:type="spellEnd"/>
      <w:r w:rsidRPr="00155F11">
        <w:rPr>
          <w:lang w:val="sk-SK"/>
        </w:rPr>
        <w:t>. Projektový vývojár.</w:t>
      </w:r>
    </w:p>
    <w:p w14:paraId="224165F4" w14:textId="77777777" w:rsidR="00C62C62" w:rsidRPr="00155F11" w:rsidRDefault="00000000" w:rsidP="00E25356">
      <w:pPr>
        <w:spacing w:after="120"/>
        <w:ind w:left="221" w:hanging="11"/>
        <w:jc w:val="center"/>
        <w:rPr>
          <w:lang w:val="sk-SK"/>
        </w:rPr>
      </w:pPr>
      <w:r w:rsidRPr="00155F11">
        <w:rPr>
          <w:b/>
          <w:sz w:val="24"/>
          <w:lang w:val="sk-SK"/>
        </w:rPr>
        <w:t>Bc</w:t>
      </w:r>
      <w:r w:rsidRPr="00155F11">
        <w:rPr>
          <w:b/>
          <w:sz w:val="32"/>
          <w:lang w:val="sk-SK"/>
        </w:rPr>
        <w:t xml:space="preserve">. </w:t>
      </w:r>
      <w:r w:rsidRPr="00155F11">
        <w:rPr>
          <w:b/>
          <w:sz w:val="24"/>
          <w:lang w:val="sk-SK"/>
        </w:rPr>
        <w:t>Alex Teplanský</w:t>
      </w:r>
    </w:p>
    <w:p w14:paraId="41F0F4BE" w14:textId="77777777" w:rsidR="00C62C62" w:rsidRPr="00155F11" w:rsidRDefault="00000000" w:rsidP="00E25356">
      <w:pPr>
        <w:spacing w:after="240" w:line="257" w:lineRule="auto"/>
        <w:ind w:left="11" w:right="6" w:hanging="11"/>
        <w:rPr>
          <w:lang w:val="sk-SK"/>
        </w:rPr>
      </w:pPr>
      <w:r w:rsidRPr="00155F11">
        <w:rPr>
          <w:lang w:val="sk-SK"/>
        </w:rPr>
        <w:t xml:space="preserve">Skúsenosti s jazykmi: JavaScript, HTML, CSS, C/C++/C#, Java, </w:t>
      </w:r>
      <w:proofErr w:type="spellStart"/>
      <w:r w:rsidRPr="00155F11">
        <w:rPr>
          <w:lang w:val="sk-SK"/>
        </w:rPr>
        <w:t>Python</w:t>
      </w:r>
      <w:proofErr w:type="spellEnd"/>
      <w:r w:rsidRPr="00155F11">
        <w:rPr>
          <w:lang w:val="sk-SK"/>
        </w:rPr>
        <w:t xml:space="preserve">, PHP ,SQL, </w:t>
      </w:r>
      <w:proofErr w:type="spellStart"/>
      <w:r w:rsidRPr="00155F11">
        <w:rPr>
          <w:lang w:val="sk-SK"/>
        </w:rPr>
        <w:t>Unity</w:t>
      </w:r>
      <w:proofErr w:type="spellEnd"/>
      <w:r w:rsidRPr="00155F11">
        <w:rPr>
          <w:lang w:val="sk-SK"/>
        </w:rPr>
        <w:t>. Projektový vývojár.</w:t>
      </w:r>
    </w:p>
    <w:p w14:paraId="53E9F237" w14:textId="77777777" w:rsidR="00C62C62" w:rsidRPr="00155F11" w:rsidRDefault="00000000" w:rsidP="00E25356">
      <w:pPr>
        <w:spacing w:after="120"/>
        <w:ind w:left="221" w:right="6" w:hanging="11"/>
        <w:jc w:val="center"/>
        <w:rPr>
          <w:lang w:val="sk-SK"/>
        </w:rPr>
      </w:pPr>
      <w:r w:rsidRPr="00155F11">
        <w:rPr>
          <w:b/>
          <w:sz w:val="24"/>
          <w:lang w:val="sk-SK"/>
        </w:rPr>
        <w:t xml:space="preserve">Bc. </w:t>
      </w:r>
      <w:proofErr w:type="spellStart"/>
      <w:r w:rsidRPr="00155F11">
        <w:rPr>
          <w:b/>
          <w:sz w:val="24"/>
          <w:lang w:val="sk-SK"/>
        </w:rPr>
        <w:t>Noémi</w:t>
      </w:r>
      <w:proofErr w:type="spellEnd"/>
      <w:r w:rsidRPr="00155F11">
        <w:rPr>
          <w:b/>
          <w:sz w:val="24"/>
          <w:lang w:val="sk-SK"/>
        </w:rPr>
        <w:t xml:space="preserve"> </w:t>
      </w:r>
      <w:proofErr w:type="spellStart"/>
      <w:r w:rsidRPr="00155F11">
        <w:rPr>
          <w:b/>
          <w:sz w:val="24"/>
          <w:lang w:val="sk-SK"/>
        </w:rPr>
        <w:t>Herbrik</w:t>
      </w:r>
      <w:proofErr w:type="spellEnd"/>
    </w:p>
    <w:p w14:paraId="50FE15F9" w14:textId="77777777" w:rsidR="00C62C62" w:rsidRPr="00155F11" w:rsidRDefault="00000000" w:rsidP="00E25356">
      <w:pPr>
        <w:spacing w:after="240" w:line="257" w:lineRule="auto"/>
        <w:ind w:left="11" w:right="6" w:hanging="11"/>
        <w:rPr>
          <w:lang w:val="sk-SK"/>
        </w:rPr>
      </w:pPr>
      <w:r w:rsidRPr="00155F11">
        <w:rPr>
          <w:lang w:val="sk-SK"/>
        </w:rPr>
        <w:t xml:space="preserve">Skúsenosti s jazykmi: Java, PHP, SQL, </w:t>
      </w:r>
      <w:proofErr w:type="spellStart"/>
      <w:r w:rsidRPr="00155F11">
        <w:rPr>
          <w:lang w:val="sk-SK"/>
        </w:rPr>
        <w:t>Python</w:t>
      </w:r>
      <w:proofErr w:type="spellEnd"/>
      <w:r w:rsidRPr="00155F11">
        <w:rPr>
          <w:lang w:val="sk-SK"/>
        </w:rPr>
        <w:t>, C/C++ , HTML/CSS/JS. Vývojár interaktívnych aplikácií.</w:t>
      </w:r>
    </w:p>
    <w:p w14:paraId="3E9DE42C" w14:textId="77777777" w:rsidR="005E745D" w:rsidRDefault="005E745D" w:rsidP="00E25356">
      <w:pPr>
        <w:pStyle w:val="Heading2"/>
        <w:spacing w:before="120"/>
        <w:ind w:left="221" w:right="6"/>
        <w:jc w:val="center"/>
        <w:rPr>
          <w:color w:val="000000"/>
          <w:sz w:val="24"/>
          <w:lang w:val="sk-SK"/>
        </w:rPr>
      </w:pPr>
    </w:p>
    <w:p w14:paraId="4A474958" w14:textId="77777777" w:rsidR="00C62C62" w:rsidRPr="005E745D" w:rsidRDefault="00000000" w:rsidP="005E745D">
      <w:pPr>
        <w:jc w:val="center"/>
        <w:rPr>
          <w:b/>
          <w:bCs/>
          <w:sz w:val="24"/>
          <w:szCs w:val="24"/>
          <w:lang w:val="sk-SK"/>
        </w:rPr>
      </w:pPr>
      <w:r w:rsidRPr="005E745D">
        <w:rPr>
          <w:b/>
          <w:bCs/>
          <w:sz w:val="24"/>
          <w:szCs w:val="24"/>
          <w:lang w:val="sk-SK"/>
        </w:rPr>
        <w:t xml:space="preserve">Bc. Emma </w:t>
      </w:r>
      <w:proofErr w:type="spellStart"/>
      <w:r w:rsidRPr="005E745D">
        <w:rPr>
          <w:b/>
          <w:bCs/>
          <w:sz w:val="24"/>
          <w:szCs w:val="24"/>
          <w:lang w:val="sk-SK"/>
        </w:rPr>
        <w:t>Valábková</w:t>
      </w:r>
      <w:proofErr w:type="spellEnd"/>
    </w:p>
    <w:p w14:paraId="2BD59B3F" w14:textId="77777777" w:rsidR="00C62C62" w:rsidRPr="00155F11" w:rsidRDefault="00000000" w:rsidP="00E25356">
      <w:pPr>
        <w:spacing w:after="240" w:line="257" w:lineRule="auto"/>
        <w:ind w:left="11" w:hanging="11"/>
        <w:jc w:val="center"/>
        <w:rPr>
          <w:lang w:val="sk-SK"/>
        </w:rPr>
      </w:pPr>
      <w:r w:rsidRPr="00155F11">
        <w:rPr>
          <w:lang w:val="sk-SK"/>
        </w:rPr>
        <w:t xml:space="preserve">Skúsenosti s jazykmi: C, C++, MATLAB, Java, </w:t>
      </w:r>
      <w:proofErr w:type="spellStart"/>
      <w:r w:rsidRPr="00155F11">
        <w:rPr>
          <w:lang w:val="sk-SK"/>
        </w:rPr>
        <w:t>Python</w:t>
      </w:r>
      <w:proofErr w:type="spellEnd"/>
      <w:r w:rsidRPr="00155F11">
        <w:rPr>
          <w:lang w:val="sk-SK"/>
        </w:rPr>
        <w:t>, JavaScript, HTML, PHP, CSS a SQL. Vývojár interaktívnych aplikácií.</w:t>
      </w:r>
    </w:p>
    <w:p w14:paraId="3CB19767" w14:textId="77777777" w:rsidR="00C62C62" w:rsidRPr="00155F11" w:rsidRDefault="00000000" w:rsidP="00E25356">
      <w:pPr>
        <w:spacing w:after="120"/>
        <w:ind w:left="215" w:hanging="11"/>
        <w:jc w:val="center"/>
        <w:rPr>
          <w:lang w:val="sk-SK"/>
        </w:rPr>
      </w:pPr>
      <w:r w:rsidRPr="00155F11">
        <w:rPr>
          <w:b/>
          <w:sz w:val="24"/>
          <w:lang w:val="sk-SK"/>
        </w:rPr>
        <w:lastRenderedPageBreak/>
        <w:t>Bc. Jozef Benc</w:t>
      </w:r>
    </w:p>
    <w:p w14:paraId="040A2A41" w14:textId="77777777" w:rsidR="00E25356" w:rsidRPr="00155F11" w:rsidRDefault="00000000" w:rsidP="00E25356">
      <w:pPr>
        <w:spacing w:after="240" w:line="257" w:lineRule="auto"/>
        <w:ind w:left="11" w:hanging="11"/>
        <w:jc w:val="center"/>
        <w:rPr>
          <w:lang w:val="sk-SK"/>
        </w:rPr>
      </w:pPr>
      <w:r w:rsidRPr="00155F11">
        <w:rPr>
          <w:lang w:val="sk-SK"/>
        </w:rPr>
        <w:t xml:space="preserve">Skúsenosti s jazykmi: C/C++, Java, </w:t>
      </w:r>
      <w:proofErr w:type="spellStart"/>
      <w:r w:rsidRPr="00155F11">
        <w:rPr>
          <w:lang w:val="sk-SK"/>
        </w:rPr>
        <w:t>Js</w:t>
      </w:r>
      <w:proofErr w:type="spellEnd"/>
      <w:r w:rsidRPr="00155F11">
        <w:rPr>
          <w:lang w:val="sk-SK"/>
        </w:rPr>
        <w:t xml:space="preserve">, </w:t>
      </w:r>
      <w:proofErr w:type="spellStart"/>
      <w:r w:rsidRPr="00155F11">
        <w:rPr>
          <w:lang w:val="sk-SK"/>
        </w:rPr>
        <w:t>PhP</w:t>
      </w:r>
      <w:proofErr w:type="spellEnd"/>
      <w:r w:rsidRPr="00155F11">
        <w:rPr>
          <w:lang w:val="sk-SK"/>
        </w:rPr>
        <w:t xml:space="preserve">, </w:t>
      </w:r>
      <w:proofErr w:type="spellStart"/>
      <w:r w:rsidRPr="00155F11">
        <w:rPr>
          <w:lang w:val="sk-SK"/>
        </w:rPr>
        <w:t>Python</w:t>
      </w:r>
      <w:proofErr w:type="spellEnd"/>
      <w:r w:rsidRPr="00155F11">
        <w:rPr>
          <w:lang w:val="sk-SK"/>
        </w:rPr>
        <w:t xml:space="preserve">, C#. Programátor GUI aplikácií v C++ pomocou knižnice </w:t>
      </w:r>
      <w:proofErr w:type="spellStart"/>
      <w:r w:rsidRPr="00155F11">
        <w:rPr>
          <w:lang w:val="sk-SK"/>
        </w:rPr>
        <w:t>Qt</w:t>
      </w:r>
      <w:proofErr w:type="spellEnd"/>
      <w:r w:rsidRPr="00155F11">
        <w:rPr>
          <w:lang w:val="sk-SK"/>
        </w:rPr>
        <w:t>.</w:t>
      </w:r>
    </w:p>
    <w:p w14:paraId="1503BF4E" w14:textId="77777777" w:rsidR="00C62C62" w:rsidRPr="005E745D" w:rsidRDefault="00000000" w:rsidP="005E745D">
      <w:pPr>
        <w:jc w:val="center"/>
        <w:rPr>
          <w:b/>
          <w:bCs/>
          <w:sz w:val="24"/>
          <w:szCs w:val="24"/>
          <w:lang w:val="sk-SK"/>
        </w:rPr>
      </w:pPr>
      <w:r w:rsidRPr="005E745D">
        <w:rPr>
          <w:b/>
          <w:bCs/>
          <w:sz w:val="24"/>
          <w:szCs w:val="24"/>
          <w:lang w:val="sk-SK"/>
        </w:rPr>
        <w:t xml:space="preserve">Bc. Matúš </w:t>
      </w:r>
      <w:proofErr w:type="spellStart"/>
      <w:r w:rsidRPr="005E745D">
        <w:rPr>
          <w:b/>
          <w:bCs/>
          <w:sz w:val="24"/>
          <w:szCs w:val="24"/>
          <w:lang w:val="sk-SK"/>
        </w:rPr>
        <w:t>Gossanyi</w:t>
      </w:r>
      <w:proofErr w:type="spellEnd"/>
    </w:p>
    <w:p w14:paraId="4BCED5F2" w14:textId="77777777" w:rsidR="00C62C62" w:rsidRPr="00155F11" w:rsidRDefault="00000000" w:rsidP="00E25356">
      <w:pPr>
        <w:spacing w:after="360" w:line="257" w:lineRule="auto"/>
        <w:ind w:left="158" w:right="6" w:hanging="11"/>
        <w:rPr>
          <w:lang w:val="sk-SK"/>
        </w:rPr>
      </w:pPr>
      <w:r w:rsidRPr="00155F11">
        <w:rPr>
          <w:lang w:val="sk-SK"/>
        </w:rPr>
        <w:t xml:space="preserve">Skúsenosti s jazykmi: Java, </w:t>
      </w:r>
      <w:proofErr w:type="spellStart"/>
      <w:r w:rsidRPr="00155F11">
        <w:rPr>
          <w:lang w:val="sk-SK"/>
        </w:rPr>
        <w:t>Kotlin</w:t>
      </w:r>
      <w:proofErr w:type="spellEnd"/>
      <w:r w:rsidRPr="00155F11">
        <w:rPr>
          <w:lang w:val="sk-SK"/>
        </w:rPr>
        <w:t xml:space="preserve">, SQL, HTML, CSS, </w:t>
      </w:r>
      <w:proofErr w:type="spellStart"/>
      <w:r w:rsidRPr="00155F11">
        <w:rPr>
          <w:lang w:val="sk-SK"/>
        </w:rPr>
        <w:t>Javascript</w:t>
      </w:r>
      <w:proofErr w:type="spellEnd"/>
      <w:r w:rsidRPr="00155F11">
        <w:rPr>
          <w:lang w:val="sk-SK"/>
        </w:rPr>
        <w:t xml:space="preserve">. Vývojár mobilných aplikácií pre </w:t>
      </w:r>
      <w:proofErr w:type="spellStart"/>
      <w:r w:rsidRPr="00155F11">
        <w:rPr>
          <w:lang w:val="sk-SK"/>
        </w:rPr>
        <w:t>android</w:t>
      </w:r>
      <w:proofErr w:type="spellEnd"/>
      <w:r w:rsidRPr="00155F11">
        <w:rPr>
          <w:lang w:val="sk-SK"/>
        </w:rPr>
        <w:t xml:space="preserve">.  </w:t>
      </w:r>
    </w:p>
    <w:p w14:paraId="58F2911C" w14:textId="77777777" w:rsidR="00C62C62" w:rsidRPr="00155F11" w:rsidRDefault="00000000">
      <w:pPr>
        <w:spacing w:after="348" w:line="257" w:lineRule="auto"/>
        <w:ind w:left="2510" w:right="6" w:hanging="1934"/>
        <w:rPr>
          <w:lang w:val="sk-SK"/>
        </w:rPr>
      </w:pPr>
      <w:r w:rsidRPr="00155F11">
        <w:rPr>
          <w:lang w:val="sk-SK"/>
        </w:rPr>
        <w:t xml:space="preserve">Vychádzajúc z našich kolektívnych vedomostí a skúseností, máme tie správne predpoklady sa úspešne zhostiť vypracovania tohto projektu.  </w:t>
      </w:r>
    </w:p>
    <w:p w14:paraId="6CB5C419" w14:textId="77777777" w:rsidR="00C62C62" w:rsidRPr="005E745D" w:rsidRDefault="00000000" w:rsidP="005E745D">
      <w:pPr>
        <w:rPr>
          <w:b/>
          <w:bCs/>
          <w:sz w:val="28"/>
          <w:szCs w:val="28"/>
          <w:lang w:val="sk-SK"/>
        </w:rPr>
      </w:pPr>
      <w:r w:rsidRPr="005E745D">
        <w:rPr>
          <w:b/>
          <w:bCs/>
          <w:sz w:val="28"/>
          <w:szCs w:val="28"/>
          <w:lang w:val="sk-SK"/>
        </w:rPr>
        <w:t>Motivácia</w:t>
      </w:r>
    </w:p>
    <w:p w14:paraId="1430E6A0" w14:textId="77777777" w:rsidR="00C62C62" w:rsidRDefault="00000000" w:rsidP="005E745D">
      <w:pPr>
        <w:spacing w:after="360" w:line="257" w:lineRule="auto"/>
        <w:ind w:left="193" w:right="6" w:firstLine="629"/>
        <w:rPr>
          <w:lang w:val="sk-SK"/>
        </w:rPr>
      </w:pPr>
      <w:r w:rsidRPr="00155F11">
        <w:rPr>
          <w:lang w:val="sk-SK"/>
        </w:rPr>
        <w:t>Táto téma nás zaujala, lebo naša krajina nemôže pokročiť bez nových vzdelaných mladých ľudí.  Preto by sme aj my chceli prispieť k tomuto pokroku. Ak by sme vedeli uľahčiť výučbu, pomohlo by to nielen študentom, ale uľahčilo by to prácu aj učiteľom. O to viac, ak sa nám podarí navrhnúť funkčné, ale najmä dostupné riešenie.</w:t>
      </w:r>
    </w:p>
    <w:p w14:paraId="330C3F33" w14:textId="77777777" w:rsidR="00C62C62" w:rsidRPr="005E745D" w:rsidRDefault="005E745D" w:rsidP="005E745D">
      <w:pPr>
        <w:spacing w:after="225"/>
        <w:rPr>
          <w:b/>
          <w:bCs/>
          <w:sz w:val="28"/>
          <w:szCs w:val="28"/>
          <w:lang w:val="sk-SK"/>
        </w:rPr>
      </w:pPr>
      <w:r w:rsidRPr="005E745D">
        <w:rPr>
          <w:b/>
          <w:bCs/>
          <w:sz w:val="28"/>
          <w:szCs w:val="28"/>
          <w:lang w:val="sk-SK"/>
        </w:rPr>
        <w:t>Rozvrh všetkých členov tímu</w:t>
      </w:r>
    </w:p>
    <w:p w14:paraId="77E14E68" w14:textId="77777777" w:rsidR="00C62C62" w:rsidRPr="00155F11" w:rsidRDefault="00000000">
      <w:pPr>
        <w:spacing w:after="0"/>
        <w:ind w:left="-5" w:hanging="10"/>
        <w:rPr>
          <w:lang w:val="sk-SK"/>
        </w:rPr>
      </w:pPr>
      <w:r w:rsidRPr="00155F11">
        <w:rPr>
          <w:lang w:val="sk-SK"/>
        </w:rPr>
        <w:t>MSUS:</w:t>
      </w:r>
    </w:p>
    <w:tbl>
      <w:tblPr>
        <w:tblStyle w:val="TableGrid"/>
        <w:tblW w:w="8994" w:type="dxa"/>
        <w:tblInd w:w="761" w:type="dxa"/>
        <w:tblCellMar>
          <w:top w:w="83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896"/>
        <w:gridCol w:w="900"/>
        <w:gridCol w:w="900"/>
        <w:gridCol w:w="900"/>
        <w:gridCol w:w="900"/>
        <w:gridCol w:w="900"/>
        <w:gridCol w:w="900"/>
        <w:gridCol w:w="902"/>
        <w:gridCol w:w="901"/>
        <w:gridCol w:w="895"/>
      </w:tblGrid>
      <w:tr w:rsidR="00C62C62" w:rsidRPr="00155F11" w14:paraId="7B712F24" w14:textId="77777777">
        <w:trPr>
          <w:trHeight w:val="358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989E58B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A37BF6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8:00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7B72F02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9:00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9932FF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10:00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EA451E6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11:00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0E6DAB7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12:00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361897B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13:00 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FE3F5D9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14:00 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75B4839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15:00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3EE63A2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16:00  </w:t>
            </w:r>
          </w:p>
        </w:tc>
      </w:tr>
      <w:tr w:rsidR="00C62C62" w:rsidRPr="00155F11" w14:paraId="56559BE3" w14:textId="77777777">
        <w:trPr>
          <w:trHeight w:val="360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02A6A7E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PO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44BB3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E964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E9996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FDDD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5D01D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0EDDD7A8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UPB 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6FA709E4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UPB 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76336311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UPB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C6B1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  <w:tr w:rsidR="00C62C62" w:rsidRPr="00155F11" w14:paraId="79E61C34" w14:textId="77777777">
        <w:trPr>
          <w:trHeight w:val="360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D4A2C55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UT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11937CB1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</w:t>
            </w:r>
            <w:r w:rsidRPr="00155F11">
              <w:rPr>
                <w:vertAlign w:val="subscript"/>
                <w:lang w:val="sk-SK"/>
              </w:rPr>
              <w:t xml:space="preserve">1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62235489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</w:t>
            </w:r>
            <w:r w:rsidRPr="00155F11">
              <w:rPr>
                <w:vertAlign w:val="subscript"/>
                <w:lang w:val="sk-SK"/>
              </w:rPr>
              <w:t xml:space="preserve">1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006EFB7E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</w:t>
            </w:r>
            <w:r w:rsidRPr="00155F11">
              <w:rPr>
                <w:vertAlign w:val="subscript"/>
                <w:lang w:val="sk-SK"/>
              </w:rPr>
              <w:t xml:space="preserve">2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3CB2BD95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</w:t>
            </w:r>
            <w:r w:rsidRPr="00155F11">
              <w:rPr>
                <w:vertAlign w:val="subscript"/>
                <w:lang w:val="sk-SK"/>
              </w:rPr>
              <w:t xml:space="preserve">2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FC86F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4E591E51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</w:t>
            </w:r>
            <w:r w:rsidRPr="00155F11">
              <w:rPr>
                <w:vertAlign w:val="subscript"/>
                <w:lang w:val="sk-SK"/>
              </w:rPr>
              <w:t xml:space="preserve">3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4BECFB04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</w:t>
            </w:r>
            <w:r w:rsidRPr="00155F11">
              <w:rPr>
                <w:vertAlign w:val="subscript"/>
                <w:lang w:val="sk-SK"/>
              </w:rPr>
              <w:t xml:space="preserve">3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6B061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4789509B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SVIS  </w:t>
            </w:r>
          </w:p>
        </w:tc>
      </w:tr>
      <w:tr w:rsidR="00C62C62" w:rsidRPr="00155F11" w14:paraId="323F2AD8" w14:textId="77777777">
        <w:trPr>
          <w:trHeight w:val="360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BD4E530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ST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9244E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26AD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9EE9C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7773AB90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</w:t>
            </w:r>
            <w:r w:rsidRPr="00155F11">
              <w:rPr>
                <w:vertAlign w:val="subscript"/>
                <w:lang w:val="sk-SK"/>
              </w:rPr>
              <w:t xml:space="preserve">4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2B89ABCC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</w:t>
            </w:r>
            <w:r w:rsidRPr="00155F11">
              <w:rPr>
                <w:vertAlign w:val="subscript"/>
                <w:lang w:val="sk-SK"/>
              </w:rPr>
              <w:t xml:space="preserve">4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5B908DF2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53A258C6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20" w:space="0" w:color="D9E2F3"/>
              <w:right w:val="single" w:sz="8" w:space="0" w:color="000000"/>
            </w:tcBorders>
          </w:tcPr>
          <w:p w14:paraId="1634984C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20" w:space="0" w:color="D9E2F3"/>
              <w:right w:val="single" w:sz="8" w:space="0" w:color="000000"/>
            </w:tcBorders>
          </w:tcPr>
          <w:p w14:paraId="7AC35274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  <w:tr w:rsidR="00C62C62" w:rsidRPr="00155F11" w14:paraId="4B3542BB" w14:textId="77777777">
        <w:trPr>
          <w:trHeight w:val="360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C5B804D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ŠT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1D55F007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04E5FF28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067A675E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MSUS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20DC3FB7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MSUS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51CA8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93651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A0BC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1" w:type="dxa"/>
            <w:tcBorders>
              <w:top w:val="single" w:sz="20" w:space="0" w:color="D9E2F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464427EF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MSUS  </w:t>
            </w:r>
          </w:p>
        </w:tc>
        <w:tc>
          <w:tcPr>
            <w:tcW w:w="895" w:type="dxa"/>
            <w:tcBorders>
              <w:top w:val="single" w:sz="20" w:space="0" w:color="D9E2F3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3FBCDB49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MSUS   </w:t>
            </w:r>
          </w:p>
        </w:tc>
      </w:tr>
      <w:tr w:rsidR="00C62C62" w:rsidRPr="00155F11" w14:paraId="3AD363D5" w14:textId="77777777">
        <w:trPr>
          <w:trHeight w:val="340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54DD726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PI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3B721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0ED53D2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</w:t>
            </w:r>
            <w:r w:rsidRPr="00155F11">
              <w:rPr>
                <w:vertAlign w:val="subscript"/>
                <w:lang w:val="sk-SK"/>
              </w:rPr>
              <w:t xml:space="preserve">5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2598355F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</w:t>
            </w:r>
            <w:r w:rsidRPr="00155F11">
              <w:rPr>
                <w:vertAlign w:val="subscript"/>
                <w:lang w:val="sk-SK"/>
              </w:rPr>
              <w:t xml:space="preserve">5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5B44516E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</w:t>
            </w:r>
            <w:r w:rsidRPr="00155F11">
              <w:rPr>
                <w:vertAlign w:val="subscript"/>
                <w:lang w:val="sk-SK"/>
              </w:rPr>
              <w:t xml:space="preserve">6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66F4D395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</w:t>
            </w:r>
            <w:r w:rsidRPr="00155F11">
              <w:rPr>
                <w:vertAlign w:val="subscript"/>
                <w:lang w:val="sk-SK"/>
              </w:rPr>
              <w:t xml:space="preserve">6 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5E72D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28057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5F07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445B7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</w:tbl>
    <w:p w14:paraId="5AA9C103" w14:textId="77777777" w:rsidR="005E745D" w:rsidRDefault="005E745D">
      <w:pPr>
        <w:spacing w:after="161"/>
        <w:ind w:left="14"/>
        <w:rPr>
          <w:lang w:val="sk-SK"/>
        </w:rPr>
      </w:pPr>
    </w:p>
    <w:p w14:paraId="3D5E79BD" w14:textId="77777777" w:rsidR="005E745D" w:rsidRDefault="005E745D">
      <w:pPr>
        <w:rPr>
          <w:lang w:val="sk-SK"/>
        </w:rPr>
      </w:pPr>
      <w:r>
        <w:rPr>
          <w:lang w:val="sk-SK"/>
        </w:rPr>
        <w:br w:type="page"/>
      </w:r>
    </w:p>
    <w:p w14:paraId="6C7125D8" w14:textId="77777777" w:rsidR="00C62C62" w:rsidRPr="00155F11" w:rsidRDefault="00000000">
      <w:pPr>
        <w:spacing w:after="0"/>
        <w:ind w:left="-5" w:hanging="10"/>
        <w:rPr>
          <w:lang w:val="sk-SK"/>
        </w:rPr>
      </w:pPr>
      <w:r w:rsidRPr="00155F11">
        <w:rPr>
          <w:lang w:val="sk-SK"/>
        </w:rPr>
        <w:lastRenderedPageBreak/>
        <w:t xml:space="preserve">BIS:  </w:t>
      </w:r>
    </w:p>
    <w:tbl>
      <w:tblPr>
        <w:tblStyle w:val="TableGrid"/>
        <w:tblW w:w="8680" w:type="dxa"/>
        <w:tblInd w:w="761" w:type="dxa"/>
        <w:tblCellMar>
          <w:top w:w="8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96"/>
        <w:gridCol w:w="1501"/>
        <w:gridCol w:w="1500"/>
        <w:gridCol w:w="1501"/>
        <w:gridCol w:w="1111"/>
        <w:gridCol w:w="1571"/>
      </w:tblGrid>
      <w:tr w:rsidR="00C62C62" w:rsidRPr="00155F11" w14:paraId="4D42ABF0" w14:textId="77777777">
        <w:trPr>
          <w:trHeight w:val="646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BC5B5AC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AD75807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8:00-9:50 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2590EDD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11:00-12:50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D9BF3C0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13:00-14:50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2E2E0D3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15:00- </w:t>
            </w:r>
          </w:p>
          <w:p w14:paraId="54D7AA7C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15:50  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0B43ADA" w14:textId="77777777" w:rsidR="00C62C62" w:rsidRPr="00155F11" w:rsidRDefault="00000000">
            <w:pPr>
              <w:ind w:left="4"/>
              <w:rPr>
                <w:lang w:val="sk-SK"/>
              </w:rPr>
            </w:pPr>
            <w:r w:rsidRPr="00155F11">
              <w:rPr>
                <w:lang w:val="sk-SK"/>
              </w:rPr>
              <w:t xml:space="preserve">16:00-18:50  </w:t>
            </w:r>
          </w:p>
        </w:tc>
      </w:tr>
      <w:tr w:rsidR="00C62C62" w:rsidRPr="00155F11" w14:paraId="76C42DDE" w14:textId="77777777">
        <w:trPr>
          <w:trHeight w:val="358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1CB0203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PO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8EF2D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7321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7BF99466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UPB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30BEFDF9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UPB  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19" w:space="0" w:color="E2EFD9"/>
              <w:right w:val="single" w:sz="8" w:space="0" w:color="000000"/>
            </w:tcBorders>
          </w:tcPr>
          <w:p w14:paraId="2A22091C" w14:textId="77777777" w:rsidR="00C62C62" w:rsidRPr="00155F11" w:rsidRDefault="00000000">
            <w:pPr>
              <w:ind w:left="4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  <w:tr w:rsidR="00C62C62" w:rsidRPr="00155F11" w14:paraId="6E39359F" w14:textId="77777777">
        <w:trPr>
          <w:trHeight w:val="360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F208E6A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UT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46094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A196E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46AE80FB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6E5DE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71" w:type="dxa"/>
            <w:tcBorders>
              <w:top w:val="single" w:sz="19" w:space="0" w:color="E2EFD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4AFD3078" w14:textId="77777777" w:rsidR="00C62C62" w:rsidRPr="00155F11" w:rsidRDefault="00000000">
            <w:pPr>
              <w:ind w:left="4"/>
              <w:rPr>
                <w:lang w:val="sk-SK"/>
              </w:rPr>
            </w:pPr>
            <w:r w:rsidRPr="00155F11">
              <w:rPr>
                <w:lang w:val="sk-SK"/>
              </w:rPr>
              <w:t xml:space="preserve">SVIS  </w:t>
            </w:r>
          </w:p>
        </w:tc>
      </w:tr>
      <w:tr w:rsidR="00C62C62" w:rsidRPr="00155F11" w14:paraId="68542667" w14:textId="77777777">
        <w:trPr>
          <w:trHeight w:val="340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3CB0049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ST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3DD6BD2C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ZKRY 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413D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6D1A8E59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3EBC9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956D0" w14:textId="77777777" w:rsidR="00C62C62" w:rsidRPr="00155F11" w:rsidRDefault="00000000">
            <w:pPr>
              <w:ind w:left="4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  <w:tr w:rsidR="00C62C62" w:rsidRPr="00155F11" w14:paraId="30B8A339" w14:textId="77777777">
        <w:trPr>
          <w:trHeight w:val="358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F522A23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ŠT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0E277010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SUNS 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2C64B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DF2BA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AE5A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7202" w14:textId="77777777" w:rsidR="00C62C62" w:rsidRPr="00155F11" w:rsidRDefault="00000000">
            <w:pPr>
              <w:ind w:left="4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  <w:tr w:rsidR="00C62C62" w:rsidRPr="00155F11" w14:paraId="516FFA27" w14:textId="77777777">
        <w:trPr>
          <w:trHeight w:val="355"/>
        </w:trPr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65A9C25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lang w:val="sk-SK"/>
              </w:rPr>
              <w:t xml:space="preserve">PI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4D251A7F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ZKRY 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237658EC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LOG  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E26F6" w14:textId="77777777" w:rsidR="00C62C62" w:rsidRPr="00155F11" w:rsidRDefault="00000000">
            <w:pPr>
              <w:ind w:left="5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95AF3" w14:textId="77777777" w:rsidR="00C62C62" w:rsidRPr="00155F11" w:rsidRDefault="00000000">
            <w:pPr>
              <w:ind w:left="6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2DCDE" w14:textId="77777777" w:rsidR="00C62C62" w:rsidRPr="00155F11" w:rsidRDefault="00000000">
            <w:pPr>
              <w:ind w:left="4"/>
              <w:rPr>
                <w:lang w:val="sk-SK"/>
              </w:rPr>
            </w:pPr>
            <w:r w:rsidRPr="00155F11">
              <w:rPr>
                <w:lang w:val="sk-SK"/>
              </w:rPr>
              <w:t xml:space="preserve">   </w:t>
            </w:r>
          </w:p>
        </w:tc>
      </w:tr>
    </w:tbl>
    <w:p w14:paraId="4FDC96BD" w14:textId="77777777" w:rsidR="00C62C62" w:rsidRPr="00155F11" w:rsidRDefault="00000000">
      <w:pPr>
        <w:spacing w:after="199"/>
        <w:ind w:left="14"/>
        <w:rPr>
          <w:lang w:val="sk-SK"/>
        </w:rPr>
      </w:pPr>
      <w:r w:rsidRPr="00155F11">
        <w:rPr>
          <w:lang w:val="sk-SK"/>
        </w:rPr>
        <w:t xml:space="preserve">   </w:t>
      </w:r>
    </w:p>
    <w:p w14:paraId="5C8FB211" w14:textId="77777777" w:rsidR="00C62C62" w:rsidRPr="00155F11" w:rsidRDefault="00000000">
      <w:pPr>
        <w:spacing w:after="152" w:line="262" w:lineRule="auto"/>
        <w:ind w:left="-5" w:right="6372" w:hanging="10"/>
        <w:rPr>
          <w:lang w:val="sk-SK"/>
        </w:rPr>
      </w:pPr>
      <w:r w:rsidRPr="00155F11">
        <w:rPr>
          <w:b/>
          <w:sz w:val="24"/>
          <w:lang w:val="sk-SK"/>
        </w:rPr>
        <w:t>Voľné pracovné sloty</w:t>
      </w:r>
      <w:r w:rsidRPr="00155F11">
        <w:rPr>
          <w:lang w:val="sk-SK"/>
        </w:rPr>
        <w:t xml:space="preserve"> Pondelok 8:00-12:00  </w:t>
      </w:r>
    </w:p>
    <w:p w14:paraId="0FAF151D" w14:textId="77777777" w:rsidR="00C62C62" w:rsidRPr="00155F11" w:rsidRDefault="00000000">
      <w:pPr>
        <w:spacing w:after="350" w:line="257" w:lineRule="auto"/>
        <w:ind w:left="9" w:right="6" w:hanging="10"/>
        <w:rPr>
          <w:lang w:val="sk-SK"/>
        </w:rPr>
      </w:pPr>
      <w:r w:rsidRPr="00155F11">
        <w:rPr>
          <w:lang w:val="sk-SK"/>
        </w:rPr>
        <w:t xml:space="preserve">Štvrtok 13:00-15:00  </w:t>
      </w:r>
    </w:p>
    <w:p w14:paraId="4AC9B255" w14:textId="77777777" w:rsidR="00C62C62" w:rsidRPr="005E745D" w:rsidRDefault="00000000" w:rsidP="005E745D">
      <w:pPr>
        <w:rPr>
          <w:b/>
          <w:bCs/>
          <w:sz w:val="28"/>
          <w:szCs w:val="28"/>
        </w:rPr>
      </w:pPr>
      <w:proofErr w:type="spellStart"/>
      <w:r w:rsidRPr="005E745D">
        <w:rPr>
          <w:b/>
          <w:bCs/>
          <w:sz w:val="28"/>
          <w:szCs w:val="28"/>
        </w:rPr>
        <w:t>Naša</w:t>
      </w:r>
      <w:proofErr w:type="spellEnd"/>
      <w:r w:rsidRPr="005E745D">
        <w:rPr>
          <w:b/>
          <w:bCs/>
          <w:sz w:val="28"/>
          <w:szCs w:val="28"/>
        </w:rPr>
        <w:t xml:space="preserve"> </w:t>
      </w:r>
      <w:proofErr w:type="spellStart"/>
      <w:r w:rsidRPr="005E745D">
        <w:rPr>
          <w:b/>
          <w:bCs/>
          <w:sz w:val="28"/>
          <w:szCs w:val="28"/>
        </w:rPr>
        <w:t>ponuka</w:t>
      </w:r>
      <w:proofErr w:type="spellEnd"/>
      <w:r w:rsidRPr="005E745D">
        <w:rPr>
          <w:b/>
          <w:bCs/>
          <w:sz w:val="28"/>
          <w:szCs w:val="28"/>
        </w:rPr>
        <w:t xml:space="preserve"> </w:t>
      </w:r>
      <w:proofErr w:type="spellStart"/>
      <w:r w:rsidRPr="005E745D">
        <w:rPr>
          <w:b/>
          <w:bCs/>
          <w:sz w:val="28"/>
          <w:szCs w:val="28"/>
        </w:rPr>
        <w:t>celkovo</w:t>
      </w:r>
      <w:proofErr w:type="spellEnd"/>
      <w:r w:rsidRPr="005E745D">
        <w:rPr>
          <w:b/>
          <w:bCs/>
          <w:sz w:val="28"/>
          <w:szCs w:val="28"/>
        </w:rPr>
        <w:t xml:space="preserve"> obsahuje</w:t>
      </w:r>
    </w:p>
    <w:p w14:paraId="36CB3495" w14:textId="77777777" w:rsidR="00C62C62" w:rsidRPr="00155F11" w:rsidRDefault="00000000">
      <w:pPr>
        <w:numPr>
          <w:ilvl w:val="0"/>
          <w:numId w:val="2"/>
        </w:numPr>
        <w:spacing w:after="80" w:line="257" w:lineRule="auto"/>
        <w:ind w:right="6" w:hanging="360"/>
        <w:rPr>
          <w:lang w:val="sk-SK"/>
        </w:rPr>
      </w:pPr>
      <w:r w:rsidRPr="00155F11">
        <w:rPr>
          <w:lang w:val="sk-SK"/>
        </w:rPr>
        <w:t xml:space="preserve">Samostatnú analýzu súčasných trendov v uvedených oblastiach: Naša spoločnosť si sama vytvorí a predloží podklady pre témy určené na spracovanie.  </w:t>
      </w:r>
    </w:p>
    <w:p w14:paraId="2CACF978" w14:textId="77777777" w:rsidR="00C62C62" w:rsidRPr="00155F11" w:rsidRDefault="00000000">
      <w:pPr>
        <w:numPr>
          <w:ilvl w:val="0"/>
          <w:numId w:val="2"/>
        </w:numPr>
        <w:spacing w:after="79" w:line="257" w:lineRule="auto"/>
        <w:ind w:right="6" w:hanging="360"/>
        <w:rPr>
          <w:lang w:val="sk-SK"/>
        </w:rPr>
      </w:pPr>
      <w:r w:rsidRPr="00155F11">
        <w:rPr>
          <w:lang w:val="sk-SK"/>
        </w:rPr>
        <w:t xml:space="preserve">Vývoj a testovanie animácií: Animácie budú vytvorené vo vybranom programe  a otestované na potrebných platformách.  </w:t>
      </w:r>
    </w:p>
    <w:p w14:paraId="02EB330F" w14:textId="77777777" w:rsidR="00C62C62" w:rsidRPr="00155F11" w:rsidRDefault="00000000">
      <w:pPr>
        <w:numPr>
          <w:ilvl w:val="0"/>
          <w:numId w:val="2"/>
        </w:numPr>
        <w:spacing w:after="80" w:line="257" w:lineRule="auto"/>
        <w:ind w:right="6" w:hanging="360"/>
        <w:rPr>
          <w:lang w:val="sk-SK"/>
        </w:rPr>
      </w:pPr>
      <w:r w:rsidRPr="00155F11">
        <w:rPr>
          <w:lang w:val="sk-SK"/>
        </w:rPr>
        <w:t xml:space="preserve">Optimalizácia vytvorených animácií: Vytvorené animácie budú vo vlastnej réžii extenzívne testované a upravené pre účel odstránenia zistených nedostatkov.  </w:t>
      </w:r>
    </w:p>
    <w:p w14:paraId="14127E59" w14:textId="77777777" w:rsidR="00C62C62" w:rsidRPr="00155F11" w:rsidRDefault="00000000">
      <w:pPr>
        <w:numPr>
          <w:ilvl w:val="0"/>
          <w:numId w:val="2"/>
        </w:numPr>
        <w:spacing w:after="80" w:line="257" w:lineRule="auto"/>
        <w:ind w:right="6" w:hanging="360"/>
        <w:rPr>
          <w:lang w:val="sk-SK"/>
        </w:rPr>
      </w:pPr>
      <w:r w:rsidRPr="00155F11">
        <w:rPr>
          <w:lang w:val="sk-SK"/>
        </w:rPr>
        <w:t xml:space="preserve">Vypracovanie dokumentácie: K projektu bude taktiež dodaná aktuálna používateľská dokumentácia.  </w:t>
      </w:r>
    </w:p>
    <w:p w14:paraId="2485E325" w14:textId="77777777" w:rsidR="00C62C62" w:rsidRPr="00155F11" w:rsidRDefault="00000000">
      <w:pPr>
        <w:numPr>
          <w:ilvl w:val="0"/>
          <w:numId w:val="2"/>
        </w:numPr>
        <w:spacing w:after="257" w:line="257" w:lineRule="auto"/>
        <w:ind w:right="6" w:hanging="360"/>
        <w:rPr>
          <w:lang w:val="sk-SK"/>
        </w:rPr>
      </w:pPr>
      <w:r w:rsidRPr="00155F11">
        <w:rPr>
          <w:lang w:val="sk-SK"/>
        </w:rPr>
        <w:t xml:space="preserve">Prípadná organizácia prednášok a spolupráca pri výučbe techník a postupov používaných pre vytváranie interaktívnych animácií.  </w:t>
      </w:r>
    </w:p>
    <w:p w14:paraId="3F67BF82" w14:textId="77777777" w:rsidR="00C62C62" w:rsidRPr="005E745D" w:rsidRDefault="00000000" w:rsidP="005E745D">
      <w:pPr>
        <w:rPr>
          <w:b/>
          <w:bCs/>
          <w:sz w:val="28"/>
          <w:szCs w:val="28"/>
          <w:lang w:val="sk-SK"/>
        </w:rPr>
      </w:pPr>
      <w:r w:rsidRPr="005E745D">
        <w:rPr>
          <w:b/>
          <w:bCs/>
          <w:sz w:val="28"/>
          <w:szCs w:val="28"/>
          <w:lang w:val="sk-SK"/>
        </w:rPr>
        <w:t>Predpokladané zdroje</w:t>
      </w:r>
    </w:p>
    <w:p w14:paraId="0A2AB97E" w14:textId="77777777" w:rsidR="00C62C62" w:rsidRPr="00155F11" w:rsidRDefault="00000000" w:rsidP="005E745D">
      <w:pPr>
        <w:spacing w:after="360" w:line="257" w:lineRule="auto"/>
        <w:ind w:right="6" w:firstLine="539"/>
        <w:rPr>
          <w:lang w:val="sk-SK"/>
        </w:rPr>
      </w:pPr>
      <w:r w:rsidRPr="00155F11">
        <w:rPr>
          <w:lang w:val="sk-SK"/>
        </w:rPr>
        <w:t>Náš riešiteľský tím bude pracovať do veľkej miery samostatne, využívajúc vlastné firemné a osobné počítače, voľne dostupný server a takisto voľne dostupné programovacie nástroje.</w:t>
      </w:r>
    </w:p>
    <w:p w14:paraId="241AD364" w14:textId="77777777" w:rsidR="00C62C62" w:rsidRPr="00155F11" w:rsidRDefault="00000000">
      <w:pPr>
        <w:spacing w:after="0" w:line="257" w:lineRule="auto"/>
        <w:ind w:left="-1" w:right="6" w:firstLine="386"/>
        <w:rPr>
          <w:lang w:val="sk-SK"/>
        </w:rPr>
      </w:pPr>
      <w:r w:rsidRPr="00155F11">
        <w:rPr>
          <w:lang w:val="sk-SK"/>
        </w:rPr>
        <w:t xml:space="preserve">Vzhľadom na rôznorodý rozvrh jednotlivých členov tímu bude ich komunikácia pravdepodobne prebiehať cez k tomu určené moderné softvérové nástroje typu: Messenger, </w:t>
      </w:r>
      <w:proofErr w:type="spellStart"/>
      <w:r w:rsidRPr="00155F11">
        <w:rPr>
          <w:lang w:val="sk-SK"/>
        </w:rPr>
        <w:t>Discord</w:t>
      </w:r>
      <w:proofErr w:type="spellEnd"/>
      <w:r w:rsidRPr="00155F11">
        <w:rPr>
          <w:lang w:val="sk-SK"/>
        </w:rPr>
        <w:t xml:space="preserve">, MS </w:t>
      </w:r>
      <w:proofErr w:type="spellStart"/>
      <w:r w:rsidRPr="00155F11">
        <w:rPr>
          <w:lang w:val="sk-SK"/>
        </w:rPr>
        <w:t>Teams</w:t>
      </w:r>
      <w:proofErr w:type="spellEnd"/>
      <w:r w:rsidRPr="00155F11">
        <w:rPr>
          <w:lang w:val="sk-SK"/>
        </w:rPr>
        <w:t xml:space="preserve">.  </w:t>
      </w:r>
    </w:p>
    <w:p w14:paraId="342C7B25" w14:textId="77777777" w:rsidR="00C62C62" w:rsidRDefault="00000000">
      <w:pPr>
        <w:spacing w:after="158" w:line="257" w:lineRule="auto"/>
        <w:ind w:left="9" w:right="6" w:hanging="10"/>
        <w:rPr>
          <w:lang w:val="sk-SK"/>
        </w:rPr>
      </w:pPr>
      <w:r w:rsidRPr="00155F11">
        <w:rPr>
          <w:lang w:val="sk-SK"/>
        </w:rPr>
        <w:t>Týmto sa zaručí informovanosť každého člena tímu a ich vzájomná koordinácia.</w:t>
      </w:r>
    </w:p>
    <w:p w14:paraId="297D0FC9" w14:textId="77777777" w:rsidR="005E745D" w:rsidRDefault="005E745D">
      <w:pPr>
        <w:rPr>
          <w:lang w:val="sk-SK"/>
        </w:rPr>
      </w:pPr>
      <w:r>
        <w:rPr>
          <w:lang w:val="sk-SK"/>
        </w:rPr>
        <w:br w:type="page"/>
      </w:r>
    </w:p>
    <w:p w14:paraId="3DD36797" w14:textId="77777777" w:rsidR="00C62C62" w:rsidRPr="00155F11" w:rsidRDefault="00000000">
      <w:pPr>
        <w:spacing w:after="224"/>
        <w:ind w:left="-5" w:hanging="10"/>
        <w:rPr>
          <w:lang w:val="sk-SK"/>
        </w:rPr>
      </w:pPr>
      <w:r w:rsidRPr="00155F11">
        <w:rPr>
          <w:b/>
          <w:sz w:val="23"/>
          <w:lang w:val="sk-SK"/>
        </w:rPr>
        <w:lastRenderedPageBreak/>
        <w:t xml:space="preserve">Cena projekčných prác: </w:t>
      </w:r>
      <w:r w:rsidRPr="00155F11">
        <w:rPr>
          <w:lang w:val="sk-SK"/>
        </w:rPr>
        <w:t xml:space="preserve"> </w:t>
      </w:r>
    </w:p>
    <w:p w14:paraId="7239CFF6" w14:textId="77777777" w:rsidR="00C62C62" w:rsidRPr="00155F11" w:rsidRDefault="00000000">
      <w:pPr>
        <w:numPr>
          <w:ilvl w:val="0"/>
          <w:numId w:val="3"/>
        </w:numPr>
        <w:spacing w:after="30" w:line="285" w:lineRule="auto"/>
        <w:ind w:right="1947" w:hanging="360"/>
        <w:jc w:val="both"/>
        <w:rPr>
          <w:lang w:val="sk-SK"/>
        </w:rPr>
      </w:pPr>
      <w:r w:rsidRPr="00155F11">
        <w:rPr>
          <w:sz w:val="23"/>
          <w:lang w:val="sk-SK"/>
        </w:rPr>
        <w:t xml:space="preserve">Analýza, testovanie a optimalizácia už vytvorených animácií: 10000 eur </w:t>
      </w:r>
      <w:r w:rsidRPr="00155F11">
        <w:rPr>
          <w:rFonts w:ascii="Cambria" w:eastAsia="Cambria" w:hAnsi="Cambria" w:cs="Cambria"/>
          <w:sz w:val="23"/>
          <w:lang w:val="sk-SK"/>
        </w:rPr>
        <w:t>o</w:t>
      </w:r>
      <w:r w:rsidRPr="00155F11">
        <w:rPr>
          <w:rFonts w:ascii="Arial" w:eastAsia="Arial" w:hAnsi="Arial" w:cs="Arial"/>
          <w:sz w:val="23"/>
          <w:lang w:val="sk-SK"/>
        </w:rPr>
        <w:t xml:space="preserve"> </w:t>
      </w:r>
      <w:r w:rsidRPr="00155F11">
        <w:rPr>
          <w:sz w:val="23"/>
          <w:lang w:val="sk-SK"/>
        </w:rPr>
        <w:t xml:space="preserve">Návrh a implementácia nových interaktívnych edukačných animácií: </w:t>
      </w:r>
    </w:p>
    <w:p w14:paraId="2EEC14D7" w14:textId="77777777" w:rsidR="00C62C62" w:rsidRPr="00155F11" w:rsidRDefault="00000000">
      <w:pPr>
        <w:spacing w:after="118" w:line="285" w:lineRule="auto"/>
        <w:ind w:left="744" w:right="1947" w:hanging="10"/>
        <w:jc w:val="both"/>
        <w:rPr>
          <w:lang w:val="sk-SK"/>
        </w:rPr>
      </w:pPr>
      <w:r w:rsidRPr="00155F11">
        <w:rPr>
          <w:sz w:val="23"/>
          <w:lang w:val="sk-SK"/>
        </w:rPr>
        <w:t xml:space="preserve">35000 eur </w:t>
      </w:r>
      <w:r w:rsidRPr="00155F11">
        <w:rPr>
          <w:rFonts w:ascii="Cambria" w:eastAsia="Cambria" w:hAnsi="Cambria" w:cs="Cambria"/>
          <w:sz w:val="23"/>
          <w:lang w:val="sk-SK"/>
        </w:rPr>
        <w:t>o</w:t>
      </w:r>
      <w:r w:rsidRPr="00155F11">
        <w:rPr>
          <w:rFonts w:ascii="Arial" w:eastAsia="Arial" w:hAnsi="Arial" w:cs="Arial"/>
          <w:sz w:val="23"/>
          <w:lang w:val="sk-SK"/>
        </w:rPr>
        <w:t xml:space="preserve"> </w:t>
      </w:r>
      <w:r w:rsidRPr="00155F11">
        <w:rPr>
          <w:sz w:val="23"/>
          <w:lang w:val="sk-SK"/>
        </w:rPr>
        <w:t xml:space="preserve">Odborné školenia: 5000 eur  </w:t>
      </w:r>
      <w:r w:rsidRPr="00155F11">
        <w:rPr>
          <w:lang w:val="sk-SK"/>
        </w:rPr>
        <w:t xml:space="preserve"> </w:t>
      </w:r>
    </w:p>
    <w:p w14:paraId="31E85B57" w14:textId="77777777" w:rsidR="00C62C62" w:rsidRPr="00155F11" w:rsidRDefault="00000000">
      <w:pPr>
        <w:spacing w:after="153"/>
        <w:ind w:right="12"/>
        <w:jc w:val="right"/>
        <w:rPr>
          <w:lang w:val="sk-SK"/>
        </w:rPr>
      </w:pPr>
      <w:r w:rsidRPr="00155F11">
        <w:rPr>
          <w:sz w:val="23"/>
          <w:u w:val="single" w:color="000000"/>
          <w:lang w:val="sk-SK"/>
        </w:rPr>
        <w:t>Spolu</w:t>
      </w:r>
      <w:r w:rsidRPr="00155F11">
        <w:rPr>
          <w:sz w:val="23"/>
          <w:lang w:val="sk-SK"/>
        </w:rPr>
        <w:t xml:space="preserve">: 50000 eur </w:t>
      </w:r>
      <w:r w:rsidRPr="00155F11">
        <w:rPr>
          <w:lang w:val="sk-SK"/>
        </w:rPr>
        <w:t xml:space="preserve"> </w:t>
      </w:r>
    </w:p>
    <w:p w14:paraId="3A04ED46" w14:textId="77777777" w:rsidR="00C62C62" w:rsidRPr="00155F11" w:rsidRDefault="00000000">
      <w:pPr>
        <w:spacing w:after="224"/>
        <w:ind w:left="-5" w:hanging="10"/>
        <w:rPr>
          <w:lang w:val="sk-SK"/>
        </w:rPr>
      </w:pPr>
      <w:r w:rsidRPr="00155F11">
        <w:rPr>
          <w:b/>
          <w:sz w:val="23"/>
          <w:lang w:val="sk-SK"/>
        </w:rPr>
        <w:t xml:space="preserve">Objednávateľ zabezpečí: </w:t>
      </w:r>
      <w:r w:rsidRPr="00155F11">
        <w:rPr>
          <w:lang w:val="sk-SK"/>
        </w:rPr>
        <w:t xml:space="preserve"> </w:t>
      </w:r>
    </w:p>
    <w:p w14:paraId="6A0F7A02" w14:textId="77777777" w:rsidR="00C62C62" w:rsidRPr="00155F11" w:rsidRDefault="00000000">
      <w:pPr>
        <w:numPr>
          <w:ilvl w:val="0"/>
          <w:numId w:val="3"/>
        </w:numPr>
        <w:spacing w:after="37" w:line="285" w:lineRule="auto"/>
        <w:ind w:right="1947" w:hanging="360"/>
        <w:jc w:val="both"/>
        <w:rPr>
          <w:lang w:val="sk-SK"/>
        </w:rPr>
      </w:pPr>
      <w:r w:rsidRPr="00155F11">
        <w:rPr>
          <w:sz w:val="23"/>
          <w:lang w:val="sk-SK"/>
        </w:rPr>
        <w:t xml:space="preserve">Miestnosť potrebnú na realizáciu projektu </w:t>
      </w:r>
      <w:r w:rsidRPr="00155F11">
        <w:rPr>
          <w:rFonts w:ascii="Cambria" w:eastAsia="Cambria" w:hAnsi="Cambria" w:cs="Cambria"/>
          <w:sz w:val="23"/>
          <w:lang w:val="sk-SK"/>
        </w:rPr>
        <w:t>o</w:t>
      </w:r>
      <w:r w:rsidRPr="00155F11">
        <w:rPr>
          <w:rFonts w:ascii="Arial" w:eastAsia="Arial" w:hAnsi="Arial" w:cs="Arial"/>
          <w:sz w:val="23"/>
          <w:lang w:val="sk-SK"/>
        </w:rPr>
        <w:t xml:space="preserve"> </w:t>
      </w:r>
      <w:r w:rsidRPr="00155F11">
        <w:rPr>
          <w:sz w:val="23"/>
          <w:lang w:val="sk-SK"/>
        </w:rPr>
        <w:t xml:space="preserve">Techniku potrebnú na realizáciu projektu: </w:t>
      </w:r>
      <w:r w:rsidRPr="00155F11">
        <w:rPr>
          <w:lang w:val="sk-SK"/>
        </w:rPr>
        <w:t xml:space="preserve"> </w:t>
      </w:r>
    </w:p>
    <w:p w14:paraId="6EC887EC" w14:textId="77777777" w:rsidR="00C62C62" w:rsidRPr="00155F11" w:rsidRDefault="00000000">
      <w:pPr>
        <w:numPr>
          <w:ilvl w:val="0"/>
          <w:numId w:val="3"/>
        </w:numPr>
        <w:spacing w:after="118" w:line="285" w:lineRule="auto"/>
        <w:ind w:right="1947" w:hanging="360"/>
        <w:jc w:val="both"/>
        <w:rPr>
          <w:lang w:val="sk-SK"/>
        </w:rPr>
      </w:pPr>
      <w:r w:rsidRPr="00155F11">
        <w:rPr>
          <w:sz w:val="23"/>
          <w:lang w:val="sk-SK"/>
        </w:rPr>
        <w:t xml:space="preserve">Vysokovýkonný herný počítač, monitor, klávesnica a myš </w:t>
      </w:r>
      <w:r w:rsidRPr="00155F11">
        <w:rPr>
          <w:rFonts w:ascii="Cambria" w:eastAsia="Cambria" w:hAnsi="Cambria" w:cs="Cambria"/>
          <w:sz w:val="23"/>
          <w:lang w:val="sk-SK"/>
        </w:rPr>
        <w:t>o</w:t>
      </w:r>
      <w:r w:rsidRPr="00155F11">
        <w:rPr>
          <w:rFonts w:ascii="Arial" w:eastAsia="Arial" w:hAnsi="Arial" w:cs="Arial"/>
          <w:sz w:val="23"/>
          <w:lang w:val="sk-SK"/>
        </w:rPr>
        <w:t xml:space="preserve"> </w:t>
      </w:r>
      <w:r w:rsidRPr="00155F11">
        <w:rPr>
          <w:sz w:val="23"/>
          <w:lang w:val="sk-SK"/>
        </w:rPr>
        <w:t xml:space="preserve">Pripojenie na internet </w:t>
      </w:r>
      <w:r w:rsidRPr="00155F11">
        <w:rPr>
          <w:lang w:val="sk-SK"/>
        </w:rPr>
        <w:t xml:space="preserve"> </w:t>
      </w:r>
    </w:p>
    <w:p w14:paraId="1E1369D7" w14:textId="77777777" w:rsidR="00C62C62" w:rsidRPr="00155F11" w:rsidRDefault="00000000">
      <w:pPr>
        <w:spacing w:after="153"/>
        <w:ind w:left="14"/>
        <w:rPr>
          <w:lang w:val="sk-SK"/>
        </w:rPr>
      </w:pPr>
      <w:r w:rsidRPr="00155F11">
        <w:rPr>
          <w:sz w:val="23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p w14:paraId="69D00F61" w14:textId="77777777" w:rsidR="00C62C62" w:rsidRPr="00155F11" w:rsidRDefault="00000000">
      <w:pPr>
        <w:spacing w:after="152"/>
        <w:rPr>
          <w:lang w:val="sk-SK"/>
        </w:rPr>
      </w:pPr>
      <w:r w:rsidRPr="00155F11">
        <w:rPr>
          <w:b/>
          <w:sz w:val="23"/>
          <w:lang w:val="sk-SK"/>
        </w:rPr>
        <w:t xml:space="preserve">Zaplatenie projektu: </w:t>
      </w:r>
      <w:r w:rsidRPr="00155F11">
        <w:rPr>
          <w:lang w:val="sk-SK"/>
        </w:rPr>
        <w:t xml:space="preserve"> </w:t>
      </w:r>
    </w:p>
    <w:p w14:paraId="6DEAF7DE" w14:textId="77777777" w:rsidR="00C62C62" w:rsidRPr="00155F11" w:rsidRDefault="00000000">
      <w:pPr>
        <w:spacing w:after="118" w:line="285" w:lineRule="auto"/>
        <w:ind w:left="10" w:hanging="10"/>
        <w:jc w:val="both"/>
        <w:rPr>
          <w:lang w:val="sk-SK"/>
        </w:rPr>
      </w:pPr>
      <w:r w:rsidRPr="00155F11">
        <w:rPr>
          <w:sz w:val="23"/>
          <w:lang w:val="sk-SK"/>
        </w:rPr>
        <w:t xml:space="preserve">Vykoná sa na základe faktúry, ktorú vystaví zhotoviteľ pre objednávateľa. Faktúra bude odovzdaná objednávateľovi pri expedovaní projektu. Splatnosť faktúry bude stanovená na najviac 90 dní odo dňa prevzatia objednávateľom. </w:t>
      </w:r>
      <w:r w:rsidRPr="00155F11">
        <w:rPr>
          <w:lang w:val="sk-SK"/>
        </w:rPr>
        <w:t xml:space="preserve"> </w:t>
      </w:r>
    </w:p>
    <w:p w14:paraId="6A33F49C" w14:textId="77777777" w:rsidR="00C62C62" w:rsidRPr="00155F11" w:rsidRDefault="00000000">
      <w:pPr>
        <w:spacing w:after="153"/>
        <w:ind w:left="14"/>
        <w:rPr>
          <w:lang w:val="sk-SK"/>
        </w:rPr>
      </w:pPr>
      <w:r w:rsidRPr="00155F11">
        <w:rPr>
          <w:sz w:val="23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p w14:paraId="663BF357" w14:textId="77777777" w:rsidR="00C62C62" w:rsidRPr="00155F11" w:rsidRDefault="00000000">
      <w:pPr>
        <w:spacing w:after="152"/>
        <w:ind w:left="-5" w:hanging="10"/>
        <w:rPr>
          <w:lang w:val="sk-SK"/>
        </w:rPr>
      </w:pPr>
      <w:r w:rsidRPr="00155F11">
        <w:rPr>
          <w:b/>
          <w:sz w:val="23"/>
          <w:lang w:val="sk-SK"/>
        </w:rPr>
        <w:t xml:space="preserve">Ostatné dojednania: </w:t>
      </w:r>
      <w:r w:rsidRPr="00155F11">
        <w:rPr>
          <w:lang w:val="sk-SK"/>
        </w:rPr>
        <w:t xml:space="preserve"> </w:t>
      </w:r>
    </w:p>
    <w:p w14:paraId="24F33550" w14:textId="77777777" w:rsidR="00C62C62" w:rsidRPr="00155F11" w:rsidRDefault="00000000">
      <w:pPr>
        <w:spacing w:after="118" w:line="285" w:lineRule="auto"/>
        <w:ind w:left="10" w:hanging="10"/>
        <w:jc w:val="both"/>
        <w:rPr>
          <w:lang w:val="sk-SK"/>
        </w:rPr>
      </w:pPr>
      <w:r w:rsidRPr="00155F11">
        <w:rPr>
          <w:sz w:val="23"/>
          <w:lang w:val="sk-SK"/>
        </w:rPr>
        <w:t xml:space="preserve">Poskytovateľ si vyhradzuje právo meniť ponukovú cenu na základe nových poznatkov a požiadaviek objednávateľa. </w:t>
      </w:r>
      <w:r w:rsidRPr="00155F11">
        <w:rPr>
          <w:lang w:val="sk-SK"/>
        </w:rPr>
        <w:t xml:space="preserve"> </w:t>
      </w:r>
    </w:p>
    <w:p w14:paraId="2150F656" w14:textId="77777777" w:rsidR="00C62C62" w:rsidRPr="00155F11" w:rsidRDefault="00000000">
      <w:pPr>
        <w:spacing w:after="148"/>
        <w:ind w:left="14"/>
        <w:rPr>
          <w:lang w:val="sk-SK"/>
        </w:rPr>
      </w:pPr>
      <w:r w:rsidRPr="00155F11">
        <w:rPr>
          <w:sz w:val="23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p w14:paraId="3A070487" w14:textId="77777777" w:rsidR="00C62C62" w:rsidRPr="00155F11" w:rsidRDefault="00000000">
      <w:pPr>
        <w:spacing w:after="224"/>
        <w:ind w:left="-5" w:hanging="10"/>
        <w:rPr>
          <w:lang w:val="sk-SK"/>
        </w:rPr>
      </w:pPr>
      <w:r w:rsidRPr="00155F11">
        <w:rPr>
          <w:b/>
          <w:sz w:val="23"/>
          <w:lang w:val="sk-SK"/>
        </w:rPr>
        <w:t xml:space="preserve">Adresy pre komunikáciu: </w:t>
      </w:r>
      <w:r w:rsidRPr="00155F11">
        <w:rPr>
          <w:lang w:val="sk-SK"/>
        </w:rPr>
        <w:t xml:space="preserve"> </w:t>
      </w:r>
    </w:p>
    <w:p w14:paraId="3A458D3A" w14:textId="77777777" w:rsidR="00C62C62" w:rsidRPr="00155F11" w:rsidRDefault="00000000">
      <w:pPr>
        <w:numPr>
          <w:ilvl w:val="0"/>
          <w:numId w:val="3"/>
        </w:numPr>
        <w:spacing w:after="118" w:line="285" w:lineRule="auto"/>
        <w:ind w:right="1947" w:hanging="360"/>
        <w:jc w:val="both"/>
        <w:rPr>
          <w:lang w:val="sk-SK"/>
        </w:rPr>
      </w:pPr>
      <w:r w:rsidRPr="00155F11">
        <w:rPr>
          <w:sz w:val="23"/>
          <w:lang w:val="sk-SK"/>
        </w:rPr>
        <w:t xml:space="preserve">Email: </w:t>
      </w:r>
      <w:r w:rsidRPr="00155F11">
        <w:rPr>
          <w:color w:val="0563C1"/>
          <w:sz w:val="23"/>
          <w:u w:val="single" w:color="0563C1"/>
          <w:lang w:val="sk-SK"/>
        </w:rPr>
        <w:t>info@animateFEI.sk</w:t>
      </w:r>
      <w:r w:rsidRPr="00155F11">
        <w:rPr>
          <w:sz w:val="23"/>
          <w:lang w:val="sk-SK"/>
        </w:rPr>
        <w:t xml:space="preserve"> </w:t>
      </w:r>
      <w:r w:rsidRPr="00155F11">
        <w:rPr>
          <w:rFonts w:ascii="Cambria" w:eastAsia="Cambria" w:hAnsi="Cambria" w:cs="Cambria"/>
          <w:sz w:val="23"/>
          <w:lang w:val="sk-SK"/>
        </w:rPr>
        <w:t>o</w:t>
      </w:r>
      <w:r w:rsidRPr="00155F11">
        <w:rPr>
          <w:rFonts w:ascii="Arial" w:eastAsia="Arial" w:hAnsi="Arial" w:cs="Arial"/>
          <w:sz w:val="23"/>
          <w:lang w:val="sk-SK"/>
        </w:rPr>
        <w:t xml:space="preserve"> </w:t>
      </w:r>
      <w:r w:rsidRPr="00155F11">
        <w:rPr>
          <w:sz w:val="23"/>
          <w:lang w:val="sk-SK"/>
        </w:rPr>
        <w:t xml:space="preserve">Telefónne číslo: +421 999 999 999 </w:t>
      </w:r>
      <w:r w:rsidRPr="00155F11">
        <w:rPr>
          <w:lang w:val="sk-SK"/>
        </w:rPr>
        <w:t xml:space="preserve"> </w:t>
      </w:r>
      <w:r w:rsidRPr="00155F11">
        <w:rPr>
          <w:rFonts w:ascii="Cambria" w:eastAsia="Cambria" w:hAnsi="Cambria" w:cs="Cambria"/>
          <w:sz w:val="23"/>
          <w:lang w:val="sk-SK"/>
        </w:rPr>
        <w:t>o</w:t>
      </w:r>
      <w:r w:rsidRPr="00155F11">
        <w:rPr>
          <w:rFonts w:ascii="Arial" w:eastAsia="Arial" w:hAnsi="Arial" w:cs="Arial"/>
          <w:sz w:val="23"/>
          <w:lang w:val="sk-SK"/>
        </w:rPr>
        <w:t xml:space="preserve"> </w:t>
      </w:r>
      <w:r w:rsidRPr="00155F11">
        <w:rPr>
          <w:sz w:val="23"/>
          <w:lang w:val="sk-SK"/>
        </w:rPr>
        <w:t xml:space="preserve">Adresa: Staré Grunty 53, 842 47 Karlova Ves, Bratislava </w:t>
      </w:r>
      <w:r w:rsidRPr="00155F11">
        <w:rPr>
          <w:lang w:val="sk-SK"/>
        </w:rPr>
        <w:t xml:space="preserve"> </w:t>
      </w:r>
    </w:p>
    <w:p w14:paraId="1947D046" w14:textId="77777777" w:rsidR="00C62C62" w:rsidRPr="00155F11" w:rsidRDefault="00000000">
      <w:pPr>
        <w:spacing w:after="146"/>
        <w:ind w:left="14"/>
        <w:rPr>
          <w:lang w:val="sk-SK"/>
        </w:rPr>
      </w:pPr>
      <w:r w:rsidRPr="00155F11">
        <w:rPr>
          <w:sz w:val="23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p w14:paraId="730DDDFA" w14:textId="77777777" w:rsidR="00C62C62" w:rsidRPr="00155F11" w:rsidRDefault="00000000">
      <w:pPr>
        <w:spacing w:after="141"/>
        <w:ind w:left="14"/>
        <w:rPr>
          <w:lang w:val="sk-SK"/>
        </w:rPr>
      </w:pPr>
      <w:r w:rsidRPr="00155F11">
        <w:rPr>
          <w:sz w:val="23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p w14:paraId="7609A3C6" w14:textId="77777777" w:rsidR="00C62C62" w:rsidRPr="00155F11" w:rsidRDefault="00000000">
      <w:pPr>
        <w:spacing w:after="148"/>
        <w:ind w:left="14"/>
        <w:rPr>
          <w:lang w:val="sk-SK"/>
        </w:rPr>
      </w:pPr>
      <w:r w:rsidRPr="00155F11">
        <w:rPr>
          <w:sz w:val="23"/>
          <w:lang w:val="sk-SK"/>
        </w:rPr>
        <w:t xml:space="preserve">  </w:t>
      </w:r>
      <w:r w:rsidRPr="00155F11">
        <w:rPr>
          <w:lang w:val="sk-SK"/>
        </w:rPr>
        <w:t xml:space="preserve"> </w:t>
      </w:r>
    </w:p>
    <w:p w14:paraId="6ADCC8C1" w14:textId="77777777" w:rsidR="00107249" w:rsidRDefault="00000000">
      <w:pPr>
        <w:spacing w:after="133" w:line="264" w:lineRule="auto"/>
        <w:ind w:left="9" w:right="725" w:hanging="10"/>
        <w:rPr>
          <w:sz w:val="23"/>
          <w:lang w:val="sk-SK"/>
        </w:rPr>
      </w:pPr>
      <w:r w:rsidRPr="00155F11">
        <w:rPr>
          <w:sz w:val="23"/>
          <w:lang w:val="sk-SK"/>
        </w:rPr>
        <w:t>Dňa 27.09.2022 v</w:t>
      </w:r>
      <w:r w:rsidR="00107249">
        <w:rPr>
          <w:sz w:val="23"/>
          <w:lang w:val="sk-SK"/>
        </w:rPr>
        <w:t> </w:t>
      </w:r>
      <w:r w:rsidRPr="00155F11">
        <w:rPr>
          <w:sz w:val="23"/>
          <w:lang w:val="sk-SK"/>
        </w:rPr>
        <w:t>Bratislave</w:t>
      </w:r>
    </w:p>
    <w:p w14:paraId="330E8E9F" w14:textId="77777777" w:rsidR="00C62C62" w:rsidRPr="00155F11" w:rsidRDefault="00000000" w:rsidP="00107249">
      <w:pPr>
        <w:spacing w:after="133" w:line="264" w:lineRule="auto"/>
        <w:ind w:left="9" w:right="725" w:hanging="10"/>
        <w:jc w:val="right"/>
        <w:rPr>
          <w:lang w:val="sk-SK"/>
        </w:rPr>
      </w:pPr>
      <w:r w:rsidRPr="00155F11">
        <w:rPr>
          <w:lang w:val="sk-SK"/>
        </w:rPr>
        <w:tab/>
      </w:r>
      <w:r w:rsidRPr="00155F11">
        <w:rPr>
          <w:sz w:val="23"/>
          <w:lang w:val="sk-SK"/>
        </w:rPr>
        <w:t xml:space="preserve">.............................................. </w:t>
      </w:r>
      <w:r w:rsidRPr="00155F11">
        <w:rPr>
          <w:lang w:val="sk-SK"/>
        </w:rPr>
        <w:t xml:space="preserve"> </w:t>
      </w:r>
    </w:p>
    <w:p w14:paraId="50824300" w14:textId="77777777" w:rsidR="00C62C62" w:rsidRPr="00155F11" w:rsidRDefault="00000000" w:rsidP="00107249">
      <w:pPr>
        <w:spacing w:after="133" w:line="264" w:lineRule="auto"/>
        <w:ind w:right="725"/>
        <w:jc w:val="right"/>
        <w:rPr>
          <w:lang w:val="sk-SK"/>
        </w:rPr>
      </w:pPr>
      <w:proofErr w:type="spellStart"/>
      <w:r w:rsidRPr="00155F11">
        <w:rPr>
          <w:sz w:val="23"/>
          <w:lang w:val="sk-SK"/>
        </w:rPr>
        <w:t>AnimateFei</w:t>
      </w:r>
      <w:proofErr w:type="spellEnd"/>
      <w:r w:rsidRPr="00155F11">
        <w:rPr>
          <w:sz w:val="23"/>
          <w:lang w:val="sk-SK"/>
        </w:rPr>
        <w:t xml:space="preserve"> </w:t>
      </w:r>
      <w:proofErr w:type="spellStart"/>
      <w:r w:rsidRPr="00155F11">
        <w:rPr>
          <w:sz w:val="23"/>
          <w:lang w:val="sk-SK"/>
        </w:rPr>
        <w:t>s.r.o</w:t>
      </w:r>
      <w:proofErr w:type="spellEnd"/>
      <w:r w:rsidRPr="00155F11">
        <w:rPr>
          <w:sz w:val="23"/>
          <w:lang w:val="sk-SK"/>
        </w:rPr>
        <w:t>.</w:t>
      </w:r>
      <w:r w:rsidR="00107249">
        <w:rPr>
          <w:sz w:val="23"/>
          <w:lang w:val="sk-SK"/>
        </w:rPr>
        <w:tab/>
      </w:r>
      <w:r w:rsidRPr="00155F11">
        <w:rPr>
          <w:sz w:val="23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30513DA7" w14:textId="77777777" w:rsidR="00107249" w:rsidRDefault="00107249">
      <w:pPr>
        <w:rPr>
          <w:b/>
          <w:i/>
          <w:lang w:val="sk-SK"/>
        </w:rPr>
      </w:pPr>
      <w:r>
        <w:rPr>
          <w:b/>
          <w:i/>
          <w:lang w:val="sk-SK"/>
        </w:rPr>
        <w:br w:type="page"/>
      </w:r>
    </w:p>
    <w:p w14:paraId="37B703AA" w14:textId="77777777" w:rsidR="00C62C62" w:rsidRPr="00E25356" w:rsidRDefault="00000000" w:rsidP="00E25356">
      <w:pPr>
        <w:pStyle w:val="Heading1"/>
        <w:spacing w:after="120"/>
      </w:pPr>
      <w:bookmarkStart w:id="3" w:name="_Toc125408664"/>
      <w:proofErr w:type="spellStart"/>
      <w:r w:rsidRPr="00E25356">
        <w:lastRenderedPageBreak/>
        <w:t>Anotácia</w:t>
      </w:r>
      <w:proofErr w:type="spellEnd"/>
      <w:r w:rsidRPr="00E25356">
        <w:t xml:space="preserve"> projektu</w:t>
      </w:r>
      <w:bookmarkEnd w:id="3"/>
    </w:p>
    <w:p w14:paraId="03145BFD" w14:textId="77777777" w:rsidR="00C62C62" w:rsidRPr="00155F11" w:rsidRDefault="00000000">
      <w:pPr>
        <w:spacing w:after="273" w:line="260" w:lineRule="auto"/>
        <w:ind w:left="175" w:right="17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 záujme zvýšenia pochopenia učiva a dejov, ktoré sú náročné na vizualizáciu pre študentov na stredných a vysokých školách so zameraním na oblasť elektroniky, </w:t>
      </w:r>
      <w:proofErr w:type="spellStart"/>
      <w:r w:rsidRPr="00155F11">
        <w:rPr>
          <w:color w:val="0D0D0D"/>
          <w:sz w:val="24"/>
          <w:lang w:val="sk-SK"/>
        </w:rPr>
        <w:t>fotoniky</w:t>
      </w:r>
      <w:proofErr w:type="spellEnd"/>
      <w:r w:rsidRPr="00155F11">
        <w:rPr>
          <w:color w:val="0D0D0D"/>
          <w:sz w:val="24"/>
          <w:lang w:val="sk-SK"/>
        </w:rPr>
        <w:t xml:space="preserve"> a informatiky, sa v súčasnosti venuje veľká pozornosť vývoju vzdelávacích interaktívnych animácii. Na Ústave elektroniky a </w:t>
      </w:r>
      <w:proofErr w:type="spellStart"/>
      <w:r w:rsidRPr="00155F11">
        <w:rPr>
          <w:color w:val="0D0D0D"/>
          <w:sz w:val="24"/>
          <w:lang w:val="sk-SK"/>
        </w:rPr>
        <w:t>fotoniky</w:t>
      </w:r>
      <w:proofErr w:type="spellEnd"/>
      <w:r w:rsidRPr="00155F11">
        <w:rPr>
          <w:color w:val="0D0D0D"/>
          <w:sz w:val="24"/>
          <w:lang w:val="sk-SK"/>
        </w:rPr>
        <w:t xml:space="preserve"> sú vyvíjané takéto animácie pre vzdelávací portál </w:t>
      </w:r>
      <w:proofErr w:type="spellStart"/>
      <w:r w:rsidRPr="00155F11">
        <w:rPr>
          <w:color w:val="0D0D0D"/>
          <w:sz w:val="24"/>
          <w:lang w:val="sk-SK"/>
        </w:rPr>
        <w:t>eLearn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central</w:t>
      </w:r>
      <w:proofErr w:type="spellEnd"/>
      <w:r w:rsidRPr="00155F11">
        <w:rPr>
          <w:color w:val="0D0D0D"/>
          <w:sz w:val="24"/>
          <w:lang w:val="sk-SK"/>
        </w:rPr>
        <w:t xml:space="preserve"> od roku 2004. Veľká časť animácii je však vytvorená v programe FLASH, čo znemožňuje ich využitie vo vzdelávaní. Náš tím vytvoril spoločnosť “</w:t>
      </w:r>
      <w:proofErr w:type="spellStart"/>
      <w:r w:rsidRPr="00155F11">
        <w:rPr>
          <w:color w:val="0D0D0D"/>
          <w:sz w:val="24"/>
          <w:lang w:val="sk-SK"/>
        </w:rPr>
        <w:t>AnimateFei</w:t>
      </w:r>
      <w:proofErr w:type="spellEnd"/>
      <w:r w:rsidRPr="00155F11">
        <w:rPr>
          <w:color w:val="0D0D0D"/>
          <w:sz w:val="24"/>
          <w:lang w:val="sk-SK"/>
        </w:rPr>
        <w:t xml:space="preserve">”, ktorá na základe realizovanej analýzy navrhla, vyvinula a optimalizovala interaktívne </w:t>
      </w:r>
      <w:proofErr w:type="spellStart"/>
      <w:r w:rsidRPr="00155F11">
        <w:rPr>
          <w:color w:val="0D0D0D"/>
          <w:sz w:val="24"/>
          <w:lang w:val="sk-SK"/>
        </w:rPr>
        <w:t>vzdelávacíe</w:t>
      </w:r>
      <w:proofErr w:type="spellEnd"/>
      <w:r w:rsidRPr="00155F11">
        <w:rPr>
          <w:color w:val="0D0D0D"/>
          <w:sz w:val="24"/>
          <w:lang w:val="sk-SK"/>
        </w:rPr>
        <w:t xml:space="preserve"> animácie </w:t>
      </w:r>
      <w:proofErr w:type="spellStart"/>
      <w:r w:rsidRPr="00155F11">
        <w:rPr>
          <w:color w:val="0D0D0D"/>
          <w:sz w:val="24"/>
          <w:lang w:val="sk-SK"/>
        </w:rPr>
        <w:t>Schottky</w:t>
      </w:r>
      <w:proofErr w:type="spellEnd"/>
      <w:r w:rsidRPr="00155F11">
        <w:rPr>
          <w:color w:val="0D0D0D"/>
          <w:sz w:val="24"/>
          <w:lang w:val="sk-SK"/>
        </w:rPr>
        <w:t xml:space="preserve"> a ________ v technológii HTML5, ktorá je dnes využiteľná bez obmedzení. Vytvorené aplikácie budú voľne dostupné a voľne šíriteľné v rámci vzdelávania na stredných a </w:t>
      </w:r>
    </w:p>
    <w:p w14:paraId="3F19BA79" w14:textId="77777777" w:rsidR="00C62C62" w:rsidRPr="00155F11" w:rsidRDefault="00000000">
      <w:pPr>
        <w:spacing w:after="273" w:line="260" w:lineRule="auto"/>
        <w:ind w:left="175" w:right="17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vysokých školách so zameraním na elektroniku, </w:t>
      </w:r>
      <w:proofErr w:type="spellStart"/>
      <w:r w:rsidRPr="00155F11">
        <w:rPr>
          <w:color w:val="0D0D0D"/>
          <w:sz w:val="24"/>
          <w:lang w:val="sk-SK"/>
        </w:rPr>
        <w:t>fotoniku</w:t>
      </w:r>
      <w:proofErr w:type="spellEnd"/>
      <w:r w:rsidRPr="00155F11">
        <w:rPr>
          <w:color w:val="0D0D0D"/>
          <w:sz w:val="24"/>
          <w:lang w:val="sk-SK"/>
        </w:rPr>
        <w:t xml:space="preserve"> a informatiku. Cieľovou skupinou sú študenti stredných a vysokých škôl (bakalárske štúdium).</w:t>
      </w:r>
      <w:r w:rsidRPr="00155F11">
        <w:rPr>
          <w:lang w:val="sk-SK"/>
        </w:rPr>
        <w:t xml:space="preserve"> </w:t>
      </w:r>
    </w:p>
    <w:p w14:paraId="59138B53" w14:textId="77777777" w:rsidR="00C62C62" w:rsidRPr="00155F11" w:rsidRDefault="00000000">
      <w:pPr>
        <w:spacing w:after="534" w:line="260" w:lineRule="auto"/>
        <w:ind w:left="175" w:right="17"/>
        <w:jc w:val="both"/>
        <w:rPr>
          <w:lang w:val="sk-SK"/>
        </w:rPr>
      </w:pPr>
      <w:r w:rsidRPr="00155F11">
        <w:rPr>
          <w:b/>
          <w:color w:val="0D0D0D"/>
          <w:sz w:val="24"/>
          <w:lang w:val="sk-SK"/>
        </w:rPr>
        <w:t xml:space="preserve">Kľúčové slová: </w:t>
      </w:r>
      <w:r w:rsidRPr="00155F11">
        <w:rPr>
          <w:color w:val="0D0D0D"/>
          <w:sz w:val="24"/>
          <w:lang w:val="sk-SK"/>
        </w:rPr>
        <w:t xml:space="preserve">interaktívnosť, interaktívna animácia, Flash, </w:t>
      </w:r>
      <w:proofErr w:type="spellStart"/>
      <w:r w:rsidRPr="00155F11">
        <w:rPr>
          <w:color w:val="0D0D0D"/>
          <w:sz w:val="24"/>
          <w:lang w:val="sk-SK"/>
        </w:rPr>
        <w:t>Javascript</w:t>
      </w:r>
      <w:proofErr w:type="spellEnd"/>
      <w:r w:rsidRPr="00155F11">
        <w:rPr>
          <w:lang w:val="sk-SK"/>
        </w:rPr>
        <w:t xml:space="preserve"> </w:t>
      </w:r>
    </w:p>
    <w:p w14:paraId="5DD4D80D" w14:textId="77777777" w:rsidR="00C62C62" w:rsidRPr="00E25356" w:rsidRDefault="00000000" w:rsidP="00E25356">
      <w:pPr>
        <w:pStyle w:val="Heading1"/>
        <w:spacing w:after="120"/>
      </w:pPr>
      <w:bookmarkStart w:id="4" w:name="_Toc125408665"/>
      <w:proofErr w:type="spellStart"/>
      <w:r w:rsidRPr="00E25356">
        <w:t>Anotácia</w:t>
      </w:r>
      <w:proofErr w:type="spellEnd"/>
      <w:r w:rsidRPr="00E25356">
        <w:t xml:space="preserve"> v </w:t>
      </w:r>
      <w:proofErr w:type="spellStart"/>
      <w:r w:rsidRPr="00E25356">
        <w:t>Anglickom</w:t>
      </w:r>
      <w:proofErr w:type="spellEnd"/>
      <w:r w:rsidRPr="00E25356">
        <w:t xml:space="preserve"> jazyku</w:t>
      </w:r>
      <w:bookmarkEnd w:id="4"/>
    </w:p>
    <w:p w14:paraId="49714FF3" w14:textId="77777777" w:rsidR="00C62C62" w:rsidRPr="00155F11" w:rsidRDefault="00000000">
      <w:pPr>
        <w:spacing w:after="554" w:line="255" w:lineRule="auto"/>
        <w:ind w:left="165" w:right="8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In </w:t>
      </w:r>
      <w:proofErr w:type="spellStart"/>
      <w:r w:rsidRPr="00155F11">
        <w:rPr>
          <w:color w:val="0D0D0D"/>
          <w:sz w:val="24"/>
          <w:lang w:val="sk-SK"/>
        </w:rPr>
        <w:t>order</w:t>
      </w:r>
      <w:proofErr w:type="spellEnd"/>
      <w:r w:rsidRPr="00155F11">
        <w:rPr>
          <w:color w:val="0D0D0D"/>
          <w:sz w:val="24"/>
          <w:lang w:val="sk-SK"/>
        </w:rPr>
        <w:t xml:space="preserve"> to </w:t>
      </w:r>
      <w:proofErr w:type="spellStart"/>
      <w:r w:rsidRPr="00155F11">
        <w:rPr>
          <w:color w:val="0D0D0D"/>
          <w:sz w:val="24"/>
          <w:lang w:val="sk-SK"/>
        </w:rPr>
        <w:t>increase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understanding</w:t>
      </w:r>
      <w:proofErr w:type="spellEnd"/>
      <w:r w:rsidRPr="00155F11">
        <w:rPr>
          <w:color w:val="0D0D0D"/>
          <w:sz w:val="24"/>
          <w:lang w:val="sk-SK"/>
        </w:rPr>
        <w:t xml:space="preserve"> of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various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subjects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parts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that</w:t>
      </w:r>
      <w:proofErr w:type="spellEnd"/>
      <w:r w:rsidRPr="00155F11">
        <w:rPr>
          <w:color w:val="0D0D0D"/>
          <w:sz w:val="24"/>
          <w:lang w:val="sk-SK"/>
        </w:rPr>
        <w:t xml:space="preserve"> are </w:t>
      </w:r>
      <w:proofErr w:type="spellStart"/>
      <w:r w:rsidRPr="00155F11">
        <w:rPr>
          <w:color w:val="0D0D0D"/>
          <w:sz w:val="24"/>
          <w:lang w:val="sk-SK"/>
        </w:rPr>
        <w:t>challenging</w:t>
      </w:r>
      <w:proofErr w:type="spellEnd"/>
      <w:r w:rsidRPr="00155F11">
        <w:rPr>
          <w:color w:val="0D0D0D"/>
          <w:sz w:val="24"/>
          <w:lang w:val="sk-SK"/>
        </w:rPr>
        <w:t xml:space="preserve"> to </w:t>
      </w:r>
      <w:proofErr w:type="spellStart"/>
      <w:r w:rsidRPr="00155F11">
        <w:rPr>
          <w:color w:val="0D0D0D"/>
          <w:sz w:val="24"/>
          <w:lang w:val="sk-SK"/>
        </w:rPr>
        <w:t>visualize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for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students</w:t>
      </w:r>
      <w:proofErr w:type="spellEnd"/>
      <w:r w:rsidRPr="00155F11">
        <w:rPr>
          <w:color w:val="0D0D0D"/>
          <w:sz w:val="24"/>
          <w:lang w:val="sk-SK"/>
        </w:rPr>
        <w:t xml:space="preserve"> in </w:t>
      </w:r>
      <w:proofErr w:type="spellStart"/>
      <w:r w:rsidRPr="00155F11">
        <w:rPr>
          <w:color w:val="0D0D0D"/>
          <w:sz w:val="24"/>
          <w:lang w:val="sk-SK"/>
        </w:rPr>
        <w:t>high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schools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universities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with</w:t>
      </w:r>
      <w:proofErr w:type="spellEnd"/>
      <w:r w:rsidRPr="00155F11">
        <w:rPr>
          <w:color w:val="0D0D0D"/>
          <w:sz w:val="24"/>
          <w:lang w:val="sk-SK"/>
        </w:rPr>
        <w:t xml:space="preserve"> a </w:t>
      </w:r>
      <w:proofErr w:type="spellStart"/>
      <w:r w:rsidRPr="00155F11">
        <w:rPr>
          <w:color w:val="0D0D0D"/>
          <w:sz w:val="24"/>
          <w:lang w:val="sk-SK"/>
        </w:rPr>
        <w:t>focus</w:t>
      </w:r>
      <w:proofErr w:type="spellEnd"/>
      <w:r w:rsidRPr="00155F11">
        <w:rPr>
          <w:color w:val="0D0D0D"/>
          <w:sz w:val="24"/>
          <w:lang w:val="sk-SK"/>
        </w:rPr>
        <w:t xml:space="preserve"> on </w:t>
      </w:r>
      <w:proofErr w:type="spellStart"/>
      <w:r w:rsidRPr="00155F11">
        <w:rPr>
          <w:color w:val="0D0D0D"/>
          <w:sz w:val="24"/>
          <w:lang w:val="sk-SK"/>
        </w:rPr>
        <w:t>electronics</w:t>
      </w:r>
      <w:proofErr w:type="spellEnd"/>
      <w:r w:rsidRPr="00155F11">
        <w:rPr>
          <w:color w:val="0D0D0D"/>
          <w:sz w:val="24"/>
          <w:lang w:val="sk-SK"/>
        </w:rPr>
        <w:t xml:space="preserve">, </w:t>
      </w:r>
      <w:proofErr w:type="spellStart"/>
      <w:r w:rsidRPr="00155F11">
        <w:rPr>
          <w:color w:val="0D0D0D"/>
          <w:sz w:val="24"/>
          <w:lang w:val="sk-SK"/>
        </w:rPr>
        <w:t>photonics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computer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science</w:t>
      </w:r>
      <w:proofErr w:type="spellEnd"/>
      <w:r w:rsidRPr="00155F11">
        <w:rPr>
          <w:color w:val="0D0D0D"/>
          <w:sz w:val="24"/>
          <w:lang w:val="sk-SK"/>
        </w:rPr>
        <w:t xml:space="preserve">, </w:t>
      </w:r>
      <w:proofErr w:type="spellStart"/>
      <w:r w:rsidRPr="00155F11">
        <w:rPr>
          <w:color w:val="0D0D0D"/>
          <w:sz w:val="24"/>
          <w:lang w:val="sk-SK"/>
        </w:rPr>
        <w:t>much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attention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is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currently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paid</w:t>
      </w:r>
      <w:proofErr w:type="spellEnd"/>
      <w:r w:rsidRPr="00155F11">
        <w:rPr>
          <w:color w:val="0D0D0D"/>
          <w:sz w:val="24"/>
          <w:lang w:val="sk-SK"/>
        </w:rPr>
        <w:t xml:space="preserve"> to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development</w:t>
      </w:r>
      <w:proofErr w:type="spellEnd"/>
      <w:r w:rsidRPr="00155F11">
        <w:rPr>
          <w:color w:val="0D0D0D"/>
          <w:sz w:val="24"/>
          <w:lang w:val="sk-SK"/>
        </w:rPr>
        <w:t xml:space="preserve"> of </w:t>
      </w:r>
      <w:proofErr w:type="spellStart"/>
      <w:r w:rsidRPr="00155F11">
        <w:rPr>
          <w:color w:val="0D0D0D"/>
          <w:sz w:val="24"/>
          <w:lang w:val="sk-SK"/>
        </w:rPr>
        <w:t>educational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interactive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animations</w:t>
      </w:r>
      <w:proofErr w:type="spellEnd"/>
      <w:r w:rsidRPr="00155F11">
        <w:rPr>
          <w:color w:val="0D0D0D"/>
          <w:sz w:val="24"/>
          <w:lang w:val="sk-SK"/>
        </w:rPr>
        <w:t xml:space="preserve">.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Institute</w:t>
      </w:r>
      <w:proofErr w:type="spellEnd"/>
      <w:r w:rsidRPr="00155F11">
        <w:rPr>
          <w:color w:val="0D0D0D"/>
          <w:sz w:val="24"/>
          <w:lang w:val="sk-SK"/>
        </w:rPr>
        <w:t xml:space="preserve"> of Electronics and </w:t>
      </w:r>
      <w:proofErr w:type="spellStart"/>
      <w:r w:rsidRPr="00155F11">
        <w:rPr>
          <w:color w:val="0D0D0D"/>
          <w:sz w:val="24"/>
          <w:lang w:val="sk-SK"/>
        </w:rPr>
        <w:t>Photonics</w:t>
      </w:r>
      <w:proofErr w:type="spellEnd"/>
      <w:r w:rsidRPr="00155F11">
        <w:rPr>
          <w:color w:val="0D0D0D"/>
          <w:sz w:val="24"/>
          <w:lang w:val="sk-SK"/>
        </w:rPr>
        <w:t xml:space="preserve"> has </w:t>
      </w:r>
      <w:proofErr w:type="spellStart"/>
      <w:r w:rsidRPr="00155F11">
        <w:rPr>
          <w:color w:val="0D0D0D"/>
          <w:sz w:val="24"/>
          <w:lang w:val="sk-SK"/>
        </w:rPr>
        <w:t>been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developing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such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animations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for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eLearn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central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educational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portal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since</w:t>
      </w:r>
      <w:proofErr w:type="spellEnd"/>
      <w:r w:rsidRPr="00155F11">
        <w:rPr>
          <w:color w:val="0D0D0D"/>
          <w:sz w:val="24"/>
          <w:lang w:val="sk-SK"/>
        </w:rPr>
        <w:t xml:space="preserve"> 2004. </w:t>
      </w:r>
      <w:proofErr w:type="spellStart"/>
      <w:r w:rsidRPr="00155F11">
        <w:rPr>
          <w:color w:val="0D0D0D"/>
          <w:sz w:val="24"/>
          <w:lang w:val="sk-SK"/>
        </w:rPr>
        <w:t>However</w:t>
      </w:r>
      <w:proofErr w:type="spellEnd"/>
      <w:r w:rsidRPr="00155F11">
        <w:rPr>
          <w:color w:val="0D0D0D"/>
          <w:sz w:val="24"/>
          <w:lang w:val="sk-SK"/>
        </w:rPr>
        <w:t xml:space="preserve">, a </w:t>
      </w:r>
      <w:proofErr w:type="spellStart"/>
      <w:r w:rsidRPr="00155F11">
        <w:rPr>
          <w:color w:val="0D0D0D"/>
          <w:sz w:val="24"/>
          <w:lang w:val="sk-SK"/>
        </w:rPr>
        <w:t>large</w:t>
      </w:r>
      <w:proofErr w:type="spellEnd"/>
      <w:r w:rsidRPr="00155F11">
        <w:rPr>
          <w:color w:val="0D0D0D"/>
          <w:sz w:val="24"/>
          <w:lang w:val="sk-SK"/>
        </w:rPr>
        <w:t xml:space="preserve"> part of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animations</w:t>
      </w:r>
      <w:proofErr w:type="spellEnd"/>
      <w:r w:rsidRPr="00155F11">
        <w:rPr>
          <w:color w:val="0D0D0D"/>
          <w:sz w:val="24"/>
          <w:lang w:val="sk-SK"/>
        </w:rPr>
        <w:t xml:space="preserve"> are </w:t>
      </w:r>
      <w:proofErr w:type="spellStart"/>
      <w:r w:rsidRPr="00155F11">
        <w:rPr>
          <w:color w:val="0D0D0D"/>
          <w:sz w:val="24"/>
          <w:lang w:val="sk-SK"/>
        </w:rPr>
        <w:t>created</w:t>
      </w:r>
      <w:proofErr w:type="spellEnd"/>
      <w:r w:rsidRPr="00155F11">
        <w:rPr>
          <w:color w:val="0D0D0D"/>
          <w:sz w:val="24"/>
          <w:lang w:val="sk-SK"/>
        </w:rPr>
        <w:t xml:space="preserve"> in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FLASH program, </w:t>
      </w:r>
      <w:proofErr w:type="spellStart"/>
      <w:r w:rsidRPr="00155F11">
        <w:rPr>
          <w:color w:val="0D0D0D"/>
          <w:sz w:val="24"/>
          <w:lang w:val="sk-SK"/>
        </w:rPr>
        <w:t>which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makes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their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use</w:t>
      </w:r>
      <w:proofErr w:type="spellEnd"/>
      <w:r w:rsidRPr="00155F11">
        <w:rPr>
          <w:color w:val="0D0D0D"/>
          <w:sz w:val="24"/>
          <w:lang w:val="sk-SK"/>
        </w:rPr>
        <w:t xml:space="preserve"> in </w:t>
      </w:r>
      <w:proofErr w:type="spellStart"/>
      <w:r w:rsidRPr="00155F11">
        <w:rPr>
          <w:color w:val="0D0D0D"/>
          <w:sz w:val="24"/>
          <w:lang w:val="sk-SK"/>
        </w:rPr>
        <w:t>education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impossible</w:t>
      </w:r>
      <w:proofErr w:type="spellEnd"/>
      <w:r w:rsidRPr="00155F11">
        <w:rPr>
          <w:color w:val="0D0D0D"/>
          <w:sz w:val="24"/>
          <w:lang w:val="sk-SK"/>
        </w:rPr>
        <w:t xml:space="preserve">. </w:t>
      </w:r>
      <w:proofErr w:type="spellStart"/>
      <w:r w:rsidRPr="00155F11">
        <w:rPr>
          <w:color w:val="0D0D0D"/>
          <w:sz w:val="24"/>
          <w:lang w:val="sk-SK"/>
        </w:rPr>
        <w:t>Our</w:t>
      </w:r>
      <w:proofErr w:type="spellEnd"/>
      <w:r w:rsidRPr="00155F11">
        <w:rPr>
          <w:color w:val="0D0D0D"/>
          <w:sz w:val="24"/>
          <w:lang w:val="sk-SK"/>
        </w:rPr>
        <w:t xml:space="preserve"> team </w:t>
      </w:r>
      <w:proofErr w:type="spellStart"/>
      <w:r w:rsidRPr="00155F11">
        <w:rPr>
          <w:color w:val="0D0D0D"/>
          <w:sz w:val="24"/>
          <w:lang w:val="sk-SK"/>
        </w:rPr>
        <w:t>created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company</w:t>
      </w:r>
      <w:proofErr w:type="spellEnd"/>
      <w:r w:rsidRPr="00155F11">
        <w:rPr>
          <w:color w:val="0D0D0D"/>
          <w:sz w:val="24"/>
          <w:lang w:val="sk-SK"/>
        </w:rPr>
        <w:t xml:space="preserve"> "</w:t>
      </w:r>
      <w:proofErr w:type="spellStart"/>
      <w:r w:rsidRPr="00155F11">
        <w:rPr>
          <w:color w:val="0D0D0D"/>
          <w:sz w:val="24"/>
          <w:lang w:val="sk-SK"/>
        </w:rPr>
        <w:t>Eduanimasoft</w:t>
      </w:r>
      <w:proofErr w:type="spellEnd"/>
      <w:r w:rsidRPr="00155F11">
        <w:rPr>
          <w:color w:val="0D0D0D"/>
          <w:sz w:val="24"/>
          <w:lang w:val="sk-SK"/>
        </w:rPr>
        <w:t xml:space="preserve">", </w:t>
      </w:r>
      <w:proofErr w:type="spellStart"/>
      <w:r w:rsidRPr="00155F11">
        <w:rPr>
          <w:color w:val="0D0D0D"/>
          <w:sz w:val="24"/>
          <w:lang w:val="sk-SK"/>
        </w:rPr>
        <w:t>which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based</w:t>
      </w:r>
      <w:proofErr w:type="spellEnd"/>
      <w:r w:rsidRPr="00155F11">
        <w:rPr>
          <w:color w:val="0D0D0D"/>
          <w:sz w:val="24"/>
          <w:lang w:val="sk-SK"/>
        </w:rPr>
        <w:t xml:space="preserve"> on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analysis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designed</w:t>
      </w:r>
      <w:proofErr w:type="spellEnd"/>
      <w:r w:rsidRPr="00155F11">
        <w:rPr>
          <w:color w:val="0D0D0D"/>
          <w:sz w:val="24"/>
          <w:lang w:val="sk-SK"/>
        </w:rPr>
        <w:t xml:space="preserve">, </w:t>
      </w:r>
      <w:proofErr w:type="spellStart"/>
      <w:r w:rsidRPr="00155F11">
        <w:rPr>
          <w:color w:val="0D0D0D"/>
          <w:sz w:val="24"/>
          <w:lang w:val="sk-SK"/>
        </w:rPr>
        <w:t>developed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optimized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interactive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educational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animations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Schottky</w:t>
      </w:r>
      <w:proofErr w:type="spellEnd"/>
      <w:r w:rsidRPr="00155F11">
        <w:rPr>
          <w:color w:val="0D0D0D"/>
          <w:sz w:val="24"/>
          <w:lang w:val="sk-SK"/>
        </w:rPr>
        <w:t xml:space="preserve"> a ________ in HTML5 </w:t>
      </w:r>
      <w:proofErr w:type="spellStart"/>
      <w:r w:rsidRPr="00155F11">
        <w:rPr>
          <w:color w:val="0D0D0D"/>
          <w:sz w:val="24"/>
          <w:lang w:val="sk-SK"/>
        </w:rPr>
        <w:t>technology</w:t>
      </w:r>
      <w:proofErr w:type="spellEnd"/>
      <w:r w:rsidRPr="00155F11">
        <w:rPr>
          <w:color w:val="0D0D0D"/>
          <w:sz w:val="24"/>
          <w:lang w:val="sk-SK"/>
        </w:rPr>
        <w:t xml:space="preserve">, </w:t>
      </w:r>
      <w:proofErr w:type="spellStart"/>
      <w:r w:rsidRPr="00155F11">
        <w:rPr>
          <w:color w:val="0D0D0D"/>
          <w:sz w:val="24"/>
          <w:lang w:val="sk-SK"/>
        </w:rPr>
        <w:t>which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can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be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used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today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without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restrictions</w:t>
      </w:r>
      <w:proofErr w:type="spellEnd"/>
      <w:r w:rsidRPr="00155F11">
        <w:rPr>
          <w:color w:val="0D0D0D"/>
          <w:sz w:val="24"/>
          <w:lang w:val="sk-SK"/>
        </w:rPr>
        <w:t xml:space="preserve">.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created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applications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will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be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freely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available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freely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distributable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within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framework</w:t>
      </w:r>
      <w:proofErr w:type="spellEnd"/>
      <w:r w:rsidRPr="00155F11">
        <w:rPr>
          <w:color w:val="0D0D0D"/>
          <w:sz w:val="24"/>
          <w:lang w:val="sk-SK"/>
        </w:rPr>
        <w:t xml:space="preserve"> of </w:t>
      </w:r>
      <w:proofErr w:type="spellStart"/>
      <w:r w:rsidRPr="00155F11">
        <w:rPr>
          <w:color w:val="0D0D0D"/>
          <w:sz w:val="24"/>
          <w:lang w:val="sk-SK"/>
        </w:rPr>
        <w:t>education</w:t>
      </w:r>
      <w:proofErr w:type="spellEnd"/>
      <w:r w:rsidRPr="00155F11">
        <w:rPr>
          <w:color w:val="0D0D0D"/>
          <w:sz w:val="24"/>
          <w:lang w:val="sk-SK"/>
        </w:rPr>
        <w:t xml:space="preserve"> at </w:t>
      </w:r>
      <w:proofErr w:type="spellStart"/>
      <w:r w:rsidRPr="00155F11">
        <w:rPr>
          <w:color w:val="0D0D0D"/>
          <w:sz w:val="24"/>
          <w:lang w:val="sk-SK"/>
        </w:rPr>
        <w:t>secondary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schools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universities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with</w:t>
      </w:r>
      <w:proofErr w:type="spellEnd"/>
      <w:r w:rsidRPr="00155F11">
        <w:rPr>
          <w:color w:val="0D0D0D"/>
          <w:sz w:val="24"/>
          <w:lang w:val="sk-SK"/>
        </w:rPr>
        <w:t xml:space="preserve"> a </w:t>
      </w:r>
      <w:proofErr w:type="spellStart"/>
      <w:r w:rsidRPr="00155F11">
        <w:rPr>
          <w:color w:val="0D0D0D"/>
          <w:sz w:val="24"/>
          <w:lang w:val="sk-SK"/>
        </w:rPr>
        <w:t>focus</w:t>
      </w:r>
      <w:proofErr w:type="spellEnd"/>
      <w:r w:rsidRPr="00155F11">
        <w:rPr>
          <w:color w:val="0D0D0D"/>
          <w:sz w:val="24"/>
          <w:lang w:val="sk-SK"/>
        </w:rPr>
        <w:t xml:space="preserve"> on </w:t>
      </w:r>
      <w:proofErr w:type="spellStart"/>
      <w:r w:rsidRPr="00155F11">
        <w:rPr>
          <w:color w:val="0D0D0D"/>
          <w:sz w:val="24"/>
          <w:lang w:val="sk-SK"/>
        </w:rPr>
        <w:t>electronics</w:t>
      </w:r>
      <w:proofErr w:type="spellEnd"/>
      <w:r w:rsidRPr="00155F11">
        <w:rPr>
          <w:color w:val="0D0D0D"/>
          <w:sz w:val="24"/>
          <w:lang w:val="sk-SK"/>
        </w:rPr>
        <w:t xml:space="preserve">, </w:t>
      </w:r>
      <w:proofErr w:type="spellStart"/>
      <w:r w:rsidRPr="00155F11">
        <w:rPr>
          <w:color w:val="0D0D0D"/>
          <w:sz w:val="24"/>
          <w:lang w:val="sk-SK"/>
        </w:rPr>
        <w:t>photonics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informatics</w:t>
      </w:r>
      <w:proofErr w:type="spellEnd"/>
      <w:r w:rsidRPr="00155F11">
        <w:rPr>
          <w:color w:val="0D0D0D"/>
          <w:sz w:val="24"/>
          <w:lang w:val="sk-SK"/>
        </w:rPr>
        <w:t xml:space="preserve">. </w:t>
      </w:r>
      <w:proofErr w:type="spellStart"/>
      <w:r w:rsidRPr="00155F11">
        <w:rPr>
          <w:color w:val="0D0D0D"/>
          <w:sz w:val="24"/>
          <w:lang w:val="sk-SK"/>
        </w:rPr>
        <w:t>The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target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group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is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high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school</w:t>
      </w:r>
      <w:proofErr w:type="spellEnd"/>
      <w:r w:rsidRPr="00155F11">
        <w:rPr>
          <w:color w:val="0D0D0D"/>
          <w:sz w:val="24"/>
          <w:lang w:val="sk-SK"/>
        </w:rPr>
        <w:t xml:space="preserve"> and </w:t>
      </w:r>
      <w:proofErr w:type="spellStart"/>
      <w:r w:rsidRPr="00155F11">
        <w:rPr>
          <w:color w:val="0D0D0D"/>
          <w:sz w:val="24"/>
          <w:lang w:val="sk-SK"/>
        </w:rPr>
        <w:t>university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students</w:t>
      </w:r>
      <w:proofErr w:type="spellEnd"/>
      <w:r w:rsidRPr="00155F11">
        <w:rPr>
          <w:color w:val="0D0D0D"/>
          <w:sz w:val="24"/>
          <w:lang w:val="sk-SK"/>
        </w:rPr>
        <w:t xml:space="preserve"> (</w:t>
      </w:r>
      <w:proofErr w:type="spellStart"/>
      <w:r w:rsidRPr="00155F11">
        <w:rPr>
          <w:color w:val="0D0D0D"/>
          <w:sz w:val="24"/>
          <w:lang w:val="sk-SK"/>
        </w:rPr>
        <w:t>bachelor's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degree</w:t>
      </w:r>
      <w:proofErr w:type="spellEnd"/>
      <w:r w:rsidRPr="00155F11">
        <w:rPr>
          <w:color w:val="0D0D0D"/>
          <w:sz w:val="24"/>
          <w:lang w:val="sk-SK"/>
        </w:rPr>
        <w:t>).</w:t>
      </w:r>
      <w:r w:rsidRPr="00155F11">
        <w:rPr>
          <w:lang w:val="sk-SK"/>
        </w:rPr>
        <w:t xml:space="preserve"> </w:t>
      </w:r>
    </w:p>
    <w:p w14:paraId="1B150654" w14:textId="77777777" w:rsidR="00C62C62" w:rsidRPr="00155F11" w:rsidRDefault="00000000">
      <w:pPr>
        <w:spacing w:after="4" w:line="255" w:lineRule="auto"/>
        <w:ind w:left="175" w:right="8" w:hanging="10"/>
        <w:jc w:val="both"/>
        <w:rPr>
          <w:lang w:val="sk-SK"/>
        </w:rPr>
      </w:pPr>
      <w:proofErr w:type="spellStart"/>
      <w:r w:rsidRPr="00155F11">
        <w:rPr>
          <w:b/>
          <w:sz w:val="24"/>
          <w:lang w:val="sk-SK"/>
        </w:rPr>
        <w:t>Keywords</w:t>
      </w:r>
      <w:proofErr w:type="spellEnd"/>
      <w:r w:rsidRPr="00155F11">
        <w:rPr>
          <w:b/>
          <w:sz w:val="24"/>
          <w:lang w:val="sk-SK"/>
        </w:rPr>
        <w:t xml:space="preserve">: </w:t>
      </w:r>
      <w:proofErr w:type="spellStart"/>
      <w:r w:rsidRPr="00155F11">
        <w:rPr>
          <w:color w:val="0D0D0D"/>
          <w:sz w:val="24"/>
          <w:lang w:val="sk-SK"/>
        </w:rPr>
        <w:t>interactivity</w:t>
      </w:r>
      <w:proofErr w:type="spellEnd"/>
      <w:r w:rsidRPr="00155F11">
        <w:rPr>
          <w:sz w:val="24"/>
          <w:lang w:val="sk-SK"/>
        </w:rPr>
        <w:t xml:space="preserve">, </w:t>
      </w:r>
      <w:proofErr w:type="spellStart"/>
      <w:r w:rsidRPr="00155F11">
        <w:rPr>
          <w:color w:val="0D0D0D"/>
          <w:sz w:val="24"/>
          <w:lang w:val="sk-SK"/>
        </w:rPr>
        <w:t>interactive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animation</w:t>
      </w:r>
      <w:proofErr w:type="spellEnd"/>
      <w:r w:rsidRPr="00155F11">
        <w:rPr>
          <w:sz w:val="24"/>
          <w:lang w:val="sk-SK"/>
        </w:rPr>
        <w:t xml:space="preserve">, </w:t>
      </w:r>
      <w:r w:rsidRPr="00155F11">
        <w:rPr>
          <w:color w:val="0D0D0D"/>
          <w:sz w:val="24"/>
          <w:lang w:val="sk-SK"/>
        </w:rPr>
        <w:t xml:space="preserve">Flash, </w:t>
      </w:r>
      <w:proofErr w:type="spellStart"/>
      <w:r w:rsidRPr="00155F11">
        <w:rPr>
          <w:color w:val="0D0D0D"/>
          <w:sz w:val="24"/>
          <w:lang w:val="sk-SK"/>
        </w:rPr>
        <w:t>Javascript</w:t>
      </w:r>
      <w:proofErr w:type="spellEnd"/>
      <w:r w:rsidRPr="00155F11">
        <w:rPr>
          <w:lang w:val="sk-SK"/>
        </w:rPr>
        <w:t xml:space="preserve"> </w:t>
      </w:r>
    </w:p>
    <w:p w14:paraId="10A09152" w14:textId="77777777" w:rsidR="00C62C62" w:rsidRDefault="00000000">
      <w:pPr>
        <w:spacing w:after="550"/>
        <w:ind w:left="720"/>
        <w:rPr>
          <w:lang w:val="sk-SK"/>
        </w:rPr>
      </w:pPr>
      <w:r w:rsidRPr="00155F11">
        <w:rPr>
          <w:lang w:val="sk-SK"/>
        </w:rPr>
        <w:t xml:space="preserve"> </w:t>
      </w:r>
    </w:p>
    <w:p w14:paraId="7AF3B13B" w14:textId="77777777" w:rsidR="00107249" w:rsidRDefault="00107249">
      <w:pPr>
        <w:rPr>
          <w:lang w:val="sk-SK"/>
        </w:rPr>
      </w:pPr>
      <w:r>
        <w:rPr>
          <w:lang w:val="sk-SK"/>
        </w:rPr>
        <w:br w:type="page"/>
      </w:r>
    </w:p>
    <w:bookmarkStart w:id="5" w:name="_Toc125408666" w:displacedByCustomXml="next"/>
    <w:sdt>
      <w:sdtPr>
        <w:rPr>
          <w:color w:val="000000"/>
          <w:sz w:val="22"/>
        </w:rPr>
        <w:id w:val="151422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E31858" w14:textId="77777777" w:rsidR="00E25356" w:rsidRDefault="005E745D" w:rsidP="005E745D">
          <w:pPr>
            <w:pStyle w:val="Heading1"/>
            <w:spacing w:after="117"/>
            <w:ind w:left="9"/>
          </w:pPr>
          <w:r>
            <w:t>Obsah</w:t>
          </w:r>
          <w:bookmarkEnd w:id="5"/>
        </w:p>
        <w:p w14:paraId="46092B48" w14:textId="216650A3" w:rsidR="007E2399" w:rsidRDefault="00E25356">
          <w:pPr>
            <w:pStyle w:val="TOC1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08661" w:history="1">
            <w:r w:rsidR="007E2399" w:rsidRPr="008E0F13">
              <w:rPr>
                <w:rStyle w:val="Hyperlink"/>
                <w:noProof/>
                <w:lang w:val="sk-SK"/>
              </w:rPr>
              <w:t>Zadanie tímového projektu</w:t>
            </w:r>
            <w:r w:rsidR="007E2399">
              <w:rPr>
                <w:noProof/>
                <w:webHidden/>
              </w:rPr>
              <w:tab/>
            </w:r>
            <w:r w:rsidR="007E2399">
              <w:rPr>
                <w:noProof/>
                <w:webHidden/>
              </w:rPr>
              <w:fldChar w:fldCharType="begin"/>
            </w:r>
            <w:r w:rsidR="007E2399">
              <w:rPr>
                <w:noProof/>
                <w:webHidden/>
              </w:rPr>
              <w:instrText xml:space="preserve"> PAGEREF _Toc125408661 \h </w:instrText>
            </w:r>
            <w:r w:rsidR="007E2399">
              <w:rPr>
                <w:noProof/>
                <w:webHidden/>
              </w:rPr>
            </w:r>
            <w:r w:rsidR="007E2399">
              <w:rPr>
                <w:noProof/>
                <w:webHidden/>
              </w:rPr>
              <w:fldChar w:fldCharType="separate"/>
            </w:r>
            <w:r w:rsidR="007E2399">
              <w:rPr>
                <w:noProof/>
                <w:webHidden/>
              </w:rPr>
              <w:t>2</w:t>
            </w:r>
            <w:r w:rsidR="007E2399">
              <w:rPr>
                <w:noProof/>
                <w:webHidden/>
              </w:rPr>
              <w:fldChar w:fldCharType="end"/>
            </w:r>
          </w:hyperlink>
        </w:p>
        <w:p w14:paraId="68CE33B5" w14:textId="5DF8E00E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62" w:history="1">
            <w:r w:rsidRPr="008E0F13">
              <w:rPr>
                <w:rStyle w:val="Hyperlink"/>
                <w:noProof/>
                <w:lang w:val="sk-SK"/>
              </w:rPr>
              <w:t>Ponuka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9CB1" w14:textId="69B8BDC8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63" w:history="1">
            <w:r w:rsidRPr="008E0F13">
              <w:rPr>
                <w:rStyle w:val="Hyperlink"/>
                <w:noProof/>
                <w:lang w:val="sk-SK"/>
              </w:rPr>
              <w:t>Tím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20864" w14:textId="335E5CB1" w:rsidR="007E2399" w:rsidRDefault="007E2399">
          <w:pPr>
            <w:pStyle w:val="TOC1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64" w:history="1">
            <w:r w:rsidRPr="008E0F13">
              <w:rPr>
                <w:rStyle w:val="Hyperlink"/>
                <w:noProof/>
              </w:rPr>
              <w:t>Anotácia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D938" w14:textId="743AD9FF" w:rsidR="007E2399" w:rsidRDefault="007E2399">
          <w:pPr>
            <w:pStyle w:val="TOC1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65" w:history="1">
            <w:r w:rsidRPr="008E0F13">
              <w:rPr>
                <w:rStyle w:val="Hyperlink"/>
                <w:noProof/>
              </w:rPr>
              <w:t>Anotácia v Anglickom jazyku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FA9C" w14:textId="2DA28ACF" w:rsidR="007E2399" w:rsidRDefault="007E2399">
          <w:pPr>
            <w:pStyle w:val="TOC1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66" w:history="1">
            <w:r w:rsidRPr="008E0F13">
              <w:rPr>
                <w:rStyle w:val="Hyperlink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EE29" w14:textId="12D28EEF" w:rsidR="007E2399" w:rsidRDefault="007E2399">
          <w:pPr>
            <w:pStyle w:val="TOC1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67" w:history="1">
            <w:r w:rsidRPr="008E0F13">
              <w:rPr>
                <w:rStyle w:val="Hyperlink"/>
                <w:noProof/>
                <w:lang w:val="sk-SK"/>
              </w:rPr>
              <w:t>1 Strategické zameranie spoločnosti a ciele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A3A3" w14:textId="05F01B64" w:rsidR="007E2399" w:rsidRDefault="007E2399">
          <w:pPr>
            <w:pStyle w:val="TOC1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68" w:history="1">
            <w:r w:rsidRPr="008E0F13">
              <w:rPr>
                <w:rStyle w:val="Hyperlink"/>
                <w:noProof/>
                <w:lang w:val="sk-SK"/>
              </w:rPr>
              <w:t>2 Všeobecné poznatky o animáciach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9117" w14:textId="5CC0D0D0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69" w:history="1">
            <w:r w:rsidRPr="008E0F13">
              <w:rPr>
                <w:rStyle w:val="Hyperlink"/>
                <w:noProof/>
                <w:lang w:val="sk-SK"/>
              </w:rPr>
              <w:t>2.1 Význam animácií pre odbor elektrotechniky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CFFC" w14:textId="06C54FB7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70" w:history="1">
            <w:r w:rsidRPr="008E0F13">
              <w:rPr>
                <w:rStyle w:val="Hyperlink"/>
                <w:noProof/>
                <w:lang w:val="sk-SK"/>
              </w:rPr>
              <w:t>2.2 Animácie v procese výučby – výhody a odlišnosti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CBF8" w14:textId="3F9D7C78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71" w:history="1">
            <w:r w:rsidRPr="008E0F13">
              <w:rPr>
                <w:rStyle w:val="Hyperlink"/>
                <w:noProof/>
                <w:lang w:val="sk-SK"/>
              </w:rPr>
              <w:t>2.3 Štruktúra animácie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9F44" w14:textId="4C2F4827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72" w:history="1">
            <w:r w:rsidRPr="008E0F13">
              <w:rPr>
                <w:rStyle w:val="Hyperlink"/>
                <w:noProof/>
                <w:lang w:val="sk-SK"/>
              </w:rPr>
              <w:t>2.4 Technické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DA0E" w14:textId="51FAFE08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73" w:history="1">
            <w:r w:rsidRPr="008E0F13">
              <w:rPr>
                <w:rStyle w:val="Hyperlink"/>
                <w:noProof/>
                <w:lang w:val="sk-SK"/>
              </w:rPr>
              <w:t>2.5 Postup vytvárania animácií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2992" w14:textId="64C1D4AD" w:rsidR="007E2399" w:rsidRDefault="007E2399">
          <w:pPr>
            <w:pStyle w:val="TOC1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74" w:history="1">
            <w:r w:rsidRPr="008E0F13">
              <w:rPr>
                <w:rStyle w:val="Hyperlink"/>
                <w:noProof/>
                <w:lang w:val="sk-SK"/>
              </w:rPr>
              <w:t>3 Základná organizácia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7A1C0" w14:textId="3BEA9450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75" w:history="1">
            <w:r w:rsidRPr="008E0F13">
              <w:rPr>
                <w:rStyle w:val="Hyperlink"/>
                <w:noProof/>
                <w:lang w:val="sk-SK"/>
              </w:rPr>
              <w:t>3.1 Použité online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5292D" w14:textId="2FD109E2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76" w:history="1">
            <w:r w:rsidRPr="008E0F13">
              <w:rPr>
                <w:rStyle w:val="Hyperlink"/>
                <w:noProof/>
                <w:lang w:val="sk-SK"/>
              </w:rPr>
              <w:t>3.1.1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88CE" w14:textId="67C85B40" w:rsidR="007E2399" w:rsidRDefault="007E2399">
          <w:pPr>
            <w:pStyle w:val="TOC1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77" w:history="1">
            <w:r w:rsidRPr="008E0F13">
              <w:rPr>
                <w:rStyle w:val="Hyperlink"/>
                <w:noProof/>
                <w:lang w:val="sk-SK"/>
              </w:rPr>
              <w:t>4 Prieskum trhu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F811" w14:textId="42AD4ABA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78" w:history="1">
            <w:r w:rsidRPr="008E0F13">
              <w:rPr>
                <w:rStyle w:val="Hyperlink"/>
                <w:noProof/>
              </w:rPr>
              <w:t>4.1 Flash a ActionScript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649E" w14:textId="64F2962B" w:rsidR="007E2399" w:rsidRDefault="007E2399">
          <w:pPr>
            <w:pStyle w:val="TOC1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79" w:history="1">
            <w:r w:rsidRPr="008E0F13">
              <w:rPr>
                <w:rStyle w:val="Hyperlink"/>
                <w:noProof/>
                <w:lang w:val="sk-SK"/>
              </w:rPr>
              <w:t>5 Analýza softvérových nástrojov a postupov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EBCF8" w14:textId="74BA3E16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80" w:history="1">
            <w:r w:rsidRPr="008E0F13">
              <w:rPr>
                <w:rStyle w:val="Hyperlink"/>
                <w:noProof/>
                <w:lang w:val="sk-SK"/>
              </w:rPr>
              <w:t>5.1 Analýza programovacích jazykov a použitého softvéru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43914" w14:textId="69A689FC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81" w:history="1">
            <w:r w:rsidRPr="008E0F13">
              <w:rPr>
                <w:rStyle w:val="Hyperlink"/>
                <w:noProof/>
              </w:rPr>
              <w:t>5.1.1 Adobe 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9CF1" w14:textId="3B2FC097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82" w:history="1">
            <w:r w:rsidRPr="008E0F13">
              <w:rPr>
                <w:rStyle w:val="Hyperlink"/>
                <w:noProof/>
                <w:lang w:val="sk-SK"/>
              </w:rPr>
              <w:t>5.1.2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99E0" w14:textId="3C6E206D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83" w:history="1">
            <w:r w:rsidRPr="008E0F13">
              <w:rPr>
                <w:rStyle w:val="Hyperlink"/>
                <w:noProof/>
                <w:lang w:val="sk-SK"/>
              </w:rPr>
              <w:t>5.1.3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F56D" w14:textId="78C929C0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84" w:history="1">
            <w:r w:rsidRPr="008E0F13">
              <w:rPr>
                <w:rStyle w:val="Hyperlink"/>
                <w:noProof/>
                <w:lang w:val="sk-SK"/>
              </w:rPr>
              <w:t>5.1.4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2247" w14:textId="082194DA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85" w:history="1">
            <w:r w:rsidRPr="008E0F13">
              <w:rPr>
                <w:rStyle w:val="Hyperlink"/>
                <w:noProof/>
                <w:lang w:val="sk-SK"/>
              </w:rPr>
              <w:t>5.1.5 Github – verzovací nástroj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C2CC" w14:textId="7E8B6989" w:rsidR="007E2399" w:rsidRDefault="007E2399">
          <w:pPr>
            <w:pStyle w:val="TOC1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86" w:history="1">
            <w:r w:rsidRPr="008E0F13">
              <w:rPr>
                <w:rStyle w:val="Hyperlink"/>
                <w:noProof/>
                <w:lang w:val="sk-SK"/>
              </w:rPr>
              <w:t>6 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177A" w14:textId="3E09EA73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87" w:history="1">
            <w:r w:rsidRPr="008E0F13">
              <w:rPr>
                <w:rStyle w:val="Hyperlink"/>
                <w:noProof/>
                <w:lang w:val="sk-SK"/>
              </w:rPr>
              <w:t>6.1 Výber animácie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7778" w14:textId="4123CE44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88" w:history="1">
            <w:r w:rsidRPr="008E0F13">
              <w:rPr>
                <w:rStyle w:val="Hyperlink"/>
                <w:noProof/>
                <w:lang w:val="sk-SK"/>
              </w:rPr>
              <w:t>6.2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E966" w14:textId="74453DAD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89" w:history="1">
            <w:r w:rsidRPr="008E0F13">
              <w:rPr>
                <w:rStyle w:val="Hyperlink"/>
                <w:noProof/>
                <w:lang w:val="sk-SK"/>
              </w:rPr>
              <w:t>6.3 Návrh optimalizácie a spôsobu konverzie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A760" w14:textId="0C6CD845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90" w:history="1">
            <w:r w:rsidRPr="008E0F13">
              <w:rPr>
                <w:rStyle w:val="Hyperlink"/>
                <w:noProof/>
                <w:lang w:val="sk-SK"/>
              </w:rPr>
              <w:t>6.4 Implementácia návrhov dizajnu, prototypovanie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E5FE" w14:textId="0B0A598C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91" w:history="1">
            <w:r w:rsidRPr="008E0F13">
              <w:rPr>
                <w:rStyle w:val="Hyperlink"/>
                <w:noProof/>
                <w:lang w:val="sk-SK"/>
              </w:rPr>
              <w:t>6.5 Priebežná konzultácia riešenia, vytvorenie univerzálnych prvkov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0C20" w14:textId="5502F502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92" w:history="1">
            <w:r w:rsidRPr="008E0F13">
              <w:rPr>
                <w:rStyle w:val="Hyperlink"/>
                <w:noProof/>
                <w:lang w:val="sk-SK"/>
              </w:rPr>
              <w:t>6.6 Zdokumentovanie riešenia, posúdenie spätnej odozvy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1313" w14:textId="234B07E3" w:rsidR="007E2399" w:rsidRDefault="007E2399">
          <w:pPr>
            <w:pStyle w:val="TOC1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93" w:history="1">
            <w:r w:rsidRPr="008E0F13">
              <w:rPr>
                <w:rStyle w:val="Hyperlink"/>
                <w:noProof/>
                <w:lang w:val="sk-SK"/>
              </w:rPr>
              <w:t>7 Dosiahnuté 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8583" w14:textId="1C2F54B6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94" w:history="1">
            <w:r w:rsidRPr="008E0F13">
              <w:rPr>
                <w:rStyle w:val="Hyperlink"/>
                <w:noProof/>
                <w:lang w:val="sk-SK"/>
              </w:rPr>
              <w:t>7.1 Animácia Schottky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C29E" w14:textId="7675BE3A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95" w:history="1">
            <w:r w:rsidRPr="008E0F13">
              <w:rPr>
                <w:rStyle w:val="Hyperlink"/>
                <w:noProof/>
                <w:lang w:val="sk-SK"/>
              </w:rPr>
              <w:t>7.1.1 Teória k animácii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DA93" w14:textId="72AC7CC8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96" w:history="1">
            <w:r w:rsidRPr="008E0F13">
              <w:rPr>
                <w:rStyle w:val="Hyperlink"/>
                <w:noProof/>
                <w:lang w:val="sk-SK"/>
              </w:rPr>
              <w:t>7.1.2 Použité zjednodušenie v animácii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61591" w14:textId="57BD2031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97" w:history="1">
            <w:r w:rsidRPr="008E0F13">
              <w:rPr>
                <w:rStyle w:val="Hyperlink"/>
                <w:noProof/>
                <w:lang w:val="sk-SK"/>
              </w:rPr>
              <w:t>7.2 Dokumentácia k programom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2D93" w14:textId="27813F37" w:rsidR="007E2399" w:rsidRDefault="007E2399">
          <w:pPr>
            <w:pStyle w:val="TOC1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98" w:history="1">
            <w:r w:rsidRPr="008E0F13">
              <w:rPr>
                <w:rStyle w:val="Hyperlink"/>
                <w:noProof/>
                <w:lang w:val="sk-SK"/>
              </w:rPr>
              <w:t>8. Zápisnice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2856" w14:textId="21DF2786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699" w:history="1">
            <w:r w:rsidRPr="008E0F13">
              <w:rPr>
                <w:rStyle w:val="Hyperlink"/>
                <w:noProof/>
                <w:lang w:val="sk-SK"/>
              </w:rPr>
              <w:t>8.1 Zoznam stretnutí: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2D1B" w14:textId="758FD30F" w:rsidR="007E2399" w:rsidRDefault="007E2399">
          <w:pPr>
            <w:pStyle w:val="TOC2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700" w:history="1">
            <w:r w:rsidRPr="008E0F13">
              <w:rPr>
                <w:rStyle w:val="Hyperlink"/>
                <w:noProof/>
                <w:lang w:val="sk-SK"/>
              </w:rPr>
              <w:t>8.2 Zápisnice zo stretnutí: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31AF" w14:textId="332FB697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701" w:history="1">
            <w:r w:rsidRPr="008E0F13">
              <w:rPr>
                <w:rStyle w:val="Hyperlink"/>
                <w:noProof/>
                <w:lang w:val="sk-SK"/>
              </w:rPr>
              <w:t>Zápisnica Tímového projektu, stretnutie č.1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EE59" w14:textId="488BEAEA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702" w:history="1">
            <w:r w:rsidRPr="008E0F13">
              <w:rPr>
                <w:rStyle w:val="Hyperlink"/>
                <w:noProof/>
                <w:lang w:val="sk-SK"/>
              </w:rPr>
              <w:t>Zápisnica Tímového projektu, stretnutie č.2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BC1F" w14:textId="7FAF5680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703" w:history="1">
            <w:r w:rsidRPr="008E0F13">
              <w:rPr>
                <w:rStyle w:val="Hyperlink"/>
                <w:noProof/>
                <w:lang w:val="sk-SK"/>
              </w:rPr>
              <w:t>Zápisnica Tímového projektu, stretnutie č.3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F1C4" w14:textId="3C250E2A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704" w:history="1">
            <w:r w:rsidRPr="008E0F13">
              <w:rPr>
                <w:rStyle w:val="Hyperlink"/>
                <w:noProof/>
                <w:lang w:val="sk-SK"/>
              </w:rPr>
              <w:t>Zápisnica Tímového projektu, stretnutie č.4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B364" w14:textId="43DC4816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705" w:history="1">
            <w:r w:rsidRPr="008E0F13">
              <w:rPr>
                <w:rStyle w:val="Hyperlink"/>
                <w:noProof/>
                <w:lang w:val="sk-SK"/>
              </w:rPr>
              <w:t>Zápisnica Tímového projektu, stretnutie č.5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A5DE" w14:textId="19BEE1FF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706" w:history="1">
            <w:r w:rsidRPr="008E0F13">
              <w:rPr>
                <w:rStyle w:val="Hyperlink"/>
                <w:noProof/>
                <w:lang w:val="sk-SK"/>
              </w:rPr>
              <w:t>Zápisnica Tímového projektu, stretnutie č.6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2BBC" w14:textId="708A374B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707" w:history="1">
            <w:r w:rsidRPr="008E0F13">
              <w:rPr>
                <w:rStyle w:val="Hyperlink"/>
                <w:noProof/>
                <w:lang w:val="sk-SK"/>
              </w:rPr>
              <w:t>Zápisnica Tímového projektu, stretnutie č.7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AF53" w14:textId="1FA56B25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708" w:history="1">
            <w:r w:rsidRPr="008E0F13">
              <w:rPr>
                <w:rStyle w:val="Hyperlink"/>
                <w:noProof/>
                <w:lang w:val="sk-SK"/>
              </w:rPr>
              <w:t>Zápisnica Tímového projektu, stretnutie č.8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EFE0" w14:textId="72AFE1B6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709" w:history="1">
            <w:r w:rsidRPr="008E0F13">
              <w:rPr>
                <w:rStyle w:val="Hyperlink"/>
                <w:noProof/>
                <w:lang w:val="sk-SK"/>
              </w:rPr>
              <w:t>Zápisnica Tímového projektu, stretnutie č.9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2D5B" w14:textId="13B97889" w:rsidR="007E2399" w:rsidRDefault="007E2399">
          <w:pPr>
            <w:pStyle w:val="TOC3"/>
            <w:tabs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125408710" w:history="1">
            <w:r w:rsidRPr="008E0F13">
              <w:rPr>
                <w:rStyle w:val="Hyperlink"/>
                <w:noProof/>
                <w:lang w:val="sk-SK"/>
              </w:rPr>
              <w:t>Zápisnica Tímového projektu, stretnutie č.10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2DF8" w14:textId="1E75D2C1" w:rsidR="00E25356" w:rsidRDefault="00E25356">
          <w:r>
            <w:rPr>
              <w:b/>
              <w:bCs/>
              <w:noProof/>
            </w:rPr>
            <w:fldChar w:fldCharType="end"/>
          </w:r>
        </w:p>
      </w:sdtContent>
    </w:sdt>
    <w:p w14:paraId="4F95403C" w14:textId="77777777" w:rsidR="00E25356" w:rsidRPr="00E25356" w:rsidRDefault="00E25356" w:rsidP="00E25356">
      <w:pPr>
        <w:rPr>
          <w:lang w:val="sk-SK"/>
        </w:rPr>
      </w:pPr>
    </w:p>
    <w:p w14:paraId="2BCE2008" w14:textId="77777777" w:rsidR="00E25356" w:rsidRDefault="00E25356">
      <w:pPr>
        <w:rPr>
          <w:color w:val="2F5496"/>
          <w:sz w:val="32"/>
          <w:lang w:val="sk-SK"/>
        </w:rPr>
      </w:pPr>
      <w:r>
        <w:rPr>
          <w:lang w:val="sk-SK"/>
        </w:rPr>
        <w:br w:type="page"/>
      </w:r>
    </w:p>
    <w:p w14:paraId="1DAF8B68" w14:textId="77777777" w:rsidR="00C62C62" w:rsidRPr="00155F11" w:rsidRDefault="005E745D">
      <w:pPr>
        <w:pStyle w:val="Heading1"/>
        <w:spacing w:after="117"/>
        <w:ind w:left="9"/>
        <w:rPr>
          <w:lang w:val="sk-SK"/>
        </w:rPr>
      </w:pPr>
      <w:bookmarkStart w:id="6" w:name="_Toc125408667"/>
      <w:r>
        <w:rPr>
          <w:lang w:val="sk-SK"/>
        </w:rPr>
        <w:lastRenderedPageBreak/>
        <w:t xml:space="preserve">1 </w:t>
      </w:r>
      <w:r w:rsidRPr="00155F11">
        <w:rPr>
          <w:lang w:val="sk-SK"/>
        </w:rPr>
        <w:t>Strategické zameranie spoločnosti a ciele</w:t>
      </w:r>
      <w:bookmarkEnd w:id="6"/>
      <w:r w:rsidRPr="00155F11">
        <w:rPr>
          <w:lang w:val="sk-SK"/>
        </w:rPr>
        <w:t xml:space="preserve"> </w:t>
      </w:r>
    </w:p>
    <w:p w14:paraId="7283C69B" w14:textId="77777777" w:rsidR="00C62C62" w:rsidRPr="00155F11" w:rsidRDefault="00000000">
      <w:pPr>
        <w:numPr>
          <w:ilvl w:val="0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Krátkodobé ciele</w:t>
      </w:r>
      <w:r w:rsidRPr="00155F11">
        <w:rPr>
          <w:lang w:val="sk-SK"/>
        </w:rPr>
        <w:t xml:space="preserve"> </w:t>
      </w:r>
    </w:p>
    <w:p w14:paraId="4467207E" w14:textId="77777777" w:rsidR="00C62C62" w:rsidRPr="00155F11" w:rsidRDefault="00000000">
      <w:pPr>
        <w:numPr>
          <w:ilvl w:val="1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Oslovenie študentov a poskytnutie reálnej pomoci  pri ich vzdelávaní, s tým súvisiace dosiahnutie požadovanej úrovne kvality a výhodnej ceny. </w:t>
      </w:r>
      <w:r w:rsidRPr="00155F11">
        <w:rPr>
          <w:lang w:val="sk-SK"/>
        </w:rPr>
        <w:t xml:space="preserve"> </w:t>
      </w:r>
    </w:p>
    <w:p w14:paraId="4356691A" w14:textId="77777777" w:rsidR="00C62C62" w:rsidRPr="00155F11" w:rsidRDefault="00000000">
      <w:pPr>
        <w:numPr>
          <w:ilvl w:val="1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Aktívna práca s trhom a dosiahnutie lojality zamestnancov voči firme – udržanie si pozície na trhu. Naším cieľom je v prvom roku dosiahnuť uhradenie výdavkov a zisk cca 1000 eur na osobu mesačne.</w:t>
      </w:r>
      <w:r w:rsidRPr="00155F11">
        <w:rPr>
          <w:lang w:val="sk-SK"/>
        </w:rPr>
        <w:t xml:space="preserve"> </w:t>
      </w:r>
    </w:p>
    <w:p w14:paraId="650AD06D" w14:textId="77777777" w:rsidR="00C62C62" w:rsidRPr="00155F11" w:rsidRDefault="00000000">
      <w:pPr>
        <w:numPr>
          <w:ilvl w:val="0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Dlhodobé ciele </w:t>
      </w:r>
      <w:r w:rsidRPr="00155F11">
        <w:rPr>
          <w:lang w:val="sk-SK"/>
        </w:rPr>
        <w:t xml:space="preserve"> </w:t>
      </w:r>
    </w:p>
    <w:p w14:paraId="6AEAD876" w14:textId="77777777" w:rsidR="00C62C62" w:rsidRPr="00155F11" w:rsidRDefault="00000000">
      <w:pPr>
        <w:numPr>
          <w:ilvl w:val="1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Používanie týchto novodobých učebných pomôcok v našom školstve a zaistenie väčšieho počtu kvalifikovaných pracovníkov prostredníctvom školení. </w:t>
      </w:r>
      <w:r w:rsidRPr="00155F11">
        <w:rPr>
          <w:lang w:val="sk-SK"/>
        </w:rPr>
        <w:t xml:space="preserve"> </w:t>
      </w:r>
    </w:p>
    <w:p w14:paraId="4E7F122A" w14:textId="77777777" w:rsidR="00C62C62" w:rsidRPr="00155F11" w:rsidRDefault="00000000">
      <w:pPr>
        <w:numPr>
          <w:ilvl w:val="1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Dosahovanie aspoň vyššie spomínaného zisku, rozšírenie a skvalitnenie ponuky animácií, expanzia na medzinárodné trhy. </w:t>
      </w:r>
      <w:r w:rsidRPr="00155F11">
        <w:rPr>
          <w:lang w:val="sk-SK"/>
        </w:rPr>
        <w:t xml:space="preserve"> </w:t>
      </w:r>
    </w:p>
    <w:p w14:paraId="7BE8B34A" w14:textId="77777777" w:rsidR="00C62C62" w:rsidRPr="00155F11" w:rsidRDefault="00000000">
      <w:pPr>
        <w:numPr>
          <w:ilvl w:val="1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 xml:space="preserve">Dosiahnutie pevnej pozície na trhu s interaktívnymi animáciami. </w:t>
      </w:r>
      <w:r w:rsidRPr="00155F11">
        <w:rPr>
          <w:lang w:val="sk-SK"/>
        </w:rPr>
        <w:t xml:space="preserve"> </w:t>
      </w:r>
    </w:p>
    <w:p w14:paraId="29331C83" w14:textId="77777777" w:rsidR="00C62C62" w:rsidRPr="00155F11" w:rsidRDefault="00000000">
      <w:pPr>
        <w:numPr>
          <w:ilvl w:val="1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Rozšírenie firmy na väčší počet  zamestnancov a špecializovaných odborníkov pre tvorbu animácií.</w:t>
      </w:r>
      <w:r w:rsidRPr="00155F11">
        <w:rPr>
          <w:lang w:val="sk-SK"/>
        </w:rPr>
        <w:t xml:space="preserve"> </w:t>
      </w:r>
    </w:p>
    <w:p w14:paraId="28D9A688" w14:textId="77777777" w:rsidR="00C62C62" w:rsidRPr="00155F11" w:rsidRDefault="00000000">
      <w:pPr>
        <w:numPr>
          <w:ilvl w:val="0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Ciele pre naše produkty</w:t>
      </w:r>
      <w:r w:rsidRPr="00155F11">
        <w:rPr>
          <w:lang w:val="sk-SK"/>
        </w:rPr>
        <w:t xml:space="preserve"> </w:t>
      </w:r>
    </w:p>
    <w:p w14:paraId="40D67A2F" w14:textId="77777777" w:rsidR="00C62C62" w:rsidRPr="00155F11" w:rsidRDefault="00000000">
      <w:pPr>
        <w:numPr>
          <w:ilvl w:val="1"/>
          <w:numId w:val="4"/>
        </w:numPr>
        <w:spacing w:after="740" w:line="250" w:lineRule="auto"/>
        <w:ind w:right="18" w:hanging="360"/>
        <w:jc w:val="both"/>
        <w:rPr>
          <w:lang w:val="sk-SK"/>
        </w:rPr>
      </w:pPr>
      <w:r w:rsidRPr="00155F11">
        <w:rPr>
          <w:sz w:val="24"/>
          <w:lang w:val="sk-SK"/>
        </w:rPr>
        <w:t>V rámci tvorby vzdelávacích animácií sa zamerať predovšetkým na technické odvetvia. Potenciálne tak zvýšiť záujem o dané odvetvia, a pomerne nízky počet študentov.</w:t>
      </w:r>
      <w:r w:rsidRPr="00155F11">
        <w:rPr>
          <w:lang w:val="sk-SK"/>
        </w:rPr>
        <w:t xml:space="preserve"> </w:t>
      </w:r>
    </w:p>
    <w:p w14:paraId="7F1A418D" w14:textId="77777777" w:rsidR="00C62C62" w:rsidRPr="00155F11" w:rsidRDefault="00000000">
      <w:pPr>
        <w:spacing w:after="12" w:line="262" w:lineRule="auto"/>
        <w:ind w:left="166" w:hanging="10"/>
        <w:rPr>
          <w:lang w:val="sk-SK"/>
        </w:rPr>
      </w:pPr>
      <w:r w:rsidRPr="00155F11">
        <w:rPr>
          <w:b/>
          <w:sz w:val="24"/>
          <w:lang w:val="sk-SK"/>
        </w:rPr>
        <w:t xml:space="preserve"> Ponúkané služby </w:t>
      </w:r>
    </w:p>
    <w:p w14:paraId="2D51AE51" w14:textId="77777777" w:rsidR="00C62C62" w:rsidRPr="00155F11" w:rsidRDefault="00000000">
      <w:pPr>
        <w:spacing w:after="46" w:line="260" w:lineRule="auto"/>
        <w:ind w:left="871" w:right="17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Naša firma ponúka tri základné služby týkajúce sa tvorby interaktívnych animácií:</w:t>
      </w:r>
      <w:r w:rsidRPr="00155F11">
        <w:rPr>
          <w:lang w:val="sk-SK"/>
        </w:rPr>
        <w:t xml:space="preserve"> </w:t>
      </w:r>
    </w:p>
    <w:p w14:paraId="31992913" w14:textId="77777777" w:rsidR="00C62C62" w:rsidRPr="00155F11" w:rsidRDefault="00000000">
      <w:pPr>
        <w:numPr>
          <w:ilvl w:val="2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b/>
          <w:sz w:val="24"/>
          <w:lang w:val="sk-SK"/>
        </w:rPr>
        <w:t>Analýza</w:t>
      </w:r>
      <w:r w:rsidRPr="00155F11">
        <w:rPr>
          <w:sz w:val="24"/>
          <w:lang w:val="sk-SK"/>
        </w:rPr>
        <w:t xml:space="preserve"> – analýza možností a dizajnu pre vytvorenie interaktívnej animácie, či už úplne od začiatku, iba podľa klientových požiadaviek, alebo ako návrh na prepracovanie už existujúcej, zastaranej animácie.</w:t>
      </w:r>
      <w:r w:rsidRPr="00155F11">
        <w:rPr>
          <w:lang w:val="sk-SK"/>
        </w:rPr>
        <w:t xml:space="preserve"> </w:t>
      </w:r>
    </w:p>
    <w:p w14:paraId="5BC99AF6" w14:textId="77777777" w:rsidR="00C62C62" w:rsidRPr="00155F11" w:rsidRDefault="00000000">
      <w:pPr>
        <w:numPr>
          <w:ilvl w:val="2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b/>
          <w:sz w:val="24"/>
          <w:lang w:val="sk-SK"/>
        </w:rPr>
        <w:t>Návrh a tvorba</w:t>
      </w:r>
      <w:r w:rsidRPr="00155F11">
        <w:rPr>
          <w:sz w:val="24"/>
          <w:lang w:val="sk-SK"/>
        </w:rPr>
        <w:t xml:space="preserve"> – naša firma na požiadanie príde s čo najideálnejším </w:t>
      </w:r>
      <w:proofErr w:type="spellStart"/>
      <w:r w:rsidRPr="00155F11">
        <w:rPr>
          <w:sz w:val="24"/>
          <w:lang w:val="sk-SK"/>
        </w:rPr>
        <w:t>dizajnovoestetickým</w:t>
      </w:r>
      <w:proofErr w:type="spellEnd"/>
      <w:r w:rsidRPr="00155F11">
        <w:rPr>
          <w:sz w:val="24"/>
          <w:lang w:val="sk-SK"/>
        </w:rPr>
        <w:t xml:space="preserve"> riešením pre danú animáciu, a následne ju programovo vypracuje. Na požiadanie môže naša firma poskytnúť poradenstvo a vytvoriť iba dizajnový návrh bez jeho naprogramovania. K vytvorenému produktu dodávame za pridanú cenu taktiež podrobnú dokumentáciu.</w:t>
      </w:r>
      <w:r w:rsidRPr="00155F11">
        <w:rPr>
          <w:lang w:val="sk-SK"/>
        </w:rPr>
        <w:t xml:space="preserve"> </w:t>
      </w:r>
    </w:p>
    <w:p w14:paraId="604AC022" w14:textId="77777777" w:rsidR="00C62C62" w:rsidRPr="00155F11" w:rsidRDefault="00000000">
      <w:pPr>
        <w:numPr>
          <w:ilvl w:val="2"/>
          <w:numId w:val="4"/>
        </w:numPr>
        <w:spacing w:after="59" w:line="250" w:lineRule="auto"/>
        <w:ind w:right="18" w:hanging="360"/>
        <w:jc w:val="both"/>
        <w:rPr>
          <w:lang w:val="sk-SK"/>
        </w:rPr>
      </w:pPr>
      <w:r w:rsidRPr="00155F11">
        <w:rPr>
          <w:b/>
          <w:sz w:val="24"/>
          <w:lang w:val="sk-SK"/>
        </w:rPr>
        <w:t>Testovanie a optimalizácia</w:t>
      </w:r>
      <w:r w:rsidRPr="00155F11">
        <w:rPr>
          <w:sz w:val="24"/>
          <w:lang w:val="sk-SK"/>
        </w:rPr>
        <w:t xml:space="preserve"> – naša firma poskytuje možnosť testovania animácie v rôznych prípadoch, na rôznych zariadeniach a pre rôzne skupiny používateľov. Toto je nepovinná položka pri tvorbe animácií na </w:t>
      </w:r>
      <w:proofErr w:type="spellStart"/>
      <w:r w:rsidRPr="00155F11">
        <w:rPr>
          <w:sz w:val="24"/>
          <w:lang w:val="sk-SK"/>
        </w:rPr>
        <w:t>zakázku</w:t>
      </w:r>
      <w:proofErr w:type="spellEnd"/>
      <w:r w:rsidRPr="00155F11">
        <w:rPr>
          <w:sz w:val="24"/>
          <w:lang w:val="sk-SK"/>
        </w:rPr>
        <w:t>, pri individuálnej cene je možné testovať a optimalizovať taktiež animácie, ktoré neboli vytvorené zamestnancami našej firmy.</w:t>
      </w:r>
      <w:r w:rsidRPr="00155F11">
        <w:rPr>
          <w:lang w:val="sk-SK"/>
        </w:rPr>
        <w:t xml:space="preserve"> </w:t>
      </w:r>
    </w:p>
    <w:p w14:paraId="2EB9C05A" w14:textId="77777777" w:rsidR="00C62C62" w:rsidRPr="00155F11" w:rsidRDefault="00000000" w:rsidP="00107249">
      <w:pPr>
        <w:spacing w:after="0" w:line="260" w:lineRule="auto"/>
        <w:ind w:left="175" w:right="17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Taktiež ponúkame kvalifikované konzultácie a školenia v oblasti vývoja interaktívnych animácií.</w:t>
      </w:r>
    </w:p>
    <w:p w14:paraId="27151B08" w14:textId="77777777" w:rsidR="00C62C62" w:rsidRPr="00155F11" w:rsidRDefault="00000000" w:rsidP="00107249">
      <w:pPr>
        <w:spacing w:after="120"/>
        <w:ind w:left="215" w:right="62" w:hanging="11"/>
        <w:jc w:val="center"/>
        <w:rPr>
          <w:lang w:val="sk-SK"/>
        </w:rPr>
      </w:pPr>
      <w:r w:rsidRPr="00155F11">
        <w:rPr>
          <w:b/>
          <w:sz w:val="24"/>
          <w:lang w:val="sk-SK"/>
        </w:rPr>
        <w:t xml:space="preserve">Marketing a reklama </w:t>
      </w:r>
    </w:p>
    <w:p w14:paraId="6FBACFAE" w14:textId="77777777" w:rsidR="00C62C62" w:rsidRPr="00155F11" w:rsidRDefault="00000000">
      <w:pPr>
        <w:spacing w:after="273" w:line="260" w:lineRule="auto"/>
        <w:ind w:left="175" w:right="17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lastRenderedPageBreak/>
        <w:t>Na reklamné účely sme vyhradili 3 000 € z firemného účtu na prvý polrok fungovania firmy. Firmu budeme propagovať primárne prostredníctvom internetu na sociálnych a multimediálnych sieťach, a v technických magazínoch.</w:t>
      </w:r>
      <w:r w:rsidRPr="00155F11">
        <w:rPr>
          <w:lang w:val="sk-SK"/>
        </w:rPr>
        <w:t xml:space="preserve"> </w:t>
      </w:r>
    </w:p>
    <w:p w14:paraId="6CBE34E1" w14:textId="77777777" w:rsidR="00C62C62" w:rsidRPr="00155F11" w:rsidRDefault="00000000">
      <w:pPr>
        <w:spacing w:after="273" w:line="260" w:lineRule="auto"/>
        <w:ind w:left="175" w:right="17" w:firstLine="540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V rámci spolupráce so strednými a vysokými školami budeme propagovať našu firmu prostredníctvom plagátov a reklamných predmetov na týchto školách.</w:t>
      </w:r>
      <w:r w:rsidRPr="00155F11">
        <w:rPr>
          <w:lang w:val="sk-SK"/>
        </w:rPr>
        <w:t xml:space="preserve"> </w:t>
      </w:r>
    </w:p>
    <w:p w14:paraId="57FF8084" w14:textId="77777777" w:rsidR="00C62C62" w:rsidRPr="00155F11" w:rsidRDefault="00000000">
      <w:pPr>
        <w:spacing w:after="0"/>
        <w:ind w:left="131"/>
        <w:jc w:val="center"/>
        <w:rPr>
          <w:lang w:val="sk-SK"/>
        </w:rPr>
      </w:pPr>
      <w:r w:rsidRPr="00155F11">
        <w:rPr>
          <w:i/>
          <w:color w:val="0D0D0D"/>
          <w:sz w:val="24"/>
          <w:lang w:val="sk-SK"/>
        </w:rPr>
        <w:t>Tab. č. 5: Cenový odhad nákladov na propagáciu na prvý polrok</w:t>
      </w:r>
      <w:r w:rsidRPr="00155F11">
        <w:rPr>
          <w:lang w:val="sk-SK"/>
        </w:rPr>
        <w:t xml:space="preserve"> </w:t>
      </w:r>
    </w:p>
    <w:tbl>
      <w:tblPr>
        <w:tblStyle w:val="TableGrid"/>
        <w:tblW w:w="9520" w:type="dxa"/>
        <w:tblInd w:w="84" w:type="dxa"/>
        <w:tblCellMar>
          <w:top w:w="149" w:type="dxa"/>
          <w:left w:w="290" w:type="dxa"/>
          <w:right w:w="115" w:type="dxa"/>
        </w:tblCellMar>
        <w:tblLook w:val="04A0" w:firstRow="1" w:lastRow="0" w:firstColumn="1" w:lastColumn="0" w:noHBand="0" w:noVBand="1"/>
      </w:tblPr>
      <w:tblGrid>
        <w:gridCol w:w="4030"/>
        <w:gridCol w:w="2204"/>
        <w:gridCol w:w="3286"/>
      </w:tblGrid>
      <w:tr w:rsidR="00C62C62" w:rsidRPr="00155F11" w14:paraId="67B8FC9A" w14:textId="77777777">
        <w:trPr>
          <w:trHeight w:val="490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2DA1" w14:textId="77777777" w:rsidR="00C62C62" w:rsidRPr="00155F11" w:rsidRDefault="00000000">
            <w:pPr>
              <w:ind w:left="7"/>
              <w:jc w:val="center"/>
              <w:rPr>
                <w:lang w:val="sk-SK"/>
              </w:rPr>
            </w:pPr>
            <w:r w:rsidRPr="00155F11">
              <w:rPr>
                <w:b/>
                <w:color w:val="0D0D0D"/>
                <w:sz w:val="24"/>
                <w:lang w:val="sk-SK"/>
              </w:rPr>
              <w:t>Položka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65FD" w14:textId="77777777" w:rsidR="00C62C62" w:rsidRPr="00155F11" w:rsidRDefault="00000000">
            <w:pPr>
              <w:ind w:left="8"/>
              <w:jc w:val="center"/>
              <w:rPr>
                <w:lang w:val="sk-SK"/>
              </w:rPr>
            </w:pPr>
            <w:r w:rsidRPr="00155F11">
              <w:rPr>
                <w:b/>
                <w:color w:val="0D0D0D"/>
                <w:sz w:val="24"/>
                <w:lang w:val="sk-SK"/>
              </w:rPr>
              <w:t>Cena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4EFC" w14:textId="77777777" w:rsidR="00C62C62" w:rsidRPr="00155F11" w:rsidRDefault="00000000">
            <w:pPr>
              <w:ind w:left="475"/>
              <w:rPr>
                <w:lang w:val="sk-SK"/>
              </w:rPr>
            </w:pPr>
            <w:r w:rsidRPr="00155F11">
              <w:rPr>
                <w:b/>
                <w:color w:val="0D0D0D"/>
                <w:sz w:val="24"/>
                <w:lang w:val="sk-SK"/>
              </w:rPr>
              <w:t>Doba / počet kusov</w:t>
            </w:r>
            <w:r w:rsidRPr="00155F11">
              <w:rPr>
                <w:lang w:val="sk-SK"/>
              </w:rPr>
              <w:t xml:space="preserve"> </w:t>
            </w:r>
          </w:p>
        </w:tc>
      </w:tr>
      <w:tr w:rsidR="00C62C62" w:rsidRPr="00155F11" w14:paraId="4D6751E8" w14:textId="77777777">
        <w:trPr>
          <w:trHeight w:val="490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7EBB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 xml:space="preserve">Reklama na </w:t>
            </w:r>
            <w:proofErr w:type="spellStart"/>
            <w:r w:rsidRPr="00155F11">
              <w:rPr>
                <w:color w:val="0D0D0D"/>
                <w:sz w:val="24"/>
                <w:lang w:val="sk-SK"/>
              </w:rPr>
              <w:t>facebooku</w:t>
            </w:r>
            <w:proofErr w:type="spellEnd"/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9D28" w14:textId="77777777" w:rsidR="00C62C62" w:rsidRPr="00155F11" w:rsidRDefault="00000000">
            <w:pPr>
              <w:ind w:left="11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800€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DD7A" w14:textId="77777777" w:rsidR="00C62C62" w:rsidRPr="00155F11" w:rsidRDefault="00000000">
            <w:pPr>
              <w:ind w:left="13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6 mesiacov</w:t>
            </w:r>
            <w:r w:rsidRPr="00155F11">
              <w:rPr>
                <w:lang w:val="sk-SK"/>
              </w:rPr>
              <w:t xml:space="preserve"> </w:t>
            </w:r>
          </w:p>
        </w:tc>
      </w:tr>
      <w:tr w:rsidR="00C62C62" w:rsidRPr="00155F11" w14:paraId="05C4C6D3" w14:textId="77777777">
        <w:trPr>
          <w:trHeight w:val="492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2127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 xml:space="preserve">Reklama na </w:t>
            </w:r>
            <w:proofErr w:type="spellStart"/>
            <w:r w:rsidRPr="00155F11">
              <w:rPr>
                <w:color w:val="0D0D0D"/>
                <w:sz w:val="24"/>
                <w:lang w:val="sk-SK"/>
              </w:rPr>
              <w:t>instagrame</w:t>
            </w:r>
            <w:proofErr w:type="spellEnd"/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8FEA" w14:textId="77777777" w:rsidR="00C62C62" w:rsidRPr="00155F11" w:rsidRDefault="00000000">
            <w:pPr>
              <w:ind w:left="11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800€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C712" w14:textId="77777777" w:rsidR="00C62C62" w:rsidRPr="00155F11" w:rsidRDefault="00000000">
            <w:pPr>
              <w:ind w:left="13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6 mesiacov</w:t>
            </w:r>
            <w:r w:rsidRPr="00155F11">
              <w:rPr>
                <w:lang w:val="sk-SK"/>
              </w:rPr>
              <w:t xml:space="preserve"> </w:t>
            </w:r>
          </w:p>
        </w:tc>
      </w:tr>
      <w:tr w:rsidR="00C62C62" w:rsidRPr="00155F11" w14:paraId="04763F58" w14:textId="77777777">
        <w:trPr>
          <w:trHeight w:val="487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327D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Tlač plagátov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DB33" w14:textId="77777777" w:rsidR="00C62C62" w:rsidRPr="00155F11" w:rsidRDefault="00000000">
            <w:pPr>
              <w:ind w:left="11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700€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FBAE" w14:textId="77777777" w:rsidR="00C62C62" w:rsidRPr="00155F11" w:rsidRDefault="00000000">
            <w:pPr>
              <w:ind w:left="11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3 500 ks</w:t>
            </w:r>
            <w:r w:rsidRPr="00155F11">
              <w:rPr>
                <w:lang w:val="sk-SK"/>
              </w:rPr>
              <w:t xml:space="preserve"> </w:t>
            </w:r>
          </w:p>
        </w:tc>
      </w:tr>
      <w:tr w:rsidR="00C62C62" w:rsidRPr="00155F11" w14:paraId="42AF4F84" w14:textId="77777777">
        <w:trPr>
          <w:trHeight w:val="492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D3A2" w14:textId="77777777" w:rsidR="00C62C62" w:rsidRPr="00155F11" w:rsidRDefault="00000000">
            <w:pPr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Billboard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BE54" w14:textId="77777777" w:rsidR="00C62C62" w:rsidRPr="00155F11" w:rsidRDefault="00000000">
            <w:pPr>
              <w:ind w:left="11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700€</w:t>
            </w:r>
            <w:r w:rsidRPr="00155F11">
              <w:rPr>
                <w:lang w:val="sk-SK"/>
              </w:rP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5323" w14:textId="77777777" w:rsidR="00C62C62" w:rsidRPr="00155F11" w:rsidRDefault="00000000">
            <w:pPr>
              <w:ind w:left="13"/>
              <w:jc w:val="center"/>
              <w:rPr>
                <w:lang w:val="sk-SK"/>
              </w:rPr>
            </w:pPr>
            <w:r w:rsidRPr="00155F11">
              <w:rPr>
                <w:color w:val="0D0D0D"/>
                <w:sz w:val="24"/>
                <w:lang w:val="sk-SK"/>
              </w:rPr>
              <w:t>6 mesiacov</w:t>
            </w:r>
            <w:r w:rsidRPr="00155F11">
              <w:rPr>
                <w:lang w:val="sk-SK"/>
              </w:rPr>
              <w:t xml:space="preserve"> </w:t>
            </w:r>
          </w:p>
        </w:tc>
      </w:tr>
    </w:tbl>
    <w:p w14:paraId="5A8A40B6" w14:textId="77777777" w:rsidR="00107249" w:rsidRDefault="00000000" w:rsidP="00107249">
      <w:pPr>
        <w:spacing w:after="120"/>
        <w:ind w:left="720"/>
        <w:rPr>
          <w:lang w:val="sk-SK"/>
        </w:rPr>
      </w:pPr>
      <w:r w:rsidRPr="00155F11">
        <w:rPr>
          <w:lang w:val="sk-SK"/>
        </w:rPr>
        <w:t xml:space="preserve"> </w:t>
      </w:r>
    </w:p>
    <w:p w14:paraId="04E16415" w14:textId="77777777" w:rsidR="00C62C62" w:rsidRPr="00107249" w:rsidRDefault="00000000" w:rsidP="00107249">
      <w:pPr>
        <w:spacing w:after="120"/>
        <w:jc w:val="center"/>
        <w:rPr>
          <w:sz w:val="32"/>
          <w:szCs w:val="32"/>
          <w:lang w:val="sk-SK"/>
        </w:rPr>
      </w:pPr>
      <w:r w:rsidRPr="00107249">
        <w:rPr>
          <w:b/>
          <w:sz w:val="32"/>
          <w:szCs w:val="32"/>
          <w:lang w:val="sk-SK"/>
        </w:rPr>
        <w:t>Návrh loga</w:t>
      </w:r>
    </w:p>
    <w:p w14:paraId="55C92490" w14:textId="77777777" w:rsidR="00C62C62" w:rsidRPr="00155F11" w:rsidRDefault="00107249" w:rsidP="00107249">
      <w:pPr>
        <w:spacing w:after="0"/>
        <w:ind w:left="425" w:right="6"/>
        <w:jc w:val="center"/>
        <w:rPr>
          <w:lang w:val="sk-SK"/>
        </w:rPr>
      </w:pPr>
      <w:r w:rsidRPr="00155F11">
        <w:rPr>
          <w:noProof/>
          <w:lang w:val="sk-SK"/>
        </w:rPr>
        <w:drawing>
          <wp:inline distT="0" distB="0" distL="0" distR="0" wp14:anchorId="4FEBBF54" wp14:editId="2217D694">
            <wp:extent cx="2820564" cy="2819400"/>
            <wp:effectExtent l="152400" t="152400" r="342265" b="34290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55" cy="2842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8C853A" w14:textId="77777777" w:rsidR="00107249" w:rsidRDefault="00107249">
      <w:pPr>
        <w:rPr>
          <w:b/>
          <w:color w:val="1F3763"/>
          <w:sz w:val="28"/>
          <w:lang w:val="sk-SK"/>
        </w:rPr>
      </w:pPr>
      <w:r>
        <w:rPr>
          <w:lang w:val="sk-SK"/>
        </w:rPr>
        <w:br w:type="page"/>
      </w:r>
    </w:p>
    <w:p w14:paraId="49DFBE8A" w14:textId="5C2D5952" w:rsidR="009D2203" w:rsidRDefault="009D2203" w:rsidP="009D2203">
      <w:pPr>
        <w:pStyle w:val="Heading1"/>
        <w:spacing w:after="120"/>
        <w:rPr>
          <w:lang w:val="sk-SK"/>
        </w:rPr>
      </w:pPr>
      <w:bookmarkStart w:id="7" w:name="_Toc125408668"/>
      <w:r>
        <w:rPr>
          <w:lang w:val="sk-SK"/>
        </w:rPr>
        <w:lastRenderedPageBreak/>
        <w:t>2</w:t>
      </w:r>
      <w:r w:rsidR="00350CEA">
        <w:rPr>
          <w:lang w:val="sk-SK"/>
        </w:rPr>
        <w:t xml:space="preserve"> </w:t>
      </w:r>
      <w:r>
        <w:rPr>
          <w:lang w:val="sk-SK"/>
        </w:rPr>
        <w:t xml:space="preserve">Všeobecné poznatky o </w:t>
      </w:r>
      <w:proofErr w:type="spellStart"/>
      <w:r>
        <w:rPr>
          <w:lang w:val="sk-SK"/>
        </w:rPr>
        <w:t>animáciach</w:t>
      </w:r>
      <w:bookmarkEnd w:id="7"/>
      <w:proofErr w:type="spellEnd"/>
    </w:p>
    <w:p w14:paraId="279D7E04" w14:textId="77777777" w:rsidR="00C62C62" w:rsidRPr="00155F11" w:rsidRDefault="009D2203" w:rsidP="005E745D">
      <w:pPr>
        <w:pStyle w:val="Heading2"/>
        <w:ind w:left="284" w:firstLine="0"/>
        <w:rPr>
          <w:lang w:val="sk-SK"/>
        </w:rPr>
      </w:pPr>
      <w:bookmarkStart w:id="8" w:name="_Toc125408669"/>
      <w:r>
        <w:rPr>
          <w:lang w:val="sk-SK"/>
        </w:rPr>
        <w:t>2</w:t>
      </w:r>
      <w:r w:rsidR="005E745D">
        <w:rPr>
          <w:lang w:val="sk-SK"/>
        </w:rPr>
        <w:t xml:space="preserve">.1 </w:t>
      </w:r>
      <w:r w:rsidRPr="00155F11">
        <w:rPr>
          <w:lang w:val="sk-SK"/>
        </w:rPr>
        <w:t>Význam animácií pre odbor elektrotechniky</w:t>
      </w:r>
      <w:bookmarkEnd w:id="8"/>
      <w:r w:rsidRPr="00155F11">
        <w:rPr>
          <w:b w:val="0"/>
          <w:lang w:val="sk-SK"/>
        </w:rPr>
        <w:t xml:space="preserve"> </w:t>
      </w:r>
    </w:p>
    <w:p w14:paraId="5FF816AC" w14:textId="77777777" w:rsidR="00C62C62" w:rsidRPr="00155F11" w:rsidRDefault="00000000" w:rsidP="005E745D">
      <w:pPr>
        <w:spacing w:after="267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Vývoj technológií šiel v poslednom storočí dopredu temer neuveriteľnou rýchlosťou, a tento pokrok nezasiahol snáď žiadne iné odvetvie tak, ako odvetvie elektrotechniky. To prežilo závratný rozvoj, </w:t>
      </w:r>
      <w:proofErr w:type="spellStart"/>
      <w:r w:rsidRPr="00155F11">
        <w:rPr>
          <w:sz w:val="24"/>
          <w:lang w:val="sk-SK"/>
        </w:rPr>
        <w:t>premeniaci</w:t>
      </w:r>
      <w:proofErr w:type="spellEnd"/>
      <w:r w:rsidRPr="00155F11">
        <w:rPr>
          <w:sz w:val="24"/>
          <w:lang w:val="sk-SK"/>
        </w:rPr>
        <w:t xml:space="preserve"> predovšetkým jednu z jeho vetiev, odbor mikroelektroniky, na celý strom odborných odvetví – technológie s ním súvisiace sa s narastajúcim tempom integrujú do všetkých oblastí spoločenského života, ako je administratíva všetkého druhu, prakticky všetky hospodárske odvetvia a slúžia takisto masívne na súkromnú spotrebu prostého človeka. Vskutku o čosi viac než 50% dnes všadeprítomných úžitkových zariadení je funkčne postavených na mikroelektronike na báze kremíka, a ich počet naďalej rastie a ich vývoj neustále napreduje. </w:t>
      </w:r>
      <w:r w:rsidRPr="00155F11">
        <w:rPr>
          <w:lang w:val="sk-SK"/>
        </w:rPr>
        <w:t xml:space="preserve"> </w:t>
      </w:r>
    </w:p>
    <w:p w14:paraId="4B8ABFAB" w14:textId="77777777" w:rsidR="00C62C62" w:rsidRPr="00155F11" w:rsidRDefault="00000000" w:rsidP="005E745D">
      <w:pPr>
        <w:spacing w:after="270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Vzhľadom na tento ohromný, a stále prebiehajúci, rozmach je nutné školiť stále väčšie množstvo odborníkov, ktorých potrebné množstvo rastie exponenciálne. Avšak v tomto odvetví sa azda viac než v ktoromkoľvek inom stretávajú dva protichodné princípy – potreba kvantitatívne vysokého školenia a nezáujem o toto odvetvie. </w:t>
      </w:r>
      <w:r w:rsidRPr="00155F11">
        <w:rPr>
          <w:lang w:val="sk-SK"/>
        </w:rPr>
        <w:t xml:space="preserve"> </w:t>
      </w:r>
    </w:p>
    <w:p w14:paraId="24E7CE47" w14:textId="77777777" w:rsidR="00C62C62" w:rsidRPr="00155F11" w:rsidRDefault="00000000" w:rsidP="005E745D">
      <w:pPr>
        <w:spacing w:after="267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Samotná mikroelektronika je totiž vysoko teoretickým a ťažko predstaviteľným a pochopiteľným odborom, a pri  tradičnom vzdelávaní zisťujeme, že nie sme schopní vzbudiť dostatočný záujem o danú tematiku, ani poskytnúť za pochodu dostatočne vysoké a praktické pochopenie problematiky veľkej časti záujemcov. </w:t>
      </w:r>
      <w:r w:rsidRPr="00155F11">
        <w:rPr>
          <w:lang w:val="sk-SK"/>
        </w:rPr>
        <w:t xml:space="preserve"> </w:t>
      </w:r>
    </w:p>
    <w:p w14:paraId="6BE13462" w14:textId="77777777" w:rsidR="00C62C62" w:rsidRPr="00155F11" w:rsidRDefault="00000000" w:rsidP="005E745D">
      <w:pPr>
        <w:spacing w:after="466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>Tento problém už dlhodobejšie volal po riešení spočívajúcom vo zmene systému výučby, ktorá by umožnila produkovať väčšie množstvo kvalifikovaných kádrov pri zachovaní ich profesionálnej úrovne.</w:t>
      </w:r>
      <w:r w:rsidRPr="00155F11">
        <w:rPr>
          <w:lang w:val="sk-SK"/>
        </w:rPr>
        <w:t xml:space="preserve"> </w:t>
      </w:r>
    </w:p>
    <w:p w14:paraId="39A39574" w14:textId="77777777" w:rsidR="00C62C62" w:rsidRPr="00155F11" w:rsidRDefault="009D2203" w:rsidP="005E745D">
      <w:pPr>
        <w:pStyle w:val="Heading2"/>
        <w:ind w:left="284"/>
        <w:rPr>
          <w:lang w:val="sk-SK"/>
        </w:rPr>
      </w:pPr>
      <w:bookmarkStart w:id="9" w:name="_Toc125408670"/>
      <w:r>
        <w:rPr>
          <w:lang w:val="sk-SK"/>
        </w:rPr>
        <w:t>2</w:t>
      </w:r>
      <w:r w:rsidR="005E745D">
        <w:rPr>
          <w:lang w:val="sk-SK"/>
        </w:rPr>
        <w:t xml:space="preserve">.2 </w:t>
      </w:r>
      <w:r w:rsidRPr="00155F11">
        <w:rPr>
          <w:lang w:val="sk-SK"/>
        </w:rPr>
        <w:t>Animácie v procese výučby – výhody a odlišnosti</w:t>
      </w:r>
      <w:bookmarkEnd w:id="9"/>
      <w:r w:rsidRPr="00155F11">
        <w:rPr>
          <w:b w:val="0"/>
          <w:lang w:val="sk-SK"/>
        </w:rPr>
        <w:t xml:space="preserve"> </w:t>
      </w:r>
    </w:p>
    <w:p w14:paraId="53A954BD" w14:textId="77777777" w:rsidR="00C62C62" w:rsidRPr="00155F11" w:rsidRDefault="00000000" w:rsidP="005E745D">
      <w:pPr>
        <w:spacing w:after="264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>V základoch ľudskej psychológie existuje systém učenia sa z vlastných skúseností (angl. „</w:t>
      </w:r>
      <w:proofErr w:type="spellStart"/>
      <w:r w:rsidRPr="00155F11">
        <w:rPr>
          <w:sz w:val="24"/>
          <w:lang w:val="sk-SK"/>
        </w:rPr>
        <w:t>gamesomeness</w:t>
      </w:r>
      <w:proofErr w:type="spellEnd"/>
      <w:r w:rsidRPr="00155F11">
        <w:rPr>
          <w:sz w:val="24"/>
          <w:lang w:val="sk-SK"/>
        </w:rPr>
        <w:t xml:space="preserve">“) - tento systém nám umožňuje spracovať novo zozbierané poznatky a zakomponovať ich do nášho analytického, a rozhodovacieho mentálneho ústrojenstva. </w:t>
      </w:r>
      <w:r w:rsidRPr="00155F11">
        <w:rPr>
          <w:lang w:val="sk-SK"/>
        </w:rPr>
        <w:t xml:space="preserve"> </w:t>
      </w:r>
    </w:p>
    <w:p w14:paraId="2224A915" w14:textId="77777777" w:rsidR="00C62C62" w:rsidRPr="00155F11" w:rsidRDefault="00000000" w:rsidP="005E745D">
      <w:pPr>
        <w:spacing w:after="267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Dnes je už sériou psychologických experimentov dokázaným faktom, že ľudský mozog dokáže oveľa jednoduchšie spracovať a zakomponovať skúsenosti, pochádzajúce z aktívnej manipulácie s prostredím a priamo kontrolovanej osobnej činnosti. Z tohto dôvodu je vysoko teoretické učenie, bez priamej aktívnej činnosti a s ťažko predstaviteľným obsahom pre priemerného človeka duševne vysoko náročné. </w:t>
      </w:r>
      <w:r w:rsidRPr="00155F11">
        <w:rPr>
          <w:lang w:val="sk-SK"/>
        </w:rPr>
        <w:t xml:space="preserve"> </w:t>
      </w:r>
    </w:p>
    <w:p w14:paraId="73775CF9" w14:textId="77777777" w:rsidR="00C62C62" w:rsidRPr="00155F11" w:rsidRDefault="00000000" w:rsidP="005E745D">
      <w:pPr>
        <w:spacing w:after="22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Hoci v tejto situácii sa dá pomôcť praktickou výučbou v laboratórnych podmienkach, hardvérové vybavenie na takéto praktické učenie môže byť značne drahé (zarátajúc taktiež fakt, že pri súčasnom technologickom pokroku by sa muselo aj každých pár rokov kupovať nanovo) a stále neposkytuje pochopenie mikroskopických princípov fungovania elektronických prvkov. </w:t>
      </w:r>
      <w:r w:rsidRPr="00155F11">
        <w:rPr>
          <w:lang w:val="sk-SK"/>
        </w:rPr>
        <w:t xml:space="preserve"> </w:t>
      </w:r>
    </w:p>
    <w:p w14:paraId="4536AE33" w14:textId="77777777" w:rsidR="00C62C62" w:rsidRPr="00107249" w:rsidRDefault="00000000" w:rsidP="005E745D">
      <w:pPr>
        <w:spacing w:after="59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lastRenderedPageBreak/>
        <w:t xml:space="preserve">Zhrnutím týchto faktov zistíme že aj táto tradičná metóda výučby potrebuje v dnešných podmienkach nutne modernizovať.  </w:t>
      </w:r>
    </w:p>
    <w:p w14:paraId="5DC5AA2D" w14:textId="77777777" w:rsidR="00C62C62" w:rsidRPr="00107249" w:rsidRDefault="00000000" w:rsidP="005E745D">
      <w:pPr>
        <w:spacing w:after="269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t xml:space="preserve">Tu sa ako možné riešenie ponúkajú práve animácie, ktoré sú fakticky softvérovou simuláciou reálneho objektu (zariadenia), vytvorenou spôsobom, ktorý graficky oveľa názornejší spôsobom ukazuje deje prebiehajúce vo vnútri simulovaného zariadenia. Takisto z ekonomického hľadiska sú animácie oveľa výhodnejšie, keďže sú lacnejšie, potenciálne ľahko dostupné a použiteľné s obyčajným zariadením s niektorým štandardným operačným systémom a pripojením na internet. Dajú sa takisto oveľa ľahšie meniť a modernizovať. </w:t>
      </w:r>
    </w:p>
    <w:p w14:paraId="031E5D6A" w14:textId="77777777" w:rsidR="00107249" w:rsidRPr="00107249" w:rsidRDefault="00107249" w:rsidP="005E745D">
      <w:pPr>
        <w:spacing w:after="267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t>Samotná animácia by mala prezentovať preberanú látku prostredníctvom grafického dizajnu, nadväzujúceho na objekty v reálnom svete. Platí tu teda prvé pravidlo: animácia musí svojím dizajnom asociovať modelovaný objekt v reálnom svete tak, aby bol používateľ schopný túto asociáciu veľmi ľahko pochopiť.</w:t>
      </w:r>
    </w:p>
    <w:p w14:paraId="3EF24F8C" w14:textId="77777777" w:rsidR="00C62C62" w:rsidRPr="00107249" w:rsidRDefault="00000000" w:rsidP="005E745D">
      <w:pPr>
        <w:spacing w:after="267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t xml:space="preserve">Bolo by veľmi nesprávne nútiť používateľa aby vynakladal myšlienkovú kapacitu už na pochopenie základného dizajnu animácie. To by zbytočne zdvihlo úroveň mentálneho stresu, a následne automaticky znížilo jeho záujem o preberanú látku. </w:t>
      </w:r>
    </w:p>
    <w:p w14:paraId="70E295DC" w14:textId="77777777" w:rsidR="00C62C62" w:rsidRPr="00107249" w:rsidRDefault="00000000" w:rsidP="005E745D">
      <w:pPr>
        <w:spacing w:after="87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t xml:space="preserve">K tomuto prvému pravidlu sa úzko viaže ďalšie, týkajúce sa simulácie teoretických konceptov, ako napríklad elektromagnetického poľa a elektrického prúdu. Všetky deje nepostrehnuteľné v prírode voľným okom sa musia simulovať úplne artistickými prvkami, ktoré si používateľ nemôže spojiť s ničím, s čím by už reálne prišiel do kontaktu. Preto platí: </w:t>
      </w:r>
      <w:r w:rsidR="00107249" w:rsidRPr="00107249">
        <w:rPr>
          <w:sz w:val="24"/>
          <w:szCs w:val="24"/>
          <w:lang w:val="sk-SK"/>
        </w:rPr>
        <w:t xml:space="preserve">pre uľahčenie pochopenia a práce s animáciou je nutné pracovať so štandardizovanou </w:t>
      </w:r>
      <w:proofErr w:type="spellStart"/>
      <w:r w:rsidR="00107249" w:rsidRPr="00107249">
        <w:rPr>
          <w:sz w:val="24"/>
          <w:szCs w:val="24"/>
          <w:lang w:val="sk-SK"/>
        </w:rPr>
        <w:t>sadou</w:t>
      </w:r>
      <w:proofErr w:type="spellEnd"/>
      <w:r w:rsidR="00107249" w:rsidRPr="00107249">
        <w:rPr>
          <w:sz w:val="24"/>
          <w:szCs w:val="24"/>
          <w:lang w:val="sk-SK"/>
        </w:rPr>
        <w:t xml:space="preserve"> grafických prvkov, používaných naprieč rôznymi animáciami.</w:t>
      </w:r>
    </w:p>
    <w:p w14:paraId="3F9C0E43" w14:textId="77777777" w:rsidR="00C62C62" w:rsidRPr="00107249" w:rsidRDefault="00000000" w:rsidP="005E745D">
      <w:pPr>
        <w:spacing w:after="267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t xml:space="preserve">Animácie na jednotlivé témy a nesmú robiť úplne jednotlivo, ale musia patriť do jednotného rámca, v ktorom sa napr. vždy používať iba jeden grafický prvok znázorňujúci elektrón. Tento prístup opäť značne zjednoduší pochopenie látky zo strany používateľa a zabráni zbytočnému mentálnemu stresu. </w:t>
      </w:r>
    </w:p>
    <w:p w14:paraId="60DBE533" w14:textId="77777777" w:rsidR="00C62C62" w:rsidRPr="00107249" w:rsidRDefault="00000000" w:rsidP="005E745D">
      <w:pPr>
        <w:spacing w:after="267" w:line="250" w:lineRule="auto"/>
        <w:ind w:left="284" w:right="18" w:firstLine="283"/>
        <w:jc w:val="both"/>
        <w:rPr>
          <w:sz w:val="24"/>
          <w:szCs w:val="24"/>
          <w:lang w:val="sk-SK"/>
        </w:rPr>
      </w:pPr>
      <w:r w:rsidRPr="00107249">
        <w:rPr>
          <w:sz w:val="24"/>
          <w:szCs w:val="24"/>
          <w:lang w:val="sk-SK"/>
        </w:rPr>
        <w:t xml:space="preserve">V rámci vyškolenia študentov, je taktiež žiaduce aby grafický dizajn objektov bol podľa možnosti čo najjednoduchší – to uľahčí zapamätanie preberanej látky, a jej vybavenie aj v čase stresu. </w:t>
      </w:r>
    </w:p>
    <w:p w14:paraId="6EF4AC97" w14:textId="77777777" w:rsidR="00C62C62" w:rsidRPr="00155F11" w:rsidRDefault="00000000" w:rsidP="005E745D">
      <w:pPr>
        <w:spacing w:after="92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Veľmi dôležitým prvkom vo vzdelávacej animácii je </w:t>
      </w:r>
      <w:r w:rsidRPr="00155F11">
        <w:rPr>
          <w:b/>
          <w:sz w:val="24"/>
          <w:lang w:val="sk-SK"/>
        </w:rPr>
        <w:t>interaktívnosť</w:t>
      </w:r>
      <w:r w:rsidRPr="00155F11">
        <w:rPr>
          <w:sz w:val="24"/>
          <w:lang w:val="sk-SK"/>
        </w:rPr>
        <w:t>. Práve táto vlastnosť umožňuje animácii plniť jej vyššie stanovenú funkciu, t. j. zvyšovať úroveň porozumenia zo strany používateľa a napomáhať učebnému procesu. Je to práve skrz aktívnu interakciu s virtuálnym prostredím, kedy používateľ získava poznatky odvodené z praktických skúseností, odvodených z výsledkov svojej manipulácie simulovaným objektom. Z toho vyplýva:</w:t>
      </w:r>
      <w:r w:rsidRPr="00155F11">
        <w:rPr>
          <w:lang w:val="sk-SK"/>
        </w:rPr>
        <w:t xml:space="preserve"> </w:t>
      </w:r>
    </w:p>
    <w:p w14:paraId="3B8E1F9B" w14:textId="77777777" w:rsidR="00C62C62" w:rsidRPr="00155F11" w:rsidRDefault="00000000" w:rsidP="005E745D">
      <w:pPr>
        <w:numPr>
          <w:ilvl w:val="0"/>
          <w:numId w:val="5"/>
        </w:numPr>
        <w:spacing w:after="264" w:line="250" w:lineRule="auto"/>
        <w:ind w:left="284" w:right="18" w:firstLine="283"/>
        <w:jc w:val="both"/>
        <w:rPr>
          <w:lang w:val="sk-SK"/>
        </w:rPr>
      </w:pPr>
      <w:r w:rsidRPr="00155F11">
        <w:rPr>
          <w:sz w:val="24"/>
          <w:lang w:val="sk-SK"/>
        </w:rPr>
        <w:t>animácia musí používateľovi poskytovať možnosť zasahovať do simulovaného prostredia, a reálne vidieť zmeny, ktoré tieto zásahy spôsobia</w:t>
      </w:r>
      <w:r w:rsidRPr="00155F11">
        <w:rPr>
          <w:lang w:val="sk-SK"/>
        </w:rPr>
        <w:t xml:space="preserve"> </w:t>
      </w:r>
    </w:p>
    <w:p w14:paraId="565F55CC" w14:textId="77777777" w:rsidR="00C62C62" w:rsidRPr="00155F11" w:rsidRDefault="00000000" w:rsidP="005E745D">
      <w:pPr>
        <w:spacing w:after="0"/>
        <w:ind w:left="284" w:right="48" w:firstLine="283"/>
        <w:rPr>
          <w:lang w:val="sk-SK"/>
        </w:rPr>
      </w:pPr>
      <w:r w:rsidRPr="00155F11">
        <w:rPr>
          <w:sz w:val="24"/>
          <w:lang w:val="sk-SK"/>
        </w:rPr>
        <w:t>Bez tohto princípu by animácia neposkytovala možnosť praktického získavania skúseností.</w:t>
      </w:r>
      <w:r w:rsidRPr="00155F11">
        <w:rPr>
          <w:lang w:val="sk-SK"/>
        </w:rPr>
        <w:t xml:space="preserve"> </w:t>
      </w:r>
    </w:p>
    <w:p w14:paraId="226B60CE" w14:textId="77777777" w:rsidR="00C62C62" w:rsidRPr="00155F11" w:rsidRDefault="00000000" w:rsidP="005E745D">
      <w:pPr>
        <w:spacing w:after="240" w:line="250" w:lineRule="auto"/>
        <w:ind w:left="284" w:right="17" w:firstLine="284"/>
        <w:rPr>
          <w:lang w:val="sk-SK"/>
        </w:rPr>
      </w:pPr>
      <w:r w:rsidRPr="00155F11">
        <w:rPr>
          <w:sz w:val="24"/>
          <w:lang w:val="sk-SK"/>
        </w:rPr>
        <w:lastRenderedPageBreak/>
        <w:t>Avšak ďalším podstatným prvkom štruktúry animácie je intuitívnosť jej používania. Ak animácia nie je dostatočne prehľadná, či už ohľadom zobrazovaných informácií, alebo ohľadom ovládacích prvkov, dochádza opäť k neželanému zvyšovaniu mentálneho stresu a straty záujmu u používateľa, ktorému sa práve snažíme vyhýbať. Štvrté pravidlo teda hovorí:</w:t>
      </w:r>
    </w:p>
    <w:p w14:paraId="0C6D95AE" w14:textId="77777777" w:rsidR="00C62C62" w:rsidRPr="00155F11" w:rsidRDefault="00000000" w:rsidP="005E745D">
      <w:pPr>
        <w:numPr>
          <w:ilvl w:val="0"/>
          <w:numId w:val="5"/>
        </w:numPr>
        <w:spacing w:after="269" w:line="250" w:lineRule="auto"/>
        <w:ind w:left="284" w:right="18" w:firstLine="283"/>
        <w:rPr>
          <w:lang w:val="sk-SK"/>
        </w:rPr>
      </w:pPr>
      <w:r w:rsidRPr="00155F11">
        <w:rPr>
          <w:sz w:val="24"/>
          <w:lang w:val="sk-SK"/>
        </w:rPr>
        <w:t>prvky animácie musia byť dostatočne jednoduché a prehľadné na to, aby sa dali rýchlo a ľahko pochopiť zo strany neodborného používateľa</w:t>
      </w:r>
      <w:r w:rsidRPr="00155F11">
        <w:rPr>
          <w:lang w:val="sk-SK"/>
        </w:rPr>
        <w:t xml:space="preserve"> </w:t>
      </w:r>
    </w:p>
    <w:p w14:paraId="6313FBB1" w14:textId="77777777" w:rsidR="00C62C62" w:rsidRPr="00155F11" w:rsidRDefault="00000000" w:rsidP="005E745D">
      <w:pPr>
        <w:spacing w:after="120" w:line="250" w:lineRule="auto"/>
        <w:ind w:left="284" w:right="17" w:firstLine="284"/>
        <w:rPr>
          <w:lang w:val="sk-SK"/>
        </w:rPr>
      </w:pPr>
      <w:r w:rsidRPr="00155F11">
        <w:rPr>
          <w:sz w:val="24"/>
          <w:lang w:val="sk-SK"/>
        </w:rPr>
        <w:t>Ak sa používateľovi predostrie príliš veľa informácií naraz, alebo celkovo, zhorší sa tým interaktívnosť a intuitívnosť celého učebného procesu. Pritom ak sa používateľovi predostrie informácií príliš málo, je tým obetovaná učebná kapacita animácie.</w:t>
      </w:r>
      <w:r w:rsidRPr="00155F11">
        <w:rPr>
          <w:lang w:val="sk-SK"/>
        </w:rPr>
        <w:t xml:space="preserve"> </w:t>
      </w:r>
    </w:p>
    <w:p w14:paraId="10AB9A15" w14:textId="77777777" w:rsidR="00C62C62" w:rsidRPr="00155F11" w:rsidRDefault="00000000" w:rsidP="005E745D">
      <w:pPr>
        <w:spacing w:after="95" w:line="250" w:lineRule="auto"/>
        <w:ind w:left="284" w:right="18" w:firstLine="283"/>
        <w:rPr>
          <w:lang w:val="sk-SK"/>
        </w:rPr>
      </w:pPr>
      <w:r w:rsidRPr="00155F11">
        <w:rPr>
          <w:sz w:val="24"/>
          <w:lang w:val="sk-SK"/>
        </w:rPr>
        <w:t>Ak sa používateľovi dá priveľká sloboda v ovládaní rôznych dejov a funkcií simulovaného zariadenia, povedie to opäť k rovnakému negatívnemu výsledku. Pritom ak je sloboda ovládania primalá, utrpí interaktívnosť animácie.</w:t>
      </w:r>
      <w:r w:rsidRPr="00155F11">
        <w:rPr>
          <w:lang w:val="sk-SK"/>
        </w:rPr>
        <w:t xml:space="preserve"> </w:t>
      </w:r>
    </w:p>
    <w:p w14:paraId="2242D6DF" w14:textId="77777777" w:rsidR="00C62C62" w:rsidRPr="00155F11" w:rsidRDefault="00000000" w:rsidP="005E745D">
      <w:pPr>
        <w:numPr>
          <w:ilvl w:val="0"/>
          <w:numId w:val="5"/>
        </w:numPr>
        <w:spacing w:after="465" w:line="250" w:lineRule="auto"/>
        <w:ind w:left="284" w:right="18" w:firstLine="283"/>
        <w:rPr>
          <w:lang w:val="sk-SK"/>
        </w:rPr>
      </w:pPr>
      <w:r w:rsidRPr="00155F11">
        <w:rPr>
          <w:sz w:val="24"/>
          <w:lang w:val="sk-SK"/>
        </w:rPr>
        <w:t>v praxi teda dochádza k nutnosti rovnováhy medzi množstvom podávaných informácií, intuitívnosťou ovládania a slobodou manipulácie animovaných objektov/ dejov</w:t>
      </w:r>
      <w:r w:rsidRPr="00155F11">
        <w:rPr>
          <w:lang w:val="sk-SK"/>
        </w:rPr>
        <w:t xml:space="preserve"> </w:t>
      </w:r>
    </w:p>
    <w:p w14:paraId="7939E82C" w14:textId="77777777" w:rsidR="00C62C62" w:rsidRPr="00155F11" w:rsidRDefault="009D2203" w:rsidP="005E745D">
      <w:pPr>
        <w:pStyle w:val="Heading2"/>
        <w:ind w:left="284" w:firstLine="0"/>
        <w:rPr>
          <w:lang w:val="sk-SK"/>
        </w:rPr>
      </w:pPr>
      <w:bookmarkStart w:id="10" w:name="_Toc125408671"/>
      <w:r>
        <w:rPr>
          <w:lang w:val="sk-SK"/>
        </w:rPr>
        <w:t>2</w:t>
      </w:r>
      <w:r w:rsidR="005E745D">
        <w:rPr>
          <w:lang w:val="sk-SK"/>
        </w:rPr>
        <w:t xml:space="preserve">.3 </w:t>
      </w:r>
      <w:r w:rsidRPr="00155F11">
        <w:rPr>
          <w:lang w:val="sk-SK"/>
        </w:rPr>
        <w:t>Štruktúra animácie</w:t>
      </w:r>
      <w:bookmarkEnd w:id="10"/>
      <w:r w:rsidRPr="00155F11">
        <w:rPr>
          <w:b w:val="0"/>
          <w:lang w:val="sk-SK"/>
        </w:rPr>
        <w:t xml:space="preserve"> </w:t>
      </w:r>
    </w:p>
    <w:p w14:paraId="3D8CE4E8" w14:textId="77777777" w:rsidR="00C62C62" w:rsidRPr="00155F11" w:rsidRDefault="00000000">
      <w:pPr>
        <w:spacing w:after="283" w:line="250" w:lineRule="auto"/>
        <w:ind w:left="185" w:right="18" w:firstLine="396"/>
        <w:jc w:val="both"/>
        <w:rPr>
          <w:lang w:val="sk-SK"/>
        </w:rPr>
      </w:pPr>
      <w:r w:rsidRPr="00155F11">
        <w:rPr>
          <w:sz w:val="24"/>
          <w:lang w:val="sk-SK"/>
        </w:rPr>
        <w:t xml:space="preserve">Už uvedené poznatky boli jednak prevzaté z dostupných psychologických výskumov, na ako aj získané z už skoro dve desaťročia prebiehajúcej činnosti vytvárania a používania vzdelávacích animácií na FEI STU, umiestnených na doméne </w:t>
      </w:r>
      <w:proofErr w:type="spellStart"/>
      <w:r w:rsidRPr="00155F11">
        <w:rPr>
          <w:sz w:val="24"/>
          <w:lang w:val="sk-SK"/>
        </w:rPr>
        <w:t>eLearn-Central</w:t>
      </w:r>
      <w:proofErr w:type="spellEnd"/>
      <w:r w:rsidRPr="00155F11">
        <w:rPr>
          <w:sz w:val="24"/>
          <w:lang w:val="sk-SK"/>
        </w:rPr>
        <w:t>. Z týchto za roky získaných skúseností je odvodený aj nasledujúci opis funkcionálnej konštrukcie vzdelávacej animácie.</w:t>
      </w:r>
      <w:r w:rsidRPr="00155F11">
        <w:rPr>
          <w:lang w:val="sk-SK"/>
        </w:rPr>
        <w:t xml:space="preserve"> </w:t>
      </w:r>
    </w:p>
    <w:p w14:paraId="61367B1C" w14:textId="77777777" w:rsidR="00C62C62" w:rsidRPr="00155F11" w:rsidRDefault="00000000">
      <w:pPr>
        <w:spacing w:after="267" w:line="250" w:lineRule="auto"/>
        <w:ind w:left="185" w:right="18" w:firstLine="396"/>
        <w:jc w:val="both"/>
        <w:rPr>
          <w:lang w:val="sk-SK"/>
        </w:rPr>
      </w:pPr>
      <w:r w:rsidRPr="00155F11">
        <w:rPr>
          <w:sz w:val="24"/>
          <w:lang w:val="sk-SK"/>
        </w:rPr>
        <w:t xml:space="preserve">Animácia sa nemá, vzhľadom na vyššie zmienený princíp rovnováhy medzi množstvom informácií, intuitívnosťou a interaktívnosťou, skladať z jednej komplikovanej animácie, ale daná téma by mala byť rozdelená do väčšieho množstva menších animácií. </w:t>
      </w:r>
      <w:r w:rsidRPr="00155F11">
        <w:rPr>
          <w:lang w:val="sk-SK"/>
        </w:rPr>
        <w:t xml:space="preserve"> </w:t>
      </w:r>
    </w:p>
    <w:p w14:paraId="021DD16B" w14:textId="77777777" w:rsidR="00C62C62" w:rsidRPr="00155F11" w:rsidRDefault="00000000">
      <w:pPr>
        <w:spacing w:after="303" w:line="250" w:lineRule="auto"/>
        <w:ind w:left="185" w:right="18" w:firstLine="396"/>
        <w:jc w:val="both"/>
        <w:rPr>
          <w:lang w:val="sk-SK"/>
        </w:rPr>
      </w:pPr>
      <w:r w:rsidRPr="00155F11">
        <w:rPr>
          <w:sz w:val="24"/>
          <w:lang w:val="sk-SK"/>
        </w:rPr>
        <w:t>Každá z takýchto menších animácií následne bude obsahovať potrebné množstvo informácií aj slobody interakcie s prostredím, pričom používateľa nezahltí. Takisto celkový systém umožňuje používateľovi učiť sa podľa vlastného záujmu a tempa, vyberajúc si medzi jednotlivými menšími animáciami, alebo ísť podľa odporúčanej paradigmy.</w:t>
      </w:r>
      <w:r w:rsidRPr="00155F11">
        <w:rPr>
          <w:lang w:val="sk-SK"/>
        </w:rPr>
        <w:t xml:space="preserve"> </w:t>
      </w:r>
    </w:p>
    <w:p w14:paraId="4CF7AD18" w14:textId="77777777" w:rsidR="00C62C62" w:rsidRPr="00155F11" w:rsidRDefault="009D2203" w:rsidP="005E745D">
      <w:pPr>
        <w:pStyle w:val="Heading2"/>
        <w:ind w:left="284"/>
        <w:rPr>
          <w:lang w:val="sk-SK"/>
        </w:rPr>
      </w:pPr>
      <w:bookmarkStart w:id="11" w:name="_Toc125408672"/>
      <w:r>
        <w:rPr>
          <w:lang w:val="sk-SK"/>
        </w:rPr>
        <w:t>2</w:t>
      </w:r>
      <w:r w:rsidR="005E745D">
        <w:rPr>
          <w:lang w:val="sk-SK"/>
        </w:rPr>
        <w:t xml:space="preserve">.4 </w:t>
      </w:r>
      <w:r w:rsidRPr="00155F11">
        <w:rPr>
          <w:lang w:val="sk-SK"/>
        </w:rPr>
        <w:t>Technické požiadavky</w:t>
      </w:r>
      <w:bookmarkEnd w:id="11"/>
    </w:p>
    <w:p w14:paraId="54B8468A" w14:textId="77777777" w:rsidR="00C62C62" w:rsidRPr="00155F11" w:rsidRDefault="00000000">
      <w:pPr>
        <w:spacing w:after="334" w:line="244" w:lineRule="auto"/>
        <w:ind w:left="170" w:firstLine="386"/>
        <w:rPr>
          <w:lang w:val="sk-SK"/>
        </w:rPr>
      </w:pPr>
      <w:r w:rsidRPr="00155F11">
        <w:rPr>
          <w:sz w:val="24"/>
          <w:lang w:val="sk-SK"/>
        </w:rPr>
        <w:t xml:space="preserve">Animácia by sa mala dať používať s bežne dostupným softvérom, na bežne dostupných zariadeniach, čo najplynulejšie a bez technických problémov. Problémy s jej dostupnosťou a použiteľnosťou by pravdepodobne rýchlo spôsobili stratu záujmu u koncových používateľov (študentov). </w:t>
      </w:r>
      <w:r w:rsidRPr="00155F11">
        <w:rPr>
          <w:lang w:val="sk-SK"/>
        </w:rPr>
        <w:t xml:space="preserve"> </w:t>
      </w:r>
    </w:p>
    <w:p w14:paraId="3C76FE4A" w14:textId="77777777" w:rsidR="00C62C62" w:rsidRPr="00155F11" w:rsidRDefault="00000000">
      <w:pPr>
        <w:spacing w:after="264" w:line="250" w:lineRule="auto"/>
        <w:ind w:left="185" w:right="18" w:firstLine="396"/>
        <w:jc w:val="both"/>
        <w:rPr>
          <w:lang w:val="sk-SK"/>
        </w:rPr>
      </w:pPr>
      <w:r w:rsidRPr="00155F11">
        <w:rPr>
          <w:sz w:val="24"/>
          <w:lang w:val="sk-SK"/>
        </w:rPr>
        <w:lastRenderedPageBreak/>
        <w:t xml:space="preserve">Preto sa najlepšie osvedčila forma ľahkého súboru typu FLASH alebo Java </w:t>
      </w:r>
      <w:proofErr w:type="spellStart"/>
      <w:r w:rsidRPr="00155F11">
        <w:rPr>
          <w:sz w:val="24"/>
          <w:lang w:val="sk-SK"/>
        </w:rPr>
        <w:t>Script</w:t>
      </w:r>
      <w:proofErr w:type="spellEnd"/>
      <w:r w:rsidRPr="00155F11">
        <w:rPr>
          <w:sz w:val="24"/>
          <w:lang w:val="sk-SK"/>
        </w:rPr>
        <w:t xml:space="preserve">, ktorý sa rýchlo stiahne a beží na strane klienta v internetovom prehliadači (nie je tak treba ďalšie pristupovanie k dátam na serveri). </w:t>
      </w:r>
      <w:r w:rsidRPr="00155F11">
        <w:rPr>
          <w:lang w:val="sk-SK"/>
        </w:rPr>
        <w:t xml:space="preserve"> </w:t>
      </w:r>
    </w:p>
    <w:p w14:paraId="3C0634C6" w14:textId="77777777" w:rsidR="00C62C62" w:rsidRPr="00155F11" w:rsidRDefault="00000000" w:rsidP="00C31C7D">
      <w:pPr>
        <w:spacing w:after="466" w:line="250" w:lineRule="auto"/>
        <w:ind w:left="185" w:right="18" w:firstLine="396"/>
        <w:jc w:val="both"/>
        <w:rPr>
          <w:lang w:val="sk-SK"/>
        </w:rPr>
      </w:pPr>
      <w:r w:rsidRPr="00155F11">
        <w:rPr>
          <w:sz w:val="24"/>
          <w:lang w:val="sk-SK"/>
        </w:rPr>
        <w:t>Rýchlosť sťahovania a zmenšenie problémov spojených s kontaktom so serverom je takisto ďalším dôvodom pre rozdelenie animácie do väčšieho množstva „</w:t>
      </w:r>
      <w:proofErr w:type="spellStart"/>
      <w:r w:rsidRPr="00155F11">
        <w:rPr>
          <w:sz w:val="24"/>
          <w:lang w:val="sk-SK"/>
        </w:rPr>
        <w:t>podanimácií</w:t>
      </w:r>
      <w:proofErr w:type="spellEnd"/>
      <w:r w:rsidRPr="00155F11">
        <w:rPr>
          <w:sz w:val="24"/>
          <w:lang w:val="sk-SK"/>
        </w:rPr>
        <w:t>“ každá animácia sa stiahne podľa potreby a šetrí sa tým celková časová a výpočtová zložitosť na strane klienta (najmä ak má používateľ horšie technické podmienky).</w:t>
      </w:r>
      <w:r w:rsidRPr="00155F11">
        <w:rPr>
          <w:lang w:val="sk-SK"/>
        </w:rPr>
        <w:t xml:space="preserve"> </w:t>
      </w:r>
    </w:p>
    <w:p w14:paraId="55236C3E" w14:textId="77777777" w:rsidR="00C62C62" w:rsidRPr="00155F11" w:rsidRDefault="009D2203" w:rsidP="005E745D">
      <w:pPr>
        <w:pStyle w:val="Heading2"/>
        <w:ind w:left="284" w:firstLine="0"/>
        <w:rPr>
          <w:lang w:val="sk-SK"/>
        </w:rPr>
      </w:pPr>
      <w:bookmarkStart w:id="12" w:name="_Toc125408673"/>
      <w:r>
        <w:rPr>
          <w:lang w:val="sk-SK"/>
        </w:rPr>
        <w:t>2</w:t>
      </w:r>
      <w:r w:rsidR="005E745D">
        <w:rPr>
          <w:lang w:val="sk-SK"/>
        </w:rPr>
        <w:t xml:space="preserve">.5 </w:t>
      </w:r>
      <w:r w:rsidRPr="00155F11">
        <w:rPr>
          <w:lang w:val="sk-SK"/>
        </w:rPr>
        <w:t>Postup vytvárania animácií</w:t>
      </w:r>
      <w:bookmarkEnd w:id="12"/>
      <w:r w:rsidRPr="00155F11">
        <w:rPr>
          <w:b w:val="0"/>
          <w:lang w:val="sk-SK"/>
        </w:rPr>
        <w:t xml:space="preserve"> </w:t>
      </w:r>
    </w:p>
    <w:p w14:paraId="4AFC57F8" w14:textId="77777777" w:rsidR="00C62C62" w:rsidRPr="00155F11" w:rsidRDefault="00000000">
      <w:pPr>
        <w:spacing w:after="82" w:line="250" w:lineRule="auto"/>
        <w:ind w:left="561" w:right="18" w:hanging="10"/>
        <w:jc w:val="both"/>
        <w:rPr>
          <w:lang w:val="sk-SK"/>
        </w:rPr>
      </w:pPr>
      <w:r w:rsidRPr="00155F11">
        <w:rPr>
          <w:sz w:val="24"/>
          <w:lang w:val="sk-SK"/>
        </w:rPr>
        <w:t>Pri tvorbe jednotlivých animácií sa osvedčil tento štandardizovaný postup:</w:t>
      </w:r>
      <w:r w:rsidRPr="00155F11">
        <w:rPr>
          <w:lang w:val="sk-SK"/>
        </w:rPr>
        <w:t xml:space="preserve"> </w:t>
      </w:r>
    </w:p>
    <w:p w14:paraId="4DC7AFF1" w14:textId="77777777" w:rsidR="00C62C62" w:rsidRPr="00155F11" w:rsidRDefault="00000000">
      <w:pPr>
        <w:numPr>
          <w:ilvl w:val="0"/>
          <w:numId w:val="6"/>
        </w:numPr>
        <w:spacing w:after="59" w:line="250" w:lineRule="auto"/>
        <w:ind w:left="834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>Zvolenie témy</w:t>
      </w:r>
      <w:r w:rsidRPr="00155F11">
        <w:rPr>
          <w:lang w:val="sk-SK"/>
        </w:rPr>
        <w:t xml:space="preserve"> </w:t>
      </w:r>
    </w:p>
    <w:p w14:paraId="00B58B25" w14:textId="77777777" w:rsidR="00C62C62" w:rsidRPr="00155F11" w:rsidRDefault="00000000">
      <w:pPr>
        <w:numPr>
          <w:ilvl w:val="0"/>
          <w:numId w:val="6"/>
        </w:numPr>
        <w:spacing w:after="59" w:line="250" w:lineRule="auto"/>
        <w:ind w:left="834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>Prieskum trhu, snaha nájsť podobné produkty a analyzovať súčasné trendy</w:t>
      </w:r>
      <w:r w:rsidRPr="00155F11">
        <w:rPr>
          <w:lang w:val="sk-SK"/>
        </w:rPr>
        <w:t xml:space="preserve"> </w:t>
      </w:r>
    </w:p>
    <w:p w14:paraId="4FA7AEB5" w14:textId="77777777" w:rsidR="00C62C62" w:rsidRPr="00155F11" w:rsidRDefault="00000000">
      <w:pPr>
        <w:numPr>
          <w:ilvl w:val="0"/>
          <w:numId w:val="6"/>
        </w:numPr>
        <w:spacing w:after="59" w:line="250" w:lineRule="auto"/>
        <w:ind w:left="834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Naštudovať potrebné </w:t>
      </w:r>
      <w:proofErr w:type="spellStart"/>
      <w:r w:rsidRPr="00155F11">
        <w:rPr>
          <w:sz w:val="24"/>
          <w:lang w:val="sk-SK"/>
        </w:rPr>
        <w:t>sotvérové</w:t>
      </w:r>
      <w:proofErr w:type="spellEnd"/>
      <w:r w:rsidRPr="00155F11">
        <w:rPr>
          <w:sz w:val="24"/>
          <w:lang w:val="sk-SK"/>
        </w:rPr>
        <w:t xml:space="preserve"> poznatky</w:t>
      </w:r>
      <w:r w:rsidRPr="00155F11">
        <w:rPr>
          <w:lang w:val="sk-SK"/>
        </w:rPr>
        <w:t xml:space="preserve"> </w:t>
      </w:r>
    </w:p>
    <w:p w14:paraId="6EE62C4B" w14:textId="77777777" w:rsidR="00C62C62" w:rsidRPr="00155F11" w:rsidRDefault="00000000">
      <w:pPr>
        <w:numPr>
          <w:ilvl w:val="0"/>
          <w:numId w:val="6"/>
        </w:numPr>
        <w:spacing w:after="59" w:line="250" w:lineRule="auto"/>
        <w:ind w:left="834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>Vytvoriť návrh a/alebo predbežnú čiastočnú verziu</w:t>
      </w:r>
      <w:r w:rsidRPr="00155F11">
        <w:rPr>
          <w:lang w:val="sk-SK"/>
        </w:rPr>
        <w:t xml:space="preserve"> </w:t>
      </w:r>
    </w:p>
    <w:p w14:paraId="0F3E3D0C" w14:textId="77777777" w:rsidR="00C62C62" w:rsidRPr="00155F11" w:rsidRDefault="00000000">
      <w:pPr>
        <w:numPr>
          <w:ilvl w:val="0"/>
          <w:numId w:val="6"/>
        </w:numPr>
        <w:spacing w:after="264" w:line="250" w:lineRule="auto"/>
        <w:ind w:left="834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Konzultovať dizajn a použité informácie s priemerným používateľom a profesionálnym pedagógom </w:t>
      </w:r>
      <w:proofErr w:type="spellStart"/>
      <w:r w:rsidRPr="00155F11">
        <w:rPr>
          <w:sz w:val="24"/>
          <w:lang w:val="sk-SK"/>
        </w:rPr>
        <w:t>respektívne</w:t>
      </w:r>
      <w:proofErr w:type="spellEnd"/>
      <w:r w:rsidRPr="00155F11">
        <w:rPr>
          <w:lang w:val="sk-SK"/>
        </w:rPr>
        <w:t xml:space="preserve"> </w:t>
      </w:r>
    </w:p>
    <w:p w14:paraId="61B8BC51" w14:textId="77777777" w:rsidR="00C62C62" w:rsidRPr="00155F11" w:rsidRDefault="00000000">
      <w:pPr>
        <w:spacing w:after="2" w:line="250" w:lineRule="auto"/>
        <w:ind w:left="185" w:right="18" w:firstLine="396"/>
        <w:jc w:val="both"/>
        <w:rPr>
          <w:lang w:val="sk-SK"/>
        </w:rPr>
      </w:pPr>
      <w:r w:rsidRPr="00155F11">
        <w:rPr>
          <w:sz w:val="24"/>
          <w:lang w:val="sk-SK"/>
        </w:rPr>
        <w:t>Kroky 3. - 5. prebiehajú pri vývoji častokrát do istej miery cyklicky, pôvodná predstava programátora sa môže ku koncu značne zmeniť.</w:t>
      </w:r>
      <w:r w:rsidRPr="00155F11">
        <w:rPr>
          <w:lang w:val="sk-SK"/>
        </w:rPr>
        <w:t xml:space="preserve"> </w:t>
      </w:r>
    </w:p>
    <w:p w14:paraId="071D49CB" w14:textId="77777777" w:rsidR="00C62C62" w:rsidRPr="00155F11" w:rsidRDefault="00000000">
      <w:pPr>
        <w:spacing w:after="98"/>
        <w:ind w:left="725"/>
        <w:rPr>
          <w:lang w:val="sk-SK"/>
        </w:rPr>
      </w:pPr>
      <w:r w:rsidRPr="00155F11">
        <w:rPr>
          <w:lang w:val="sk-SK"/>
        </w:rPr>
        <w:t xml:space="preserve"> </w:t>
      </w:r>
    </w:p>
    <w:p w14:paraId="09A4A679" w14:textId="77777777" w:rsidR="005E745D" w:rsidRDefault="009D2203" w:rsidP="009D2203">
      <w:pPr>
        <w:pStyle w:val="Heading1"/>
        <w:rPr>
          <w:lang w:val="sk-SK"/>
        </w:rPr>
      </w:pPr>
      <w:bookmarkStart w:id="13" w:name="_Toc125408674"/>
      <w:r>
        <w:rPr>
          <w:lang w:val="sk-SK"/>
        </w:rPr>
        <w:t xml:space="preserve">3 </w:t>
      </w:r>
      <w:r w:rsidRPr="00155F11">
        <w:rPr>
          <w:lang w:val="sk-SK"/>
        </w:rPr>
        <w:t>Základná organizácia</w:t>
      </w:r>
      <w:bookmarkEnd w:id="13"/>
    </w:p>
    <w:p w14:paraId="0C932C81" w14:textId="77777777" w:rsidR="00C62C62" w:rsidRPr="00155F11" w:rsidRDefault="00000000">
      <w:pPr>
        <w:spacing w:after="264"/>
        <w:ind w:left="715" w:right="2563" w:hanging="10"/>
        <w:rPr>
          <w:lang w:val="sk-SK"/>
        </w:rPr>
      </w:pPr>
      <w:r w:rsidRPr="00155F11">
        <w:rPr>
          <w:b/>
          <w:color w:val="8FAADC"/>
          <w:lang w:val="sk-SK"/>
        </w:rPr>
        <w:t>https://timovy-projekt.w3spaces.com/</w:t>
      </w:r>
      <w:r w:rsidRPr="00155F11">
        <w:rPr>
          <w:color w:val="8FAADC"/>
          <w:sz w:val="24"/>
          <w:lang w:val="sk-SK"/>
        </w:rPr>
        <w:t xml:space="preserve"> </w:t>
      </w:r>
      <w:r w:rsidRPr="00155F11">
        <w:rPr>
          <w:color w:val="0D0D0D"/>
          <w:sz w:val="24"/>
          <w:lang w:val="sk-SK"/>
        </w:rPr>
        <w:t xml:space="preserve">- naša </w:t>
      </w:r>
      <w:r w:rsidR="005E745D" w:rsidRPr="00155F11">
        <w:rPr>
          <w:color w:val="0D0D0D"/>
          <w:sz w:val="24"/>
          <w:lang w:val="sk-SK"/>
        </w:rPr>
        <w:t>webová</w:t>
      </w:r>
      <w:r w:rsidRPr="00155F11">
        <w:rPr>
          <w:color w:val="0D0D0D"/>
          <w:sz w:val="24"/>
          <w:lang w:val="sk-SK"/>
        </w:rPr>
        <w:t xml:space="preserve"> stránka</w:t>
      </w:r>
      <w:r w:rsidRPr="00155F11">
        <w:rPr>
          <w:lang w:val="sk-SK"/>
        </w:rPr>
        <w:t xml:space="preserve"> </w:t>
      </w:r>
    </w:p>
    <w:p w14:paraId="051EFB5A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Náš tím má natoľko malé množstvo členov, že nie je potrebný viacúrovňový manažment. Jediným manažérom je tímový líder </w:t>
      </w:r>
      <w:r w:rsidR="00242DD6" w:rsidRPr="00155F11">
        <w:rPr>
          <w:color w:val="0D0D0D"/>
          <w:sz w:val="24"/>
          <w:lang w:val="sk-SK"/>
        </w:rPr>
        <w:t xml:space="preserve">Matúš </w:t>
      </w:r>
      <w:proofErr w:type="spellStart"/>
      <w:r w:rsidR="00242DD6" w:rsidRPr="00155F11">
        <w:rPr>
          <w:color w:val="0D0D0D"/>
          <w:sz w:val="24"/>
          <w:lang w:val="sk-SK"/>
        </w:rPr>
        <w:t>Gossanyi</w:t>
      </w:r>
      <w:proofErr w:type="spellEnd"/>
      <w:r w:rsidRPr="00155F11">
        <w:rPr>
          <w:color w:val="0D0D0D"/>
          <w:sz w:val="24"/>
          <w:lang w:val="sk-SK"/>
        </w:rPr>
        <w:t xml:space="preserve"> a komunikácia pri jednotlivých rozhodnutiach prebieha priamo.</w:t>
      </w:r>
      <w:r w:rsidRPr="00155F11">
        <w:rPr>
          <w:lang w:val="sk-SK"/>
        </w:rPr>
        <w:t xml:space="preserve"> </w:t>
      </w:r>
    </w:p>
    <w:p w14:paraId="109D5ECD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Projekt na ktorom pracujeme sa skladá z dvoch rovín – programovania animácií a písania dokumentácie(vrátane robenia prieskumu atď.). Náš tím je takto rozdelený na oboch rovinách do niekoľkých podskupín, ktoré nesú zodpovednosť za určitú animáciu  a určité časti dokumentácie. Pri tomto rozdelení takisto platí, že jeden člen tímu je zodpovedný za celkový stav dokumentácie - zatiaľ čo práca na určitej animácii je zdokumentovaná podskupinou ktorá na prácu vykonala. Inak rozdelenie podskupín vyvažuje aktivitu členov v jednotlivých rovinách projektu, a tí čo sú väčšmi aktívni v jednej rovine budú menej aktívni v tej druhej. Podskupiny takisto nie sú v oboch rovinách projektu rovnaké.</w:t>
      </w:r>
      <w:r w:rsidRPr="00155F11">
        <w:rPr>
          <w:lang w:val="sk-SK"/>
        </w:rPr>
        <w:t xml:space="preserve"> </w:t>
      </w:r>
    </w:p>
    <w:p w14:paraId="004A8D4F" w14:textId="77777777" w:rsidR="00C62C62" w:rsidRPr="00155F11" w:rsidRDefault="00000000">
      <w:pPr>
        <w:spacing w:after="457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Ďalej niektorí jednotlivci v tíme zastávajú špecifické funkcie, ako správa webovej stránky, starostlivosť o zápisnice, a</w:t>
      </w:r>
      <w:r w:rsidR="00C31C7D">
        <w:rPr>
          <w:color w:val="0D0D0D"/>
          <w:sz w:val="24"/>
          <w:lang w:val="sk-SK"/>
        </w:rPr>
        <w:t xml:space="preserve"> podobne</w:t>
      </w:r>
      <w:r w:rsidRPr="00155F11">
        <w:rPr>
          <w:color w:val="0D0D0D"/>
          <w:sz w:val="24"/>
          <w:lang w:val="sk-SK"/>
        </w:rPr>
        <w:t>.</w:t>
      </w:r>
      <w:r w:rsidRPr="00155F11">
        <w:rPr>
          <w:lang w:val="sk-SK"/>
        </w:rPr>
        <w:t xml:space="preserve"> </w:t>
      </w:r>
    </w:p>
    <w:p w14:paraId="471BB0F8" w14:textId="77777777" w:rsidR="009D2203" w:rsidRDefault="009D2203" w:rsidP="009D2203">
      <w:pPr>
        <w:pStyle w:val="Heading2"/>
        <w:spacing w:line="434" w:lineRule="auto"/>
        <w:ind w:left="283" w:right="5086"/>
        <w:rPr>
          <w:b w:val="0"/>
          <w:lang w:val="sk-SK"/>
        </w:rPr>
      </w:pPr>
      <w:bookmarkStart w:id="14" w:name="_Toc125408675"/>
      <w:r>
        <w:rPr>
          <w:lang w:val="sk-SK"/>
        </w:rPr>
        <w:lastRenderedPageBreak/>
        <w:t xml:space="preserve">3.1 </w:t>
      </w:r>
      <w:r w:rsidRPr="00155F11">
        <w:rPr>
          <w:lang w:val="sk-SK"/>
        </w:rPr>
        <w:t>Použité online nástroje</w:t>
      </w:r>
      <w:bookmarkEnd w:id="14"/>
    </w:p>
    <w:p w14:paraId="0C60E673" w14:textId="77777777" w:rsidR="00C62C62" w:rsidRPr="00155F11" w:rsidRDefault="009D2203" w:rsidP="009D2203">
      <w:pPr>
        <w:pStyle w:val="Heading3"/>
        <w:ind w:left="284"/>
        <w:rPr>
          <w:lang w:val="sk-SK"/>
        </w:rPr>
      </w:pPr>
      <w:bookmarkStart w:id="15" w:name="_Toc125408676"/>
      <w:r>
        <w:rPr>
          <w:lang w:val="sk-SK"/>
        </w:rPr>
        <w:t xml:space="preserve">3.1.1 </w:t>
      </w:r>
      <w:proofErr w:type="spellStart"/>
      <w:r w:rsidRPr="00155F11">
        <w:rPr>
          <w:lang w:val="sk-SK"/>
        </w:rPr>
        <w:t>Github</w:t>
      </w:r>
      <w:bookmarkEnd w:id="15"/>
      <w:proofErr w:type="spellEnd"/>
      <w:r w:rsidRPr="00155F11">
        <w:rPr>
          <w:color w:val="2F5496"/>
          <w:sz w:val="22"/>
          <w:lang w:val="sk-SK"/>
        </w:rPr>
        <w:t xml:space="preserve"> </w:t>
      </w:r>
    </w:p>
    <w:p w14:paraId="7C758F28" w14:textId="77777777" w:rsidR="00C62C62" w:rsidRPr="00155F11" w:rsidRDefault="00000000">
      <w:pPr>
        <w:spacing w:after="304"/>
        <w:ind w:left="715" w:right="2563" w:hanging="10"/>
        <w:rPr>
          <w:lang w:val="sk-SK"/>
        </w:rPr>
      </w:pPr>
      <w:r w:rsidRPr="00155F11">
        <w:rPr>
          <w:b/>
          <w:color w:val="8FAADC"/>
          <w:lang w:val="sk-SK"/>
        </w:rPr>
        <w:t>https://github.com/JozefBn/TP1</w:t>
      </w:r>
      <w:r w:rsidRPr="00155F11">
        <w:rPr>
          <w:b/>
          <w:color w:val="8FAADC"/>
          <w:sz w:val="24"/>
          <w:lang w:val="sk-SK"/>
        </w:rPr>
        <w:t xml:space="preserve"> </w:t>
      </w:r>
      <w:r w:rsidRPr="00155F11">
        <w:rPr>
          <w:color w:val="0D0D0D"/>
          <w:sz w:val="24"/>
          <w:lang w:val="sk-SK"/>
        </w:rPr>
        <w:t>(</w:t>
      </w:r>
      <w:proofErr w:type="spellStart"/>
      <w:r w:rsidRPr="00155F11">
        <w:rPr>
          <w:color w:val="0D0D0D"/>
          <w:sz w:val="24"/>
          <w:lang w:val="sk-SK"/>
        </w:rPr>
        <w:t>private</w:t>
      </w:r>
      <w:proofErr w:type="spellEnd"/>
      <w:r w:rsidRPr="00155F11">
        <w:rPr>
          <w:color w:val="0D0D0D"/>
          <w:sz w:val="24"/>
          <w:lang w:val="sk-SK"/>
        </w:rPr>
        <w:t>)</w:t>
      </w:r>
      <w:r w:rsidRPr="00155F11">
        <w:rPr>
          <w:lang w:val="sk-SK"/>
        </w:rPr>
        <w:t xml:space="preserve"> </w:t>
      </w:r>
    </w:p>
    <w:p w14:paraId="4501F960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Jedná sa o online nástroj poskytujúci </w:t>
      </w:r>
      <w:proofErr w:type="spellStart"/>
      <w:r w:rsidRPr="00155F11">
        <w:rPr>
          <w:color w:val="0D0D0D"/>
          <w:sz w:val="24"/>
          <w:lang w:val="sk-SK"/>
        </w:rPr>
        <w:t>hosting</w:t>
      </w:r>
      <w:proofErr w:type="spellEnd"/>
      <w:r w:rsidRPr="00155F11">
        <w:rPr>
          <w:color w:val="0D0D0D"/>
          <w:sz w:val="24"/>
          <w:lang w:val="sk-SK"/>
        </w:rPr>
        <w:t xml:space="preserve"> pre vyvíjanie softvéru. Je založený na systéme jednotlivých repozitárov ku ktorým majú prístup rôzni používatelia.</w:t>
      </w:r>
      <w:r w:rsidRPr="00155F11">
        <w:rPr>
          <w:lang w:val="sk-SK"/>
        </w:rPr>
        <w:t xml:space="preserve"> </w:t>
      </w:r>
    </w:p>
    <w:p w14:paraId="77C8BDD9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Náš tím bol rozdelený na jednotlivé podskupiny, každá zaoberajúca sa jednou z animácií. Pre každú animáciu bol vytvorený samostatný repozitár – všetci programátori pracujúci na vývoji danej animácie môžu doň zasahovať a robiť </w:t>
      </w:r>
      <w:proofErr w:type="spellStart"/>
      <w:r w:rsidRPr="00155F11">
        <w:rPr>
          <w:color w:val="0D0D0D"/>
          <w:sz w:val="24"/>
          <w:lang w:val="sk-SK"/>
        </w:rPr>
        <w:t>vystopovateľné</w:t>
      </w:r>
      <w:proofErr w:type="spellEnd"/>
      <w:r w:rsidRPr="00155F11">
        <w:rPr>
          <w:color w:val="0D0D0D"/>
          <w:sz w:val="24"/>
          <w:lang w:val="sk-SK"/>
        </w:rPr>
        <w:t xml:space="preserve"> a zvratné úpravy. K zdrojovému kódu nahranému v jednotlivých repozitároch následne majú prístup všetci členovia tímu, pre možnosť selektívneho a individuálneho zdieľania prospešných informácií medzi podskupinami.</w:t>
      </w:r>
      <w:r w:rsidRPr="00155F11">
        <w:rPr>
          <w:lang w:val="sk-SK"/>
        </w:rPr>
        <w:t xml:space="preserve"> </w:t>
      </w:r>
    </w:p>
    <w:p w14:paraId="6B283633" w14:textId="77777777" w:rsidR="00C62C62" w:rsidRPr="00155F11" w:rsidRDefault="009D2203" w:rsidP="009D2203">
      <w:pPr>
        <w:pStyle w:val="Heading1"/>
        <w:ind w:left="284" w:firstLine="0"/>
        <w:rPr>
          <w:lang w:val="sk-SK"/>
        </w:rPr>
      </w:pPr>
      <w:bookmarkStart w:id="16" w:name="_Toc125408677"/>
      <w:r>
        <w:rPr>
          <w:lang w:val="sk-SK"/>
        </w:rPr>
        <w:t xml:space="preserve">4 </w:t>
      </w:r>
      <w:r w:rsidRPr="00155F11">
        <w:rPr>
          <w:lang w:val="sk-SK"/>
        </w:rPr>
        <w:t>Prieskum trhu</w:t>
      </w:r>
      <w:bookmarkEnd w:id="16"/>
    </w:p>
    <w:p w14:paraId="00B432D9" w14:textId="77777777" w:rsidR="00C62C62" w:rsidRPr="00155F11" w:rsidRDefault="00000000">
      <w:pPr>
        <w:spacing w:after="0"/>
        <w:ind w:left="725"/>
        <w:rPr>
          <w:lang w:val="sk-SK"/>
        </w:rPr>
      </w:pPr>
      <w:r w:rsidRPr="00155F11">
        <w:rPr>
          <w:b/>
          <w:sz w:val="28"/>
          <w:lang w:val="sk-SK"/>
        </w:rPr>
        <w:t xml:space="preserve"> </w:t>
      </w:r>
    </w:p>
    <w:p w14:paraId="1C0F6D1A" w14:textId="313326D8" w:rsidR="00C62C62" w:rsidRPr="009D2203" w:rsidRDefault="009D2203" w:rsidP="00350CEA">
      <w:pPr>
        <w:pStyle w:val="Heading2"/>
        <w:ind w:left="284"/>
      </w:pPr>
      <w:bookmarkStart w:id="17" w:name="_Toc125408678"/>
      <w:r w:rsidRPr="009D2203">
        <w:t>4.1 F</w:t>
      </w:r>
      <w:proofErr w:type="spellStart"/>
      <w:r w:rsidRPr="009D2203">
        <w:t>lash</w:t>
      </w:r>
      <w:proofErr w:type="spellEnd"/>
      <w:r w:rsidRPr="009D2203">
        <w:t xml:space="preserve"> a </w:t>
      </w:r>
      <w:proofErr w:type="spellStart"/>
      <w:r w:rsidRPr="009D2203">
        <w:t>ActionScript</w:t>
      </w:r>
      <w:bookmarkEnd w:id="17"/>
      <w:proofErr w:type="spellEnd"/>
      <w:r w:rsidRPr="009D2203">
        <w:t xml:space="preserve"> </w:t>
      </w:r>
    </w:p>
    <w:p w14:paraId="16D92FC1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 roku 1993 bol vydaný prvý softvér, ktorý mal byť spojený s vývojom interaktívnych animácií, a to </w:t>
      </w:r>
      <w:proofErr w:type="spellStart"/>
      <w:r w:rsidRPr="00155F11">
        <w:rPr>
          <w:color w:val="0D0D0D"/>
          <w:sz w:val="24"/>
          <w:lang w:val="sk-SK"/>
        </w:rPr>
        <w:t>SmartSketch</w:t>
      </w:r>
      <w:proofErr w:type="spellEnd"/>
      <w:r w:rsidRPr="00155F11">
        <w:rPr>
          <w:color w:val="0D0D0D"/>
          <w:sz w:val="24"/>
          <w:lang w:val="sk-SK"/>
        </w:rPr>
        <w:t xml:space="preserve">. V priebehu deväťdesiatych rokov dvadsiateho storočia bol tento softvér ďalej rozvíjaný a pretvorený na objektovo orientovaný programovací jazyk </w:t>
      </w:r>
      <w:proofErr w:type="spellStart"/>
      <w:r w:rsidRPr="00155F11">
        <w:rPr>
          <w:color w:val="0D0D0D"/>
          <w:sz w:val="24"/>
          <w:lang w:val="sk-SK"/>
        </w:rPr>
        <w:t>ActionScript</w:t>
      </w:r>
      <w:proofErr w:type="spellEnd"/>
      <w:r w:rsidRPr="00155F11">
        <w:rPr>
          <w:color w:val="0D0D0D"/>
          <w:sz w:val="24"/>
          <w:lang w:val="sk-SK"/>
        </w:rPr>
        <w:t xml:space="preserve"> a platformu Flash.</w:t>
      </w:r>
      <w:r w:rsidRPr="00155F11">
        <w:rPr>
          <w:lang w:val="sk-SK"/>
        </w:rPr>
        <w:t xml:space="preserve"> </w:t>
      </w:r>
    </w:p>
    <w:p w14:paraId="2509ABA9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Spoločnosť Adobe tento softvér odkúpila a vývoju technológie Flash a jazyka </w:t>
      </w:r>
      <w:proofErr w:type="spellStart"/>
      <w:r w:rsidRPr="00155F11">
        <w:rPr>
          <w:color w:val="0D0D0D"/>
          <w:sz w:val="24"/>
          <w:lang w:val="sk-SK"/>
        </w:rPr>
        <w:t>ActionScript</w:t>
      </w:r>
      <w:proofErr w:type="spellEnd"/>
      <w:r w:rsidRPr="00155F11">
        <w:rPr>
          <w:color w:val="0D0D0D"/>
          <w:sz w:val="24"/>
          <w:lang w:val="sk-SK"/>
        </w:rPr>
        <w:t xml:space="preserve"> nestálo už nič v ceste, a získal si všeobecnú popularitu. V priebehu rokov boli doň pridávané stále nové prvky, rovnako ako rozširované tie staré, a stal sa dominantným jazykom a platformou pre vytváranie animácií s interaktívnymi prvkami. </w:t>
      </w:r>
      <w:r w:rsidRPr="00155F11">
        <w:rPr>
          <w:lang w:val="sk-SK"/>
        </w:rPr>
        <w:t xml:space="preserve"> </w:t>
      </w:r>
    </w:p>
    <w:p w14:paraId="7F0B387D" w14:textId="77777777" w:rsidR="00C62C62" w:rsidRPr="00155F11" w:rsidRDefault="00000000">
      <w:pPr>
        <w:spacing w:after="0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Toto všetko viedlo k tomu, že skoro všetky existujúce animácie boli napísané v jazyku </w:t>
      </w:r>
      <w:proofErr w:type="spellStart"/>
      <w:r w:rsidRPr="00155F11">
        <w:rPr>
          <w:color w:val="0D0D0D"/>
          <w:sz w:val="24"/>
          <w:lang w:val="sk-SK"/>
        </w:rPr>
        <w:t>ActionScript</w:t>
      </w:r>
      <w:proofErr w:type="spellEnd"/>
      <w:r w:rsidRPr="00155F11">
        <w:rPr>
          <w:color w:val="0D0D0D"/>
          <w:sz w:val="24"/>
          <w:lang w:val="sk-SK"/>
        </w:rPr>
        <w:t xml:space="preserve"> pre platformu Flash. Avšak problémy týkajúce sa výkonu, ceny udržiavania platformy v súčasných podmienkach a spolupráce s niektorými najväčšími zákazníkmi viedli k tomu, že spoločnosť Adobe v roku 2017 ohlásila prichádzajúci koniec formátu Flash a prechod na JavaScript a HTML5.</w:t>
      </w:r>
      <w:r w:rsidRPr="00155F11">
        <w:rPr>
          <w:lang w:val="sk-SK"/>
        </w:rPr>
        <w:t xml:space="preserve"> </w:t>
      </w:r>
    </w:p>
    <w:p w14:paraId="6C82FD8B" w14:textId="77777777" w:rsidR="00C62C62" w:rsidRPr="00155F11" w:rsidRDefault="00000000">
      <w:pPr>
        <w:spacing w:after="273" w:line="260" w:lineRule="auto"/>
        <w:ind w:left="175" w:right="17" w:firstLine="376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Pod vplyvom, aspoň pre väčšinu obyčajných programátorov a používateľov, nepredvídateľnej udalosti sa týmto utvára na trhu veľké okno – nielenže sa nemôže pokračovať v starom spôsobe práce, ale musí sa prejsť na úplne novú platformu, čo znamená nanovo naprogramovať už existujúce animácie.</w:t>
      </w:r>
      <w:r w:rsidRPr="00155F11">
        <w:rPr>
          <w:lang w:val="sk-SK"/>
        </w:rPr>
        <w:t xml:space="preserve"> </w:t>
      </w:r>
    </w:p>
    <w:p w14:paraId="7845B5E7" w14:textId="77777777" w:rsidR="009D2203" w:rsidRPr="009D2203" w:rsidRDefault="00000000" w:rsidP="009D2203">
      <w:pPr>
        <w:spacing w:after="240"/>
        <w:ind w:left="726" w:right="17"/>
        <w:jc w:val="both"/>
        <w:rPr>
          <w:color w:val="0D0D0D"/>
          <w:sz w:val="24"/>
          <w:lang w:val="sk-SK"/>
        </w:rPr>
      </w:pPr>
      <w:r w:rsidRPr="00155F11">
        <w:rPr>
          <w:color w:val="0D0D0D"/>
          <w:sz w:val="24"/>
          <w:lang w:val="sk-SK"/>
        </w:rPr>
        <w:t>Toto poskytuje možnosť, nielen ich preformátovania, ale takisto optimalizácie a doplnenia funkcionalít pre skutočne interaktívny spôsob vyučovania.</w:t>
      </w:r>
    </w:p>
    <w:p w14:paraId="25605B3A" w14:textId="12660809" w:rsidR="00C62C62" w:rsidRPr="00155F11" w:rsidRDefault="009D2203" w:rsidP="00350CEA">
      <w:pPr>
        <w:pStyle w:val="Heading1"/>
        <w:ind w:left="284" w:firstLine="0"/>
        <w:rPr>
          <w:lang w:val="sk-SK"/>
        </w:rPr>
      </w:pPr>
      <w:bookmarkStart w:id="18" w:name="_Toc125408679"/>
      <w:r>
        <w:rPr>
          <w:lang w:val="sk-SK"/>
        </w:rPr>
        <w:lastRenderedPageBreak/>
        <w:t>5</w:t>
      </w:r>
      <w:r w:rsidRPr="00155F11">
        <w:rPr>
          <w:lang w:val="sk-SK"/>
        </w:rPr>
        <w:t xml:space="preserve"> Analýza softvérových nástrojov a postupov</w:t>
      </w:r>
      <w:bookmarkEnd w:id="18"/>
    </w:p>
    <w:p w14:paraId="7C9880BB" w14:textId="77777777" w:rsidR="00C62C62" w:rsidRPr="00C31C7D" w:rsidRDefault="009D2203" w:rsidP="00350CEA">
      <w:pPr>
        <w:pStyle w:val="Heading2"/>
        <w:ind w:left="284" w:firstLine="0"/>
        <w:rPr>
          <w:lang w:val="sk-SK"/>
        </w:rPr>
      </w:pPr>
      <w:bookmarkStart w:id="19" w:name="_Toc125408680"/>
      <w:r>
        <w:rPr>
          <w:lang w:val="sk-SK"/>
        </w:rPr>
        <w:t>5</w:t>
      </w:r>
      <w:r w:rsidRPr="00C31C7D">
        <w:rPr>
          <w:lang w:val="sk-SK"/>
        </w:rPr>
        <w:t>.1 Analýza programovacích jazykov a použitého softvéru</w:t>
      </w:r>
      <w:bookmarkEnd w:id="19"/>
      <w:r w:rsidRPr="00C31C7D">
        <w:rPr>
          <w:lang w:val="sk-SK"/>
        </w:rPr>
        <w:t xml:space="preserve"> </w:t>
      </w:r>
    </w:p>
    <w:p w14:paraId="018F7CC6" w14:textId="77777777" w:rsidR="00C62C62" w:rsidRPr="00155F11" w:rsidRDefault="00000000" w:rsidP="00C31C7D">
      <w:pPr>
        <w:spacing w:after="376" w:line="260" w:lineRule="auto"/>
        <w:ind w:left="284" w:right="17" w:firstLine="267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Pri interaktívnej animácií sa jedná o simulovanie určitej situácie, kde je potrebné mať vhodný softvér, ktorý nám animáciu spustí. To môže byť v niektorých prípadoch nevýhodou. Interaktívnu animáciu môžeme vytvoriť viacerými spôsobmi ako napríklad pomocou Java, Flash, JavaScript, HTML, CSS. Na základe bližšej analýzy týchto spôsobov sme sa rozhodli využiť kombináciu HTML, CSS, </w:t>
      </w:r>
      <w:proofErr w:type="spellStart"/>
      <w:r w:rsidRPr="00155F11">
        <w:rPr>
          <w:color w:val="0D0D0D"/>
          <w:sz w:val="24"/>
          <w:lang w:val="sk-SK"/>
        </w:rPr>
        <w:t>Javascript</w:t>
      </w:r>
      <w:proofErr w:type="spellEnd"/>
      <w:r w:rsidRPr="00155F11">
        <w:rPr>
          <w:color w:val="0D0D0D"/>
          <w:sz w:val="24"/>
          <w:lang w:val="sk-SK"/>
        </w:rPr>
        <w:t xml:space="preserve"> a </w:t>
      </w:r>
      <w:proofErr w:type="spellStart"/>
      <w:r w:rsidRPr="00155F11">
        <w:rPr>
          <w:color w:val="0D0D0D"/>
          <w:sz w:val="24"/>
          <w:lang w:val="sk-SK"/>
        </w:rPr>
        <w:t>JavaScriptovú</w:t>
      </w:r>
      <w:proofErr w:type="spellEnd"/>
      <w:r w:rsidRPr="00155F11">
        <w:rPr>
          <w:color w:val="0D0D0D"/>
          <w:sz w:val="24"/>
          <w:lang w:val="sk-SK"/>
        </w:rPr>
        <w:t xml:space="preserve"> knižnicu </w:t>
      </w:r>
      <w:proofErr w:type="spellStart"/>
      <w:r w:rsidRPr="00155F11">
        <w:rPr>
          <w:color w:val="0D0D0D"/>
          <w:sz w:val="24"/>
          <w:lang w:val="sk-SK"/>
        </w:rPr>
        <w:t>Jquery</w:t>
      </w:r>
      <w:proofErr w:type="spellEnd"/>
      <w:r w:rsidRPr="00155F11">
        <w:rPr>
          <w:color w:val="0D0D0D"/>
          <w:sz w:val="24"/>
          <w:lang w:val="sk-SK"/>
        </w:rPr>
        <w:t xml:space="preserve"> spolu s niektorými prostriedkami z ďalších programovacích jazykov a knižníc.</w:t>
      </w:r>
      <w:r w:rsidRPr="00155F11">
        <w:rPr>
          <w:lang w:val="sk-SK"/>
        </w:rPr>
        <w:t xml:space="preserve"> </w:t>
      </w:r>
    </w:p>
    <w:p w14:paraId="78B26EB3" w14:textId="77777777" w:rsidR="00C62C62" w:rsidRPr="00350CEA" w:rsidRDefault="009D2203" w:rsidP="00350CEA">
      <w:pPr>
        <w:pStyle w:val="Heading3"/>
        <w:ind w:left="284"/>
      </w:pPr>
      <w:bookmarkStart w:id="20" w:name="_Toc125408681"/>
      <w:r w:rsidRPr="00350CEA">
        <w:t xml:space="preserve">5.1.1 Adobe </w:t>
      </w:r>
      <w:proofErr w:type="spellStart"/>
      <w:r w:rsidRPr="00350CEA">
        <w:t>Flash</w:t>
      </w:r>
      <w:bookmarkEnd w:id="20"/>
      <w:proofErr w:type="spellEnd"/>
      <w:r w:rsidRPr="00350CEA">
        <w:t xml:space="preserve"> </w:t>
      </w:r>
    </w:p>
    <w:p w14:paraId="704DC0C3" w14:textId="77777777" w:rsidR="00C62C62" w:rsidRPr="00155F11" w:rsidRDefault="00000000" w:rsidP="00C31C7D">
      <w:pPr>
        <w:spacing w:after="80" w:line="260" w:lineRule="auto"/>
        <w:ind w:left="284" w:right="17" w:firstLine="267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Jedná sa o predtým mimoriadne rozšírený programovací jazyk a platformu, umožňujúci vytváranie objektov s množstvom voliteľných prídavných vlastností – umožňujúci tak vytváranie animácií s minimálnym množstvom námahy a štúdia. Nanešťastie, tento softvér bol odstavený z verejného používania a prestal byť široko podporovaný. </w:t>
      </w:r>
      <w:r w:rsidRPr="00155F11">
        <w:rPr>
          <w:color w:val="0D0D0D"/>
          <w:sz w:val="24"/>
          <w:u w:val="single" w:color="0D0D0D"/>
          <w:lang w:val="sk-SK"/>
        </w:rPr>
        <w:t>Výhody:</w:t>
      </w:r>
      <w:r w:rsidRPr="00155F11">
        <w:rPr>
          <w:color w:val="0D0D0D"/>
          <w:sz w:val="24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71E8E841" w14:textId="77777777" w:rsidR="00C62C62" w:rsidRPr="00155F11" w:rsidRDefault="00000000">
      <w:pPr>
        <w:numPr>
          <w:ilvl w:val="0"/>
          <w:numId w:val="7"/>
        </w:numPr>
        <w:spacing w:after="95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využívanie vektorovej grafiky, ktorá nepodlieha deformácií pri manipulácií s veľkosťou obrázkov</w:t>
      </w:r>
      <w:r w:rsidRPr="00155F11">
        <w:rPr>
          <w:lang w:val="sk-SK"/>
        </w:rPr>
        <w:t xml:space="preserve"> </w:t>
      </w:r>
    </w:p>
    <w:p w14:paraId="0F2309B7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výsledný kód vieme uzamknúť, tak aby ho nikto nemohol zneužiť</w:t>
      </w:r>
      <w:r w:rsidRPr="00155F11">
        <w:rPr>
          <w:lang w:val="sk-SK"/>
        </w:rPr>
        <w:t xml:space="preserve"> </w:t>
      </w:r>
    </w:p>
    <w:p w14:paraId="4E386DF2" w14:textId="77777777" w:rsidR="00C62C62" w:rsidRPr="00155F11" w:rsidRDefault="00000000">
      <w:pPr>
        <w:numPr>
          <w:ilvl w:val="0"/>
          <w:numId w:val="7"/>
        </w:numPr>
        <w:spacing w:after="93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jednoduché ovládanie </w:t>
      </w:r>
      <w:r w:rsidRPr="00155F11">
        <w:rPr>
          <w:color w:val="0D0D0D"/>
          <w:sz w:val="24"/>
          <w:u w:val="single" w:color="0D0D0D"/>
          <w:lang w:val="sk-SK"/>
        </w:rPr>
        <w:t>Nevýhody:</w:t>
      </w:r>
      <w:r w:rsidRPr="00155F11">
        <w:rPr>
          <w:lang w:val="sk-SK"/>
        </w:rPr>
        <w:t xml:space="preserve"> </w:t>
      </w:r>
    </w:p>
    <w:p w14:paraId="65DECD28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vysoké nároky na výkon počítača</w:t>
      </w:r>
      <w:r w:rsidRPr="00155F11">
        <w:rPr>
          <w:lang w:val="sk-SK"/>
        </w:rPr>
        <w:t xml:space="preserve"> </w:t>
      </w:r>
    </w:p>
    <w:p w14:paraId="2F71551E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náročný na aktualizáciu</w:t>
      </w:r>
      <w:r w:rsidRPr="00155F11">
        <w:rPr>
          <w:lang w:val="sk-SK"/>
        </w:rPr>
        <w:t xml:space="preserve"> </w:t>
      </w:r>
    </w:p>
    <w:p w14:paraId="29DB34B8" w14:textId="77777777" w:rsidR="00C62C62" w:rsidRPr="00155F11" w:rsidRDefault="00000000">
      <w:pPr>
        <w:numPr>
          <w:ilvl w:val="0"/>
          <w:numId w:val="7"/>
        </w:numPr>
        <w:spacing w:after="251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nepodporovaný prehliadačmi</w:t>
      </w:r>
      <w:r w:rsidRPr="00155F11">
        <w:rPr>
          <w:lang w:val="sk-SK"/>
        </w:rPr>
        <w:t xml:space="preserve"> </w:t>
      </w:r>
    </w:p>
    <w:p w14:paraId="598241FF" w14:textId="77777777" w:rsidR="00C62C62" w:rsidRPr="00155F11" w:rsidRDefault="00000000" w:rsidP="00C31C7D">
      <w:pPr>
        <w:spacing w:after="329" w:line="250" w:lineRule="auto"/>
        <w:ind w:left="284" w:right="18" w:firstLine="296"/>
        <w:jc w:val="both"/>
        <w:rPr>
          <w:lang w:val="sk-SK"/>
        </w:rPr>
      </w:pPr>
      <w:r w:rsidRPr="00155F11">
        <w:rPr>
          <w:sz w:val="24"/>
          <w:lang w:val="sk-SK"/>
        </w:rPr>
        <w:t xml:space="preserve">Animácie vytvorené za pomoci Flash a </w:t>
      </w:r>
      <w:proofErr w:type="spellStart"/>
      <w:r w:rsidRPr="00155F11">
        <w:rPr>
          <w:sz w:val="24"/>
          <w:lang w:val="sk-SK"/>
        </w:rPr>
        <w:t>Action</w:t>
      </w:r>
      <w:proofErr w:type="spellEnd"/>
      <w:r w:rsidRPr="00155F11">
        <w:rPr>
          <w:sz w:val="24"/>
          <w:lang w:val="sk-SK"/>
        </w:rPr>
        <w:t xml:space="preserve"> </w:t>
      </w:r>
      <w:proofErr w:type="spellStart"/>
      <w:r w:rsidRPr="00155F11">
        <w:rPr>
          <w:sz w:val="24"/>
          <w:lang w:val="sk-SK"/>
        </w:rPr>
        <w:t>Script</w:t>
      </w:r>
      <w:proofErr w:type="spellEnd"/>
      <w:r w:rsidRPr="00155F11">
        <w:rPr>
          <w:sz w:val="24"/>
          <w:lang w:val="sk-SK"/>
        </w:rPr>
        <w:t xml:space="preserve"> budeme nanovo programovať (a ďalej rozvíjať) za pomoci ďalej uvedených programovacích jazykov a postupov.</w:t>
      </w:r>
      <w:r w:rsidRPr="00155F11">
        <w:rPr>
          <w:lang w:val="sk-SK"/>
        </w:rPr>
        <w:t xml:space="preserve"> </w:t>
      </w:r>
    </w:p>
    <w:p w14:paraId="752AB497" w14:textId="77777777" w:rsidR="00C62C62" w:rsidRPr="00C31C7D" w:rsidRDefault="009D2203" w:rsidP="009D2203">
      <w:pPr>
        <w:pStyle w:val="Heading3"/>
        <w:ind w:left="284"/>
        <w:rPr>
          <w:lang w:val="sk-SK"/>
        </w:rPr>
      </w:pPr>
      <w:bookmarkStart w:id="21" w:name="_Toc125408682"/>
      <w:r>
        <w:rPr>
          <w:lang w:val="sk-SK"/>
        </w:rPr>
        <w:t>5</w:t>
      </w:r>
      <w:r w:rsidRPr="00C31C7D">
        <w:rPr>
          <w:lang w:val="sk-SK"/>
        </w:rPr>
        <w:t>.1.2 HTML</w:t>
      </w:r>
      <w:bookmarkEnd w:id="21"/>
    </w:p>
    <w:p w14:paraId="025F06B6" w14:textId="77777777" w:rsidR="00C62C62" w:rsidRPr="00155F11" w:rsidRDefault="00000000" w:rsidP="00C31C7D">
      <w:pPr>
        <w:spacing w:after="273" w:line="260" w:lineRule="auto"/>
        <w:ind w:left="284" w:right="17" w:firstLine="267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HTML (</w:t>
      </w:r>
      <w:proofErr w:type="spellStart"/>
      <w:r w:rsidRPr="00155F11">
        <w:rPr>
          <w:color w:val="0D0D0D"/>
          <w:sz w:val="24"/>
          <w:lang w:val="sk-SK"/>
        </w:rPr>
        <w:t>HyperText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Markup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Language</w:t>
      </w:r>
      <w:proofErr w:type="spellEnd"/>
      <w:r w:rsidRPr="00155F11">
        <w:rPr>
          <w:color w:val="0D0D0D"/>
          <w:sz w:val="24"/>
          <w:lang w:val="sk-SK"/>
        </w:rPr>
        <w:t>) je značkovací jazyk určený na vytváranie webových stránok a iných informácií zobraziteľných vo webovom prehliadači. Obsahuje tzv. tagy web stránky, ktoré určujú základný vzhľad textu, nadpisov atď. ale môžu obsahovať aj základné stavebné prvky ako napríklad odsek, odkaz a pod. Tieto tagy užívateľom nie sú zobrazené vďaka softvéru prehliadača, ktorý tento kód prekladá do čitateľnej podoby.</w:t>
      </w:r>
      <w:r w:rsidRPr="00155F11">
        <w:rPr>
          <w:lang w:val="sk-SK"/>
        </w:rPr>
        <w:t xml:space="preserve"> </w:t>
      </w:r>
    </w:p>
    <w:p w14:paraId="12911F5B" w14:textId="77777777" w:rsidR="00C62C62" w:rsidRPr="00155F11" w:rsidRDefault="00000000">
      <w:pPr>
        <w:spacing w:after="86"/>
        <w:ind w:left="175" w:hanging="10"/>
        <w:rPr>
          <w:lang w:val="sk-SK"/>
        </w:rPr>
      </w:pPr>
      <w:r w:rsidRPr="00155F11">
        <w:rPr>
          <w:color w:val="0D0D0D"/>
          <w:sz w:val="24"/>
          <w:u w:val="single" w:color="0D0D0D"/>
          <w:lang w:val="sk-SK"/>
        </w:rPr>
        <w:t>Výhody</w:t>
      </w:r>
      <w:r w:rsidRPr="00155F11">
        <w:rPr>
          <w:color w:val="0D0D0D"/>
          <w:sz w:val="24"/>
          <w:lang w:val="sk-SK"/>
        </w:rPr>
        <w:t xml:space="preserve">: </w:t>
      </w:r>
      <w:r w:rsidRPr="00155F11">
        <w:rPr>
          <w:lang w:val="sk-SK"/>
        </w:rPr>
        <w:t xml:space="preserve"> </w:t>
      </w:r>
    </w:p>
    <w:p w14:paraId="646C921E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podporovaný všetkými prehliadačmi </w:t>
      </w:r>
      <w:r w:rsidRPr="00155F11">
        <w:rPr>
          <w:lang w:val="sk-SK"/>
        </w:rPr>
        <w:t xml:space="preserve"> </w:t>
      </w:r>
    </w:p>
    <w:p w14:paraId="342E7240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jednoduchá práca s HTML </w:t>
      </w:r>
      <w:r w:rsidRPr="00155F11">
        <w:rPr>
          <w:lang w:val="sk-SK"/>
        </w:rPr>
        <w:t xml:space="preserve"> </w:t>
      </w:r>
    </w:p>
    <w:p w14:paraId="74E1C38F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nie je potrebná žiadna inštalácia </w:t>
      </w:r>
      <w:r w:rsidRPr="00155F11">
        <w:rPr>
          <w:lang w:val="sk-SK"/>
        </w:rPr>
        <w:t xml:space="preserve"> </w:t>
      </w:r>
    </w:p>
    <w:p w14:paraId="14183BA3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čítanie a upravovanie priamo v textovom editore</w:t>
      </w:r>
      <w:r w:rsidRPr="00155F11">
        <w:rPr>
          <w:lang w:val="sk-SK"/>
        </w:rPr>
        <w:t xml:space="preserve"> </w:t>
      </w:r>
    </w:p>
    <w:p w14:paraId="00B4AB45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množstvo kurzov, návodov a tutoriálov</w:t>
      </w:r>
      <w:r w:rsidRPr="00155F11">
        <w:rPr>
          <w:lang w:val="sk-SK"/>
        </w:rPr>
        <w:t xml:space="preserve"> </w:t>
      </w:r>
    </w:p>
    <w:p w14:paraId="2E1B1B62" w14:textId="77777777" w:rsidR="00C62C62" w:rsidRPr="00155F11" w:rsidRDefault="00000000">
      <w:pPr>
        <w:numPr>
          <w:ilvl w:val="0"/>
          <w:numId w:val="7"/>
        </w:numPr>
        <w:spacing w:after="83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podpora vektorovej grafiky </w:t>
      </w:r>
      <w:r w:rsidRPr="00155F11">
        <w:rPr>
          <w:color w:val="0D0D0D"/>
          <w:sz w:val="24"/>
          <w:u w:val="single" w:color="0D0D0D"/>
          <w:lang w:val="sk-SK"/>
        </w:rPr>
        <w:t>Nevýhody</w:t>
      </w:r>
      <w:r w:rsidRPr="00155F11">
        <w:rPr>
          <w:color w:val="0D0D0D"/>
          <w:sz w:val="24"/>
          <w:lang w:val="sk-SK"/>
        </w:rPr>
        <w:t xml:space="preserve">: </w:t>
      </w:r>
      <w:r w:rsidRPr="00155F11">
        <w:rPr>
          <w:lang w:val="sk-SK"/>
        </w:rPr>
        <w:t xml:space="preserve"> </w:t>
      </w:r>
    </w:p>
    <w:p w14:paraId="60F6439C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lastRenderedPageBreak/>
        <w:t xml:space="preserve">editor nás neupozorní na syntaktickú chybu </w:t>
      </w:r>
      <w:r w:rsidRPr="00155F11">
        <w:rPr>
          <w:lang w:val="sk-SK"/>
        </w:rPr>
        <w:t xml:space="preserve"> </w:t>
      </w:r>
    </w:p>
    <w:p w14:paraId="628CA82D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validitu stránky je potrebné testovať osobitne</w:t>
      </w:r>
      <w:r w:rsidRPr="00155F11">
        <w:rPr>
          <w:lang w:val="sk-SK"/>
        </w:rPr>
        <w:t xml:space="preserve"> </w:t>
      </w:r>
    </w:p>
    <w:p w14:paraId="491CA91A" w14:textId="77777777" w:rsidR="00C62C62" w:rsidRPr="00155F11" w:rsidRDefault="00000000">
      <w:pPr>
        <w:numPr>
          <w:ilvl w:val="0"/>
          <w:numId w:val="7"/>
        </w:numPr>
        <w:spacing w:after="283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nejedná sa o programovací jazyk, môžeme ním prvky iba zobrazovať, nemôžeme overiť funkcionalitu interaktívnych prvkov</w:t>
      </w:r>
      <w:r w:rsidRPr="00155F11">
        <w:rPr>
          <w:lang w:val="sk-SK"/>
        </w:rPr>
        <w:t xml:space="preserve"> </w:t>
      </w:r>
    </w:p>
    <w:p w14:paraId="6B9033B8" w14:textId="77777777" w:rsidR="00C62C62" w:rsidRPr="00155F11" w:rsidRDefault="00000000" w:rsidP="00C31C7D">
      <w:pPr>
        <w:spacing w:after="334" w:line="244" w:lineRule="auto"/>
        <w:ind w:left="284" w:firstLine="283"/>
        <w:rPr>
          <w:lang w:val="sk-SK"/>
        </w:rPr>
      </w:pPr>
      <w:r w:rsidRPr="00155F11">
        <w:rPr>
          <w:sz w:val="24"/>
          <w:lang w:val="sk-SK"/>
        </w:rPr>
        <w:t xml:space="preserve">Existujú rôzne verzie HTML. Posledná verzia HTML je HTML5[7]. Na rozdiel od HTML4, HTML5 podporuje rôzne moduly, ktoré nie sú podporované v predchádzajúcej verzii – napr. podpora audio a video, možnosť kreslenia geometrických objektov </w:t>
      </w:r>
      <w:proofErr w:type="spellStart"/>
      <w:r w:rsidRPr="00155F11">
        <w:rPr>
          <w:sz w:val="24"/>
          <w:lang w:val="sk-SK"/>
        </w:rPr>
        <w:t>atp</w:t>
      </w:r>
      <w:proofErr w:type="spellEnd"/>
      <w:r w:rsidRPr="00155F11">
        <w:rPr>
          <w:sz w:val="24"/>
          <w:lang w:val="sk-SK"/>
        </w:rPr>
        <w:t xml:space="preserve">. Ale hlavnou výhodou HTML5, je podpora vektorovej grafiky SVG, pomocou ktorej sme kreslili interaktívnu animáciu. </w:t>
      </w:r>
      <w:r w:rsidRPr="00155F11">
        <w:rPr>
          <w:lang w:val="sk-SK"/>
        </w:rPr>
        <w:t xml:space="preserve"> </w:t>
      </w:r>
    </w:p>
    <w:p w14:paraId="161CFB8E" w14:textId="77777777" w:rsidR="00C62C62" w:rsidRPr="00C31C7D" w:rsidRDefault="009D2203" w:rsidP="009D2203">
      <w:pPr>
        <w:pStyle w:val="Heading3"/>
        <w:ind w:left="284"/>
        <w:rPr>
          <w:lang w:val="sk-SK"/>
        </w:rPr>
      </w:pPr>
      <w:bookmarkStart w:id="22" w:name="_Toc125408683"/>
      <w:r>
        <w:rPr>
          <w:lang w:val="sk-SK"/>
        </w:rPr>
        <w:t>5</w:t>
      </w:r>
      <w:r w:rsidRPr="00C31C7D">
        <w:rPr>
          <w:lang w:val="sk-SK"/>
        </w:rPr>
        <w:t>.1.3 CSS3</w:t>
      </w:r>
      <w:bookmarkEnd w:id="22"/>
    </w:p>
    <w:p w14:paraId="70EB24AA" w14:textId="77777777" w:rsidR="00C62C62" w:rsidRPr="00155F11" w:rsidRDefault="00000000" w:rsidP="00C31C7D">
      <w:pPr>
        <w:spacing w:after="41" w:line="260" w:lineRule="auto"/>
        <w:ind w:left="284" w:right="17" w:firstLine="283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CSS je skratka pre </w:t>
      </w:r>
      <w:proofErr w:type="spellStart"/>
      <w:r w:rsidRPr="00155F11">
        <w:rPr>
          <w:color w:val="0D0D0D"/>
          <w:sz w:val="24"/>
          <w:lang w:val="sk-SK"/>
        </w:rPr>
        <w:t>Cascading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Style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Sheet</w:t>
      </w:r>
      <w:proofErr w:type="spellEnd"/>
      <w:r w:rsidRPr="00155F11">
        <w:rPr>
          <w:color w:val="0D0D0D"/>
          <w:sz w:val="24"/>
          <w:lang w:val="sk-SK"/>
        </w:rPr>
        <w:t xml:space="preserve">, inak nazývané aj ako kaskádové štýly. Je to rozšírenie HTML.(13) Určuje dizajn a štylizáciu jednotlivých prvkov HTML kódu (farba, zaoblenie, posun, počet stĺpcov…) - </w:t>
      </w:r>
      <w:proofErr w:type="spellStart"/>
      <w:r w:rsidRPr="00155F11">
        <w:rPr>
          <w:color w:val="0D0D0D"/>
          <w:sz w:val="24"/>
          <w:lang w:val="sk-SK"/>
        </w:rPr>
        <w:t>odeľuje</w:t>
      </w:r>
      <w:proofErr w:type="spellEnd"/>
      <w:r w:rsidRPr="00155F11">
        <w:rPr>
          <w:color w:val="0D0D0D"/>
          <w:sz w:val="24"/>
          <w:lang w:val="sk-SK"/>
        </w:rPr>
        <w:t xml:space="preserve"> tak dizajn HTML od vzhľadu, ak sa aj súbor CSS nenačíta úspešne, stránka je </w:t>
      </w:r>
      <w:proofErr w:type="spellStart"/>
      <w:r w:rsidRPr="00155F11">
        <w:rPr>
          <w:color w:val="0D0D0D"/>
          <w:sz w:val="24"/>
          <w:lang w:val="sk-SK"/>
        </w:rPr>
        <w:t>tále</w:t>
      </w:r>
      <w:proofErr w:type="spellEnd"/>
      <w:r w:rsidRPr="00155F11">
        <w:rPr>
          <w:color w:val="0D0D0D"/>
          <w:sz w:val="24"/>
          <w:lang w:val="sk-SK"/>
        </w:rPr>
        <w:t xml:space="preserve"> použiteľná, </w:t>
      </w:r>
      <w:proofErr w:type="spellStart"/>
      <w:r w:rsidRPr="00155F11">
        <w:rPr>
          <w:color w:val="0D0D0D"/>
          <w:sz w:val="24"/>
          <w:lang w:val="sk-SK"/>
        </w:rPr>
        <w:t>ia</w:t>
      </w:r>
      <w:proofErr w:type="spellEnd"/>
      <w:r w:rsidRPr="00155F11">
        <w:rPr>
          <w:color w:val="0D0D0D"/>
          <w:sz w:val="24"/>
          <w:lang w:val="sk-SK"/>
        </w:rPr>
        <w:t xml:space="preserve"> príde o väčšinu svojho grafického dizajnu. </w:t>
      </w:r>
    </w:p>
    <w:p w14:paraId="07EA82CD" w14:textId="77777777" w:rsidR="00C62C62" w:rsidRPr="00155F11" w:rsidRDefault="00000000">
      <w:pPr>
        <w:spacing w:after="86"/>
        <w:ind w:left="175" w:hanging="10"/>
        <w:rPr>
          <w:lang w:val="sk-SK"/>
        </w:rPr>
      </w:pPr>
      <w:r w:rsidRPr="00155F11">
        <w:rPr>
          <w:color w:val="0D0D0D"/>
          <w:sz w:val="24"/>
          <w:u w:val="single" w:color="0D0D0D"/>
          <w:lang w:val="sk-SK"/>
        </w:rPr>
        <w:t>Výhody:</w:t>
      </w:r>
      <w:r w:rsidRPr="00155F11">
        <w:rPr>
          <w:color w:val="0D0D0D"/>
          <w:sz w:val="24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4AA89B75" w14:textId="77777777" w:rsidR="00C62C62" w:rsidRPr="00155F11" w:rsidRDefault="00000000">
      <w:pPr>
        <w:numPr>
          <w:ilvl w:val="0"/>
          <w:numId w:val="7"/>
        </w:numPr>
        <w:spacing w:after="8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nie je potrebná žiadna inštalácia a pracuje sa z textového editora</w:t>
      </w:r>
      <w:r w:rsidRPr="00155F11">
        <w:rPr>
          <w:lang w:val="sk-SK"/>
        </w:rPr>
        <w:t xml:space="preserve"> </w:t>
      </w:r>
    </w:p>
    <w:p w14:paraId="4160BF0E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noProof/>
          <w:lang w:val="sk-SK"/>
        </w:rPr>
        <w:drawing>
          <wp:anchor distT="0" distB="0" distL="114300" distR="114300" simplePos="0" relativeHeight="251661312" behindDoc="1" locked="0" layoutInCell="1" allowOverlap="0" wp14:anchorId="078FB62C" wp14:editId="2F4C779F">
            <wp:simplePos x="0" y="0"/>
            <wp:positionH relativeFrom="column">
              <wp:posOffset>5344110</wp:posOffset>
            </wp:positionH>
            <wp:positionV relativeFrom="paragraph">
              <wp:posOffset>-48641</wp:posOffset>
            </wp:positionV>
            <wp:extent cx="198120" cy="202692"/>
            <wp:effectExtent l="0" t="0" r="0" b="0"/>
            <wp:wrapNone/>
            <wp:docPr id="2330" name="Picture 2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" name="Picture 23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F11">
        <w:rPr>
          <w:sz w:val="24"/>
          <w:lang w:val="sk-SK"/>
        </w:rPr>
        <w:t xml:space="preserve">ovládanie viacerých prvkov HTML dokumentu pomocou jedného CSS príkazu </w:t>
      </w:r>
      <w:r w:rsidRPr="00155F11">
        <w:rPr>
          <w:rFonts w:ascii="Segoe UI Symbol" w:eastAsia="Segoe UI Symbol" w:hAnsi="Segoe UI Symbol" w:cs="Segoe UI Symbol"/>
          <w:sz w:val="24"/>
          <w:lang w:val="sk-SK"/>
        </w:rPr>
        <w:t xml:space="preserve"> </w:t>
      </w:r>
      <w:r w:rsidRPr="00155F11">
        <w:rPr>
          <w:sz w:val="24"/>
          <w:lang w:val="sk-SK"/>
        </w:rPr>
        <w:t>využíva dedičnosť</w:t>
      </w:r>
      <w:r w:rsidRPr="00155F11">
        <w:rPr>
          <w:lang w:val="sk-SK"/>
        </w:rPr>
        <w:t xml:space="preserve"> </w:t>
      </w:r>
    </w:p>
    <w:p w14:paraId="378E56FA" w14:textId="77777777" w:rsidR="00C62C62" w:rsidRPr="00155F11" w:rsidRDefault="00000000">
      <w:pPr>
        <w:numPr>
          <w:ilvl w:val="0"/>
          <w:numId w:val="7"/>
        </w:numPr>
        <w:spacing w:after="94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možné každú podstránku animácie spojiť s iným CSS súborom a dosiahnuť tak variabilnosť štýlov </w:t>
      </w:r>
      <w:r w:rsidRPr="00155F11">
        <w:rPr>
          <w:color w:val="0D0D0D"/>
          <w:sz w:val="24"/>
          <w:u w:val="single" w:color="0D0D0D"/>
          <w:lang w:val="sk-SK"/>
        </w:rPr>
        <w:t>Nevýhody:</w:t>
      </w:r>
      <w:r w:rsidRPr="00155F11">
        <w:rPr>
          <w:color w:val="0D0D0D"/>
          <w:sz w:val="24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6AAB74F5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v kóde je jednoduché sa stratiť </w:t>
      </w:r>
      <w:r w:rsidRPr="00155F11">
        <w:rPr>
          <w:lang w:val="sk-SK"/>
        </w:rPr>
        <w:t xml:space="preserve"> </w:t>
      </w:r>
    </w:p>
    <w:p w14:paraId="4EB2C76D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jedna deklarácia nám môže prepisovať inú</w:t>
      </w:r>
      <w:r w:rsidRPr="00155F11">
        <w:rPr>
          <w:lang w:val="sk-SK"/>
        </w:rPr>
        <w:t xml:space="preserve"> </w:t>
      </w:r>
    </w:p>
    <w:p w14:paraId="3B997412" w14:textId="77777777" w:rsidR="00C62C62" w:rsidRPr="00155F11" w:rsidRDefault="00000000">
      <w:pPr>
        <w:numPr>
          <w:ilvl w:val="0"/>
          <w:numId w:val="7"/>
        </w:numPr>
        <w:spacing w:after="327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vyžaduje aj podporu prehliadačov (čo už v súčasných prípadoch nie je žiadny problém)</w:t>
      </w:r>
      <w:r w:rsidRPr="00155F11">
        <w:rPr>
          <w:lang w:val="sk-SK"/>
        </w:rPr>
        <w:t xml:space="preserve"> </w:t>
      </w:r>
    </w:p>
    <w:p w14:paraId="0906975B" w14:textId="2CC0CCDF" w:rsidR="00C62C62" w:rsidRPr="00C31C7D" w:rsidRDefault="00C54692" w:rsidP="00350CEA">
      <w:pPr>
        <w:pStyle w:val="Heading3"/>
        <w:ind w:left="284"/>
        <w:rPr>
          <w:lang w:val="sk-SK"/>
        </w:rPr>
      </w:pPr>
      <w:bookmarkStart w:id="23" w:name="_Toc125408684"/>
      <w:r>
        <w:rPr>
          <w:lang w:val="sk-SK"/>
        </w:rPr>
        <w:t>5</w:t>
      </w:r>
      <w:r w:rsidR="00000000" w:rsidRPr="00C31C7D">
        <w:rPr>
          <w:lang w:val="sk-SK"/>
        </w:rPr>
        <w:t>.1.4 JavaScript</w:t>
      </w:r>
      <w:bookmarkEnd w:id="23"/>
    </w:p>
    <w:p w14:paraId="5CE9361B" w14:textId="77777777" w:rsidR="00C62C62" w:rsidRPr="00155F11" w:rsidRDefault="00000000" w:rsidP="00C31C7D">
      <w:pPr>
        <w:spacing w:after="83" w:line="260" w:lineRule="auto"/>
        <w:ind w:left="284" w:right="17" w:firstLine="283"/>
        <w:jc w:val="both"/>
        <w:rPr>
          <w:lang w:val="sk-SK"/>
        </w:rPr>
      </w:pPr>
      <w:proofErr w:type="spellStart"/>
      <w:r w:rsidRPr="00155F11">
        <w:rPr>
          <w:color w:val="0D0D0D"/>
          <w:sz w:val="24"/>
          <w:lang w:val="sk-SK"/>
        </w:rPr>
        <w:t>Javascript</w:t>
      </w:r>
      <w:proofErr w:type="spellEnd"/>
      <w:r w:rsidRPr="00155F11">
        <w:rPr>
          <w:color w:val="0D0D0D"/>
          <w:sz w:val="24"/>
          <w:lang w:val="sk-SK"/>
        </w:rPr>
        <w:t xml:space="preserve"> je objektovo orientovaný skriptovací programovací jazyk, používaný najmä pri tvorbe dynamických prvkov stránky. Použitie tohto jazyka je nevyhnutná podmienka pri tvorbe interaktívnych animácií.  V rámci tohto projektu sa JavaScript používa na účely typu:</w:t>
      </w:r>
      <w:r w:rsidRPr="00155F11">
        <w:rPr>
          <w:lang w:val="sk-SK"/>
        </w:rPr>
        <w:t xml:space="preserve"> </w:t>
      </w:r>
    </w:p>
    <w:p w14:paraId="79CD7E8D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riadenie animácie prechodov medzi sekciami</w:t>
      </w:r>
      <w:r w:rsidRPr="00155F11">
        <w:rPr>
          <w:lang w:val="sk-SK"/>
        </w:rPr>
        <w:t xml:space="preserve"> </w:t>
      </w:r>
    </w:p>
    <w:p w14:paraId="5B7CD1C5" w14:textId="77777777" w:rsidR="00C31C7D" w:rsidRPr="00C31C7D" w:rsidRDefault="00000000">
      <w:pPr>
        <w:numPr>
          <w:ilvl w:val="0"/>
          <w:numId w:val="7"/>
        </w:numPr>
        <w:spacing w:after="318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riadenie samotnej interaktívnej animácie SVG typu</w:t>
      </w:r>
    </w:p>
    <w:p w14:paraId="5E8857CB" w14:textId="77777777" w:rsidR="00C62C62" w:rsidRPr="00155F11" w:rsidRDefault="00000000" w:rsidP="00C31C7D">
      <w:pPr>
        <w:spacing w:after="120" w:line="250" w:lineRule="auto"/>
        <w:ind w:left="550" w:right="17"/>
        <w:jc w:val="both"/>
        <w:rPr>
          <w:lang w:val="sk-SK"/>
        </w:rPr>
      </w:pPr>
      <w:r w:rsidRPr="00155F11">
        <w:rPr>
          <w:color w:val="0D0D0D"/>
          <w:sz w:val="24"/>
          <w:u w:val="single" w:color="0D0D0D"/>
          <w:lang w:val="sk-SK"/>
        </w:rPr>
        <w:t>Výhody:</w:t>
      </w:r>
      <w:r w:rsidRPr="00155F11">
        <w:rPr>
          <w:color w:val="0D0D0D"/>
          <w:sz w:val="24"/>
          <w:lang w:val="sk-SK"/>
        </w:rPr>
        <w:t xml:space="preserve"> </w:t>
      </w:r>
    </w:p>
    <w:p w14:paraId="2F9CEFCC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menšie nároky na výkon servera</w:t>
      </w:r>
      <w:r w:rsidRPr="00155F11">
        <w:rPr>
          <w:lang w:val="sk-SK"/>
        </w:rPr>
        <w:t xml:space="preserve"> </w:t>
      </w:r>
    </w:p>
    <w:p w14:paraId="32A831E9" w14:textId="77777777" w:rsidR="00C31C7D" w:rsidRPr="00C31C7D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množstvo voľne dostupných tutoriálov</w:t>
      </w:r>
    </w:p>
    <w:p w14:paraId="798F9873" w14:textId="77777777" w:rsidR="00C62C62" w:rsidRPr="00155F11" w:rsidRDefault="00000000" w:rsidP="00C31C7D">
      <w:pPr>
        <w:spacing w:after="59" w:line="250" w:lineRule="auto"/>
        <w:ind w:left="551" w:right="18"/>
        <w:jc w:val="both"/>
        <w:rPr>
          <w:lang w:val="sk-SK"/>
        </w:rPr>
      </w:pPr>
      <w:r w:rsidRPr="00155F11">
        <w:rPr>
          <w:color w:val="0D0D0D"/>
          <w:sz w:val="24"/>
          <w:u w:val="single" w:color="0D0D0D"/>
          <w:lang w:val="sk-SK"/>
        </w:rPr>
        <w:t>Nevýhody:</w:t>
      </w:r>
      <w:r w:rsidRPr="00155F11">
        <w:rPr>
          <w:color w:val="0D0D0D"/>
          <w:sz w:val="24"/>
          <w:lang w:val="sk-SK"/>
        </w:rPr>
        <w:t xml:space="preserve"> </w:t>
      </w:r>
    </w:p>
    <w:p w14:paraId="14D867B2" w14:textId="77777777" w:rsidR="00C62C62" w:rsidRPr="00155F11" w:rsidRDefault="00000000">
      <w:pPr>
        <w:numPr>
          <w:ilvl w:val="0"/>
          <w:numId w:val="7"/>
        </w:numPr>
        <w:spacing w:after="59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>užívateľ môže JavaScript vo svojom prehliadači zakázať</w:t>
      </w:r>
    </w:p>
    <w:p w14:paraId="4D0ECB24" w14:textId="77777777" w:rsidR="00C62C62" w:rsidRPr="00155F11" w:rsidRDefault="00000000">
      <w:pPr>
        <w:numPr>
          <w:ilvl w:val="0"/>
          <w:numId w:val="7"/>
        </w:numPr>
        <w:spacing w:after="296" w:line="250" w:lineRule="auto"/>
        <w:ind w:right="18" w:hanging="480"/>
        <w:jc w:val="both"/>
        <w:rPr>
          <w:lang w:val="sk-SK"/>
        </w:rPr>
      </w:pPr>
      <w:r w:rsidRPr="00155F11">
        <w:rPr>
          <w:sz w:val="24"/>
          <w:lang w:val="sk-SK"/>
        </w:rPr>
        <w:t xml:space="preserve">chyba </w:t>
      </w:r>
      <w:proofErr w:type="spellStart"/>
      <w:r w:rsidRPr="00155F11">
        <w:rPr>
          <w:sz w:val="24"/>
          <w:lang w:val="sk-SK"/>
        </w:rPr>
        <w:t>JavaScriptu</w:t>
      </w:r>
      <w:proofErr w:type="spellEnd"/>
      <w:r w:rsidRPr="00155F11">
        <w:rPr>
          <w:sz w:val="24"/>
          <w:lang w:val="sk-SK"/>
        </w:rPr>
        <w:t xml:space="preserve"> môže zastaviť všetky JS na stránke</w:t>
      </w:r>
    </w:p>
    <w:p w14:paraId="4B93F5C0" w14:textId="77777777" w:rsidR="00C62C62" w:rsidRPr="00C31C7D" w:rsidRDefault="009D2203" w:rsidP="009D2203">
      <w:pPr>
        <w:pStyle w:val="Heading3"/>
        <w:ind w:left="284"/>
        <w:rPr>
          <w:lang w:val="sk-SK"/>
        </w:rPr>
      </w:pPr>
      <w:bookmarkStart w:id="24" w:name="_Toc125408685"/>
      <w:r>
        <w:rPr>
          <w:lang w:val="sk-SK"/>
        </w:rPr>
        <w:lastRenderedPageBreak/>
        <w:t>5</w:t>
      </w:r>
      <w:r w:rsidRPr="00C31C7D">
        <w:rPr>
          <w:lang w:val="sk-SK"/>
        </w:rPr>
        <w:t xml:space="preserve">.1.5 </w:t>
      </w:r>
      <w:proofErr w:type="spellStart"/>
      <w:r w:rsidRPr="00C31C7D">
        <w:rPr>
          <w:lang w:val="sk-SK"/>
        </w:rPr>
        <w:t>Github</w:t>
      </w:r>
      <w:proofErr w:type="spellEnd"/>
      <w:r w:rsidRPr="00C31C7D">
        <w:rPr>
          <w:lang w:val="sk-SK"/>
        </w:rPr>
        <w:t xml:space="preserve"> – </w:t>
      </w:r>
      <w:proofErr w:type="spellStart"/>
      <w:r w:rsidRPr="00C31C7D">
        <w:rPr>
          <w:lang w:val="sk-SK"/>
        </w:rPr>
        <w:t>verzovací</w:t>
      </w:r>
      <w:proofErr w:type="spellEnd"/>
      <w:r w:rsidRPr="00C31C7D">
        <w:rPr>
          <w:lang w:val="sk-SK"/>
        </w:rPr>
        <w:t xml:space="preserve"> nástroj</w:t>
      </w:r>
      <w:bookmarkEnd w:id="24"/>
      <w:r w:rsidRPr="00C31C7D">
        <w:rPr>
          <w:lang w:val="sk-SK"/>
        </w:rPr>
        <w:t xml:space="preserve"> </w:t>
      </w:r>
    </w:p>
    <w:p w14:paraId="0647A025" w14:textId="77777777" w:rsidR="00C62C62" w:rsidRPr="00155F11" w:rsidRDefault="00000000" w:rsidP="00C31C7D">
      <w:pPr>
        <w:spacing w:after="273" w:line="260" w:lineRule="auto"/>
        <w:ind w:left="284" w:right="17" w:firstLine="283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Na  spoluprácu  pri  programovaní  sa  môžu  používať  rôzne  nástroje.  Jeden z najznámejších sa volá </w:t>
      </w:r>
      <w:proofErr w:type="spellStart"/>
      <w:r w:rsidRPr="00155F11">
        <w:rPr>
          <w:color w:val="0D0D0D"/>
          <w:sz w:val="24"/>
          <w:lang w:val="sk-SK"/>
        </w:rPr>
        <w:t>Github</w:t>
      </w:r>
      <w:proofErr w:type="spellEnd"/>
      <w:r w:rsidRPr="00155F11">
        <w:rPr>
          <w:color w:val="0D0D0D"/>
          <w:sz w:val="24"/>
          <w:lang w:val="sk-SK"/>
        </w:rPr>
        <w:t xml:space="preserve">. V našom projekte sme nemohli využiť bezplatnú verziu </w:t>
      </w:r>
      <w:proofErr w:type="spellStart"/>
      <w:r w:rsidRPr="00155F11">
        <w:rPr>
          <w:color w:val="0D0D0D"/>
          <w:sz w:val="24"/>
          <w:lang w:val="sk-SK"/>
        </w:rPr>
        <w:t>Githubu</w:t>
      </w:r>
      <w:proofErr w:type="spellEnd"/>
      <w:r w:rsidRPr="00155F11">
        <w:rPr>
          <w:color w:val="0D0D0D"/>
          <w:sz w:val="24"/>
          <w:lang w:val="sk-SK"/>
        </w:rPr>
        <w:t xml:space="preserve">, pretože všetky repozitáre sú verejné, majú obmedzený počet spolupracovníkov atď. Je to veľmi dobrý nástroj pri spolupráci viacerých členov tímu. Výhodou je, že sa ukladajú všetky verzie programu, vytváranie </w:t>
      </w:r>
      <w:proofErr w:type="spellStart"/>
      <w:r w:rsidRPr="00155F11">
        <w:rPr>
          <w:color w:val="0D0D0D"/>
          <w:sz w:val="24"/>
          <w:lang w:val="sk-SK"/>
        </w:rPr>
        <w:t>issues</w:t>
      </w:r>
      <w:proofErr w:type="spellEnd"/>
      <w:r w:rsidRPr="00155F11">
        <w:rPr>
          <w:color w:val="0D0D0D"/>
          <w:sz w:val="24"/>
          <w:lang w:val="sk-SK"/>
        </w:rPr>
        <w:t>, ktoré slúžia na rozdelenie práce. Ďalšou výhodou je prehľadné sledovanie dosiahnutých cieľov.</w:t>
      </w:r>
      <w:r w:rsidRPr="00155F11">
        <w:rPr>
          <w:lang w:val="sk-SK"/>
        </w:rPr>
        <w:t xml:space="preserve"> </w:t>
      </w:r>
    </w:p>
    <w:p w14:paraId="04D7534F" w14:textId="77777777" w:rsidR="00C62C62" w:rsidRPr="00155F11" w:rsidRDefault="00000000" w:rsidP="00C31C7D">
      <w:pPr>
        <w:spacing w:after="273" w:line="260" w:lineRule="auto"/>
        <w:ind w:left="284" w:right="17" w:firstLine="283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Preto sme sa rozhodli použiť </w:t>
      </w:r>
      <w:proofErr w:type="spellStart"/>
      <w:r w:rsidRPr="00155F11">
        <w:rPr>
          <w:color w:val="0D0D0D"/>
          <w:sz w:val="24"/>
          <w:lang w:val="sk-SK"/>
        </w:rPr>
        <w:t>Github</w:t>
      </w:r>
      <w:proofErr w:type="spellEnd"/>
      <w:r w:rsidRPr="00155F11">
        <w:rPr>
          <w:color w:val="0D0D0D"/>
          <w:sz w:val="24"/>
          <w:lang w:val="sk-SK"/>
        </w:rPr>
        <w:t xml:space="preserve">. Je to </w:t>
      </w:r>
      <w:proofErr w:type="spellStart"/>
      <w:r w:rsidRPr="00155F11">
        <w:rPr>
          <w:color w:val="0D0D0D"/>
          <w:sz w:val="24"/>
          <w:lang w:val="sk-SK"/>
        </w:rPr>
        <w:t>open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source</w:t>
      </w:r>
      <w:proofErr w:type="spellEnd"/>
      <w:r w:rsidRPr="00155F11">
        <w:rPr>
          <w:color w:val="0D0D0D"/>
          <w:sz w:val="24"/>
          <w:lang w:val="sk-SK"/>
        </w:rPr>
        <w:t xml:space="preserve"> projekt a inštaláciou na náš server sme získali veľa výhod.</w:t>
      </w:r>
      <w:r w:rsidRPr="00155F11">
        <w:rPr>
          <w:lang w:val="sk-SK"/>
        </w:rPr>
        <w:t xml:space="preserve"> </w:t>
      </w:r>
    </w:p>
    <w:p w14:paraId="53A3A316" w14:textId="77777777" w:rsidR="00C62C62" w:rsidRPr="00155F11" w:rsidRDefault="00000000" w:rsidP="00C31C7D">
      <w:pPr>
        <w:tabs>
          <w:tab w:val="left" w:pos="567"/>
        </w:tabs>
        <w:spacing w:after="86"/>
        <w:ind w:left="567" w:hanging="283"/>
        <w:rPr>
          <w:lang w:val="sk-SK"/>
        </w:rPr>
      </w:pPr>
      <w:r w:rsidRPr="00155F11">
        <w:rPr>
          <w:color w:val="0D0D0D"/>
          <w:sz w:val="24"/>
          <w:u w:val="single" w:color="0D0D0D"/>
          <w:lang w:val="sk-SK"/>
        </w:rPr>
        <w:t>Výhody:</w:t>
      </w:r>
      <w:r w:rsidRPr="00155F11">
        <w:rPr>
          <w:color w:val="0D0D0D"/>
          <w:sz w:val="24"/>
          <w:lang w:val="sk-SK"/>
        </w:rPr>
        <w:t xml:space="preserve"> </w:t>
      </w:r>
      <w:r w:rsidRPr="00155F11">
        <w:rPr>
          <w:lang w:val="sk-SK"/>
        </w:rPr>
        <w:t xml:space="preserve"> </w:t>
      </w:r>
    </w:p>
    <w:p w14:paraId="47B47555" w14:textId="77777777" w:rsidR="00C62C62" w:rsidRPr="00155F11" w:rsidRDefault="00000000" w:rsidP="00C31C7D">
      <w:pPr>
        <w:numPr>
          <w:ilvl w:val="0"/>
          <w:numId w:val="7"/>
        </w:numPr>
        <w:tabs>
          <w:tab w:val="left" w:pos="567"/>
        </w:tabs>
        <w:spacing w:after="48"/>
        <w:ind w:left="567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 xml:space="preserve">Import projektov z </w:t>
      </w:r>
      <w:proofErr w:type="spellStart"/>
      <w:r w:rsidRPr="00155F11">
        <w:rPr>
          <w:sz w:val="24"/>
          <w:lang w:val="sk-SK"/>
        </w:rPr>
        <w:t>Github</w:t>
      </w:r>
      <w:proofErr w:type="spellEnd"/>
      <w:r w:rsidRPr="00155F11">
        <w:rPr>
          <w:sz w:val="24"/>
          <w:lang w:val="sk-SK"/>
        </w:rPr>
        <w:t>-u</w:t>
      </w:r>
      <w:r w:rsidRPr="00155F11">
        <w:rPr>
          <w:lang w:val="sk-SK"/>
        </w:rPr>
        <w:t xml:space="preserve"> </w:t>
      </w:r>
    </w:p>
    <w:p w14:paraId="71061EC2" w14:textId="77777777" w:rsidR="00C62C62" w:rsidRPr="00155F11" w:rsidRDefault="00000000" w:rsidP="00C31C7D">
      <w:pPr>
        <w:numPr>
          <w:ilvl w:val="0"/>
          <w:numId w:val="7"/>
        </w:numPr>
        <w:tabs>
          <w:tab w:val="left" w:pos="567"/>
        </w:tabs>
        <w:spacing w:after="59" w:line="250" w:lineRule="auto"/>
        <w:ind w:left="567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>Neobmedzené množstvo verejných a súkromných repozitárov</w:t>
      </w:r>
      <w:r w:rsidRPr="00155F11">
        <w:rPr>
          <w:lang w:val="sk-SK"/>
        </w:rPr>
        <w:t xml:space="preserve"> </w:t>
      </w:r>
    </w:p>
    <w:p w14:paraId="12D6F35D" w14:textId="77777777" w:rsidR="00C62C62" w:rsidRPr="00155F11" w:rsidRDefault="00000000" w:rsidP="00C31C7D">
      <w:pPr>
        <w:numPr>
          <w:ilvl w:val="0"/>
          <w:numId w:val="7"/>
        </w:numPr>
        <w:tabs>
          <w:tab w:val="left" w:pos="567"/>
        </w:tabs>
        <w:spacing w:after="59" w:line="250" w:lineRule="auto"/>
        <w:ind w:left="567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>Podpora ukladania veľkých grafických a zvukových súborov</w:t>
      </w:r>
      <w:r w:rsidRPr="00155F11">
        <w:rPr>
          <w:lang w:val="sk-SK"/>
        </w:rPr>
        <w:t xml:space="preserve"> </w:t>
      </w:r>
    </w:p>
    <w:p w14:paraId="5B42E610" w14:textId="77777777" w:rsidR="00C62C62" w:rsidRPr="00155F11" w:rsidRDefault="00000000" w:rsidP="00C31C7D">
      <w:pPr>
        <w:numPr>
          <w:ilvl w:val="0"/>
          <w:numId w:val="7"/>
        </w:numPr>
        <w:tabs>
          <w:tab w:val="left" w:pos="567"/>
        </w:tabs>
        <w:spacing w:after="59" w:line="250" w:lineRule="auto"/>
        <w:ind w:left="567" w:right="18" w:hanging="283"/>
        <w:jc w:val="both"/>
        <w:rPr>
          <w:lang w:val="sk-SK"/>
        </w:rPr>
      </w:pPr>
      <w:r w:rsidRPr="00155F11">
        <w:rPr>
          <w:sz w:val="24"/>
          <w:lang w:val="sk-SK"/>
        </w:rPr>
        <w:t>Veľmi dobrá dokumentácia</w:t>
      </w:r>
      <w:r w:rsidRPr="00155F11">
        <w:rPr>
          <w:lang w:val="sk-SK"/>
        </w:rPr>
        <w:t xml:space="preserve"> </w:t>
      </w:r>
    </w:p>
    <w:p w14:paraId="3080E541" w14:textId="77777777" w:rsidR="00C62C62" w:rsidRDefault="00000000" w:rsidP="00C31C7D">
      <w:pPr>
        <w:numPr>
          <w:ilvl w:val="0"/>
          <w:numId w:val="7"/>
        </w:numPr>
        <w:tabs>
          <w:tab w:val="left" w:pos="567"/>
        </w:tabs>
        <w:spacing w:after="240" w:line="250" w:lineRule="auto"/>
        <w:ind w:left="568" w:right="17" w:hanging="284"/>
        <w:jc w:val="both"/>
        <w:rPr>
          <w:lang w:val="sk-SK"/>
        </w:rPr>
      </w:pPr>
      <w:r w:rsidRPr="00155F11">
        <w:rPr>
          <w:sz w:val="24"/>
          <w:lang w:val="sk-SK"/>
        </w:rPr>
        <w:t xml:space="preserve">S problémami vie pomôcť </w:t>
      </w:r>
      <w:proofErr w:type="spellStart"/>
      <w:r w:rsidRPr="00155F11">
        <w:rPr>
          <w:sz w:val="24"/>
          <w:lang w:val="sk-SK"/>
        </w:rPr>
        <w:t>Github</w:t>
      </w:r>
      <w:proofErr w:type="spellEnd"/>
      <w:r w:rsidRPr="00155F11">
        <w:rPr>
          <w:sz w:val="24"/>
          <w:lang w:val="sk-SK"/>
        </w:rPr>
        <w:t xml:space="preserve"> komunita</w:t>
      </w:r>
    </w:p>
    <w:p w14:paraId="5BE7C89A" w14:textId="77777777" w:rsidR="00C31C7D" w:rsidRDefault="00C31C7D">
      <w:pPr>
        <w:rPr>
          <w:lang w:val="sk-SK"/>
        </w:rPr>
      </w:pPr>
      <w:r>
        <w:rPr>
          <w:lang w:val="sk-SK"/>
        </w:rPr>
        <w:br w:type="page"/>
      </w:r>
    </w:p>
    <w:p w14:paraId="66079B8D" w14:textId="517AF294" w:rsidR="00C62C62" w:rsidRPr="00155F11" w:rsidRDefault="009D2203" w:rsidP="00350CEA">
      <w:pPr>
        <w:pStyle w:val="Heading1"/>
        <w:rPr>
          <w:lang w:val="sk-SK"/>
        </w:rPr>
      </w:pPr>
      <w:bookmarkStart w:id="25" w:name="_Toc125408686"/>
      <w:r>
        <w:rPr>
          <w:lang w:val="sk-SK"/>
        </w:rPr>
        <w:lastRenderedPageBreak/>
        <w:t>6</w:t>
      </w:r>
      <w:r w:rsidRPr="00155F11">
        <w:rPr>
          <w:lang w:val="sk-SK"/>
        </w:rPr>
        <w:t xml:space="preserve"> Opis riešenia</w:t>
      </w:r>
      <w:bookmarkEnd w:id="25"/>
    </w:p>
    <w:p w14:paraId="4CE767BC" w14:textId="77777777" w:rsidR="00C62C62" w:rsidRPr="00155F11" w:rsidRDefault="009D2203" w:rsidP="00350CEA">
      <w:pPr>
        <w:pStyle w:val="Heading2"/>
        <w:ind w:left="284" w:firstLine="0"/>
        <w:rPr>
          <w:lang w:val="sk-SK"/>
        </w:rPr>
      </w:pPr>
      <w:bookmarkStart w:id="26" w:name="_Toc125408687"/>
      <w:r>
        <w:rPr>
          <w:lang w:val="sk-SK"/>
        </w:rPr>
        <w:t>6</w:t>
      </w:r>
      <w:r w:rsidRPr="00155F11">
        <w:rPr>
          <w:lang w:val="sk-SK"/>
        </w:rPr>
        <w:t>.1 Výber animácie</w:t>
      </w:r>
      <w:bookmarkEnd w:id="26"/>
      <w:r w:rsidRPr="00155F11">
        <w:rPr>
          <w:lang w:val="sk-SK"/>
        </w:rPr>
        <w:t xml:space="preserve"> </w:t>
      </w:r>
    </w:p>
    <w:p w14:paraId="64836645" w14:textId="77777777" w:rsidR="00C62C62" w:rsidRPr="00155F11" w:rsidRDefault="00000000" w:rsidP="00C31C7D">
      <w:pPr>
        <w:spacing w:after="240"/>
        <w:ind w:left="284" w:right="17" w:firstLine="284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Na začiatku celého procesu si všetci členovia tímu individuálne preštudovali všetky zastarané </w:t>
      </w:r>
      <w:proofErr w:type="spellStart"/>
      <w:r w:rsidRPr="00155F11">
        <w:rPr>
          <w:color w:val="0D0D0D"/>
          <w:sz w:val="24"/>
          <w:lang w:val="sk-SK"/>
        </w:rPr>
        <w:t>flash</w:t>
      </w:r>
      <w:proofErr w:type="spellEnd"/>
      <w:r w:rsidRPr="00155F11">
        <w:rPr>
          <w:color w:val="0D0D0D"/>
          <w:sz w:val="24"/>
          <w:lang w:val="sk-SK"/>
        </w:rPr>
        <w:t xml:space="preserve"> animácie vytvorené a používané ústavom zadávajúcim projekt na doméne </w:t>
      </w:r>
      <w:proofErr w:type="spellStart"/>
      <w:r w:rsidRPr="00155F11">
        <w:rPr>
          <w:color w:val="0D0D0D"/>
          <w:sz w:val="24"/>
          <w:lang w:val="sk-SK"/>
        </w:rPr>
        <w:t>eLearn</w:t>
      </w:r>
      <w:proofErr w:type="spellEnd"/>
      <w:r w:rsidRPr="00155F11">
        <w:rPr>
          <w:color w:val="0D0D0D"/>
          <w:sz w:val="24"/>
          <w:lang w:val="sk-SK"/>
        </w:rPr>
        <w:t xml:space="preserve"> </w:t>
      </w:r>
      <w:proofErr w:type="spellStart"/>
      <w:r w:rsidRPr="00155F11">
        <w:rPr>
          <w:color w:val="0D0D0D"/>
          <w:sz w:val="24"/>
          <w:lang w:val="sk-SK"/>
        </w:rPr>
        <w:t>Central</w:t>
      </w:r>
      <w:proofErr w:type="spellEnd"/>
      <w:r w:rsidRPr="00155F11">
        <w:rPr>
          <w:color w:val="0D0D0D"/>
          <w:sz w:val="24"/>
          <w:lang w:val="sk-SK"/>
        </w:rPr>
        <w:t xml:space="preserve">. Po prehliadke všetkých dostupných animácií musel každý člen tímu vytvoriť krátky zoznam animácií, ktoré považoval za najvhodnejšie na prepracovanie a na ktorých by tým pádom najradšej pracoval. Na základe posúdenia výsledného zoznamu a diskusie s vedúcou projektu boli zvolené počiatočné štyri animácie na prepracovanie, a tím rozdelený do podskupín určených na prepracovanie jednotlivých animácií. </w:t>
      </w:r>
    </w:p>
    <w:p w14:paraId="1FF75024" w14:textId="77777777" w:rsidR="00C62C62" w:rsidRPr="00155F11" w:rsidRDefault="009D2203" w:rsidP="00350CEA">
      <w:pPr>
        <w:pStyle w:val="Heading2"/>
        <w:ind w:left="284"/>
        <w:rPr>
          <w:lang w:val="sk-SK"/>
        </w:rPr>
      </w:pPr>
      <w:bookmarkStart w:id="27" w:name="_Toc125408688"/>
      <w:r>
        <w:rPr>
          <w:lang w:val="sk-SK"/>
        </w:rPr>
        <w:t>6</w:t>
      </w:r>
      <w:r w:rsidRPr="00155F11">
        <w:rPr>
          <w:lang w:val="sk-SK"/>
        </w:rPr>
        <w:t>.2 Analýza</w:t>
      </w:r>
      <w:bookmarkEnd w:id="27"/>
    </w:p>
    <w:p w14:paraId="6DCA3E35" w14:textId="77777777" w:rsidR="00C62C62" w:rsidRPr="00155F11" w:rsidRDefault="00000000" w:rsidP="00C31C7D">
      <w:pPr>
        <w:spacing w:after="240"/>
        <w:ind w:left="284" w:right="17" w:firstLine="284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Ďalším krokom bolo vypracovanie analýzy jednotlivých animácií. Každá podskupina urobila najskôr online prieskum trhu, kde hľadala či existujú nejaké podobné animácie v prípade že nenašla žiadne ďalšie animácie na podobnú tému, bolo jej úlohou aj tak preštudovať moderné vytvorené animácie, ich dizajnové a grafické prvky, a technické štandardy.</w:t>
      </w:r>
    </w:p>
    <w:p w14:paraId="02C15BE3" w14:textId="77777777" w:rsidR="00C62C62" w:rsidRPr="00155F11" w:rsidRDefault="009D2203" w:rsidP="00350CEA">
      <w:pPr>
        <w:pStyle w:val="Heading2"/>
        <w:ind w:left="284" w:firstLine="0"/>
        <w:rPr>
          <w:lang w:val="sk-SK"/>
        </w:rPr>
      </w:pPr>
      <w:bookmarkStart w:id="28" w:name="_Toc125408689"/>
      <w:r>
        <w:rPr>
          <w:lang w:val="sk-SK"/>
        </w:rPr>
        <w:t>6</w:t>
      </w:r>
      <w:r w:rsidRPr="00155F11">
        <w:rPr>
          <w:lang w:val="sk-SK"/>
        </w:rPr>
        <w:t>.3 Návrh optimalizácie a spôsobu konverzie do html</w:t>
      </w:r>
      <w:bookmarkEnd w:id="28"/>
    </w:p>
    <w:p w14:paraId="4EEEC4D8" w14:textId="77777777" w:rsidR="00C62C62" w:rsidRPr="00155F11" w:rsidRDefault="00000000" w:rsidP="00C31C7D">
      <w:pPr>
        <w:spacing w:after="240"/>
        <w:ind w:left="284" w:right="17" w:firstLine="284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Nasledujúci krok sa skladal z dvoch hlavných častí, a to preštudovania kódu vytvorených animácií a konzultovania tematiky jednotlivých animácií s odborníkom. Základné preštudovanie kódu bolo nutné pre pochopenie základných funkcionalít animácií a prípadnej extrakcie žiadaných prvkov pre nové využitie, odborné konzultovanie bolo ďalej nevyhnutné pre návrh novej podoby animácie a toho, aké funkcionality a informácie by mala obsahovať   a čo by bolo treba prerobiť a doplniť.</w:t>
      </w:r>
    </w:p>
    <w:p w14:paraId="390260D9" w14:textId="77777777" w:rsidR="00C62C62" w:rsidRPr="00155F11" w:rsidRDefault="009D2203" w:rsidP="00350CEA">
      <w:pPr>
        <w:pStyle w:val="Heading2"/>
        <w:ind w:left="284"/>
        <w:rPr>
          <w:lang w:val="sk-SK"/>
        </w:rPr>
      </w:pPr>
      <w:bookmarkStart w:id="29" w:name="_Toc125408690"/>
      <w:r>
        <w:rPr>
          <w:lang w:val="sk-SK"/>
        </w:rPr>
        <w:t>6</w:t>
      </w:r>
      <w:r w:rsidRPr="00155F11">
        <w:rPr>
          <w:lang w:val="sk-SK"/>
        </w:rPr>
        <w:t xml:space="preserve">.4 Implementácia návrhov dizajnu, </w:t>
      </w:r>
      <w:proofErr w:type="spellStart"/>
      <w:r w:rsidRPr="00155F11">
        <w:rPr>
          <w:lang w:val="sk-SK"/>
        </w:rPr>
        <w:t>prototypovanie</w:t>
      </w:r>
      <w:bookmarkEnd w:id="29"/>
      <w:proofErr w:type="spellEnd"/>
    </w:p>
    <w:p w14:paraId="2B4A2F2A" w14:textId="77777777" w:rsidR="00C62C62" w:rsidRPr="00155F11" w:rsidRDefault="00000000" w:rsidP="00C31C7D">
      <w:pPr>
        <w:spacing w:after="120"/>
        <w:ind w:left="284" w:right="17" w:firstLine="284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 ďalšom kroku sa jednotlivé podskupiny dostali k implementácií prototypov jednotlivých animácií. Za týmto účelom boli preštudované metódy programovania v HTML, </w:t>
      </w:r>
      <w:proofErr w:type="spellStart"/>
      <w:r w:rsidRPr="00155F11">
        <w:rPr>
          <w:color w:val="0D0D0D"/>
          <w:sz w:val="24"/>
          <w:lang w:val="sk-SK"/>
        </w:rPr>
        <w:t>Javascripte</w:t>
      </w:r>
      <w:proofErr w:type="spellEnd"/>
      <w:r w:rsidRPr="00155F11">
        <w:rPr>
          <w:color w:val="0D0D0D"/>
          <w:sz w:val="24"/>
          <w:lang w:val="sk-SK"/>
        </w:rPr>
        <w:t xml:space="preserve"> a CSS, a vytvorené pomocné </w:t>
      </w:r>
      <w:proofErr w:type="spellStart"/>
      <w:r w:rsidRPr="00155F11">
        <w:rPr>
          <w:color w:val="0D0D0D"/>
          <w:sz w:val="24"/>
          <w:lang w:val="sk-SK"/>
        </w:rPr>
        <w:t>templaty</w:t>
      </w:r>
      <w:proofErr w:type="spellEnd"/>
      <w:r w:rsidRPr="00155F11">
        <w:rPr>
          <w:color w:val="0D0D0D"/>
          <w:sz w:val="24"/>
          <w:lang w:val="sk-SK"/>
        </w:rPr>
        <w:t xml:space="preserve"> a generické kúsky kódu užitočné pre vytváranie interaktívnych animácií na ktorúkoľvek tematiku. Každá podskupina </w:t>
      </w:r>
      <w:proofErr w:type="spellStart"/>
      <w:r w:rsidRPr="00155F11">
        <w:rPr>
          <w:color w:val="0D0D0D"/>
          <w:sz w:val="24"/>
          <w:lang w:val="sk-SK"/>
        </w:rPr>
        <w:t>ničmenej</w:t>
      </w:r>
      <w:proofErr w:type="spellEnd"/>
      <w:r w:rsidRPr="00155F11">
        <w:rPr>
          <w:color w:val="0D0D0D"/>
          <w:sz w:val="24"/>
          <w:lang w:val="sk-SK"/>
        </w:rPr>
        <w:t xml:space="preserve"> taktiež musela prísť s predbežným obrazom hotovej animácie. Tento predobraz nie je v žiadnom z prípadov ešte úplne jasný, no jeho základné prvky boli na začiatku programátorskej činnosti skonzultované s vedúcou projektu a jeho zmeny vznikajúce postupe procesom pretvárania predstáv o konečnom diele počas jeho tvorby sú priebežne konzultované s  vedúcou projektu.</w:t>
      </w:r>
    </w:p>
    <w:p w14:paraId="580018ED" w14:textId="77777777" w:rsidR="00C62C62" w:rsidRPr="00C31C7D" w:rsidRDefault="009D2203" w:rsidP="00350CEA">
      <w:pPr>
        <w:pStyle w:val="Heading2"/>
        <w:ind w:left="284"/>
        <w:rPr>
          <w:lang w:val="sk-SK"/>
        </w:rPr>
      </w:pPr>
      <w:bookmarkStart w:id="30" w:name="_Toc125408691"/>
      <w:r>
        <w:rPr>
          <w:lang w:val="sk-SK"/>
        </w:rPr>
        <w:t>6</w:t>
      </w:r>
      <w:r w:rsidRPr="00C31C7D">
        <w:rPr>
          <w:lang w:val="sk-SK"/>
        </w:rPr>
        <w:t>.5 Priebežná konzultácia riešenia, vytvorenie univerzálnych prvkov</w:t>
      </w:r>
      <w:bookmarkEnd w:id="30"/>
    </w:p>
    <w:p w14:paraId="16C91E8E" w14:textId="77777777" w:rsidR="00C62C62" w:rsidRPr="00155F11" w:rsidRDefault="00000000" w:rsidP="00DD7C3D">
      <w:pPr>
        <w:spacing w:after="120"/>
        <w:ind w:left="284" w:right="17" w:firstLine="284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 tomto kroku sa jednotlivé podskupiny zaoberali plne programátorskou prácou, priebežne sa riadiac konštruktívnou kritikou, týkajúcou sa používateľského aj pedagogického hľadiska. Jednotlivé animácie boli mnohokrát </w:t>
      </w:r>
      <w:proofErr w:type="spellStart"/>
      <w:r w:rsidRPr="00155F11">
        <w:rPr>
          <w:color w:val="0D0D0D"/>
          <w:sz w:val="24"/>
          <w:lang w:val="sk-SK"/>
        </w:rPr>
        <w:t>poupravené</w:t>
      </w:r>
      <w:proofErr w:type="spellEnd"/>
      <w:r w:rsidRPr="00155F11">
        <w:rPr>
          <w:color w:val="0D0D0D"/>
          <w:sz w:val="24"/>
          <w:lang w:val="sk-SK"/>
        </w:rPr>
        <w:t xml:space="preserve"> vzhľadom na vytvorené riešenia tak, aby došlo k ich čo najväčšej optimalizácii pre potreby výučby. </w:t>
      </w:r>
      <w:r w:rsidRPr="00155F11">
        <w:rPr>
          <w:color w:val="0D0D0D"/>
          <w:sz w:val="24"/>
          <w:lang w:val="sk-SK"/>
        </w:rPr>
        <w:lastRenderedPageBreak/>
        <w:t>Behom tohto kroku boli taktiež jednotlivými podskupinami vytvorené jednotlivé programátorské „</w:t>
      </w:r>
      <w:proofErr w:type="spellStart"/>
      <w:r w:rsidRPr="00155F11">
        <w:rPr>
          <w:color w:val="0D0D0D"/>
          <w:sz w:val="24"/>
          <w:lang w:val="sk-SK"/>
        </w:rPr>
        <w:t>utilities</w:t>
      </w:r>
      <w:proofErr w:type="spellEnd"/>
      <w:r w:rsidRPr="00155F11">
        <w:rPr>
          <w:color w:val="0D0D0D"/>
          <w:sz w:val="24"/>
          <w:lang w:val="sk-SK"/>
        </w:rPr>
        <w:t xml:space="preserve">“, uplatniteľné všeobecne pri vytváraní interaktívnych animácií na základe jazykov HTML a Java </w:t>
      </w:r>
      <w:proofErr w:type="spellStart"/>
      <w:r w:rsidRPr="00155F11">
        <w:rPr>
          <w:color w:val="0D0D0D"/>
          <w:sz w:val="24"/>
          <w:lang w:val="sk-SK"/>
        </w:rPr>
        <w:t>Script</w:t>
      </w:r>
      <w:proofErr w:type="spellEnd"/>
      <w:r w:rsidRPr="00155F11">
        <w:rPr>
          <w:color w:val="0D0D0D"/>
          <w:sz w:val="24"/>
          <w:lang w:val="sk-SK"/>
        </w:rPr>
        <w:t>. Boli taktiež objavené určité univerzálne programátorské postupy a prístupy, uľahčujúce vytváranie animácií.</w:t>
      </w:r>
    </w:p>
    <w:p w14:paraId="3CA5FAFD" w14:textId="77777777" w:rsidR="00C62C62" w:rsidRPr="00155F11" w:rsidRDefault="00000000" w:rsidP="00DD7C3D">
      <w:pPr>
        <w:spacing w:after="240"/>
        <w:ind w:left="284" w:right="17" w:firstLine="284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>V priebehu tohto kroku bol teda zdokonalený grafický dizajn jednotlivých animácií a ich ovládacie prvky (</w:t>
      </w:r>
      <w:proofErr w:type="spellStart"/>
      <w:r w:rsidRPr="00155F11">
        <w:rPr>
          <w:color w:val="0D0D0D"/>
          <w:sz w:val="24"/>
          <w:lang w:val="sk-SK"/>
        </w:rPr>
        <w:t>input</w:t>
      </w:r>
      <w:proofErr w:type="spellEnd"/>
      <w:r w:rsidRPr="00155F11">
        <w:rPr>
          <w:color w:val="0D0D0D"/>
          <w:sz w:val="24"/>
          <w:lang w:val="sk-SK"/>
        </w:rPr>
        <w:t xml:space="preserve"> od potenciálneho používateľa a pedagogického experta), a takisto došlo k </w:t>
      </w:r>
      <w:proofErr w:type="spellStart"/>
      <w:r w:rsidRPr="00155F11">
        <w:rPr>
          <w:color w:val="0D0D0D"/>
          <w:sz w:val="24"/>
          <w:lang w:val="sk-SK"/>
        </w:rPr>
        <w:t>univerzalizácii</w:t>
      </w:r>
      <w:proofErr w:type="spellEnd"/>
      <w:r w:rsidRPr="00155F11">
        <w:rPr>
          <w:color w:val="0D0D0D"/>
          <w:sz w:val="24"/>
          <w:lang w:val="sk-SK"/>
        </w:rPr>
        <w:t xml:space="preserve"> prvkov a postupov v určitých oblastiach, vytvárajúc tak podklady pre ďalšiu prácu v tejto oblasti.</w:t>
      </w:r>
    </w:p>
    <w:p w14:paraId="469A87BD" w14:textId="77777777" w:rsidR="00C62C62" w:rsidRPr="00155F11" w:rsidRDefault="009D2203" w:rsidP="00350CEA">
      <w:pPr>
        <w:pStyle w:val="Heading2"/>
        <w:ind w:left="284"/>
        <w:rPr>
          <w:lang w:val="sk-SK"/>
        </w:rPr>
      </w:pPr>
      <w:bookmarkStart w:id="31" w:name="_Toc125408692"/>
      <w:r>
        <w:rPr>
          <w:lang w:val="sk-SK"/>
        </w:rPr>
        <w:t>6</w:t>
      </w:r>
      <w:r w:rsidRPr="00155F11">
        <w:rPr>
          <w:lang w:val="sk-SK"/>
        </w:rPr>
        <w:t>.6 Zdokumentovanie riešenia, posúdenie spätnej odozvy</w:t>
      </w:r>
      <w:bookmarkEnd w:id="31"/>
      <w:r w:rsidRPr="00155F11">
        <w:rPr>
          <w:lang w:val="sk-SK"/>
        </w:rPr>
        <w:t xml:space="preserve"> </w:t>
      </w:r>
    </w:p>
    <w:p w14:paraId="3156309B" w14:textId="77777777" w:rsidR="00DD7C3D" w:rsidRDefault="00000000" w:rsidP="00DD7C3D">
      <w:pPr>
        <w:spacing w:after="0" w:line="260" w:lineRule="auto"/>
        <w:ind w:left="284" w:right="17" w:firstLine="283"/>
        <w:jc w:val="both"/>
        <w:rPr>
          <w:lang w:val="sk-SK"/>
        </w:rPr>
      </w:pPr>
      <w:r w:rsidRPr="00155F11">
        <w:rPr>
          <w:color w:val="0D0D0D"/>
          <w:sz w:val="24"/>
          <w:lang w:val="sk-SK"/>
        </w:rPr>
        <w:t xml:space="preserve">V poslednom kroku boli jednotlivé animácie posúdené koncovými používateľmi a ich jednotlivé prvky boli analyzované vzhľadom na účelnosť. Každá animácia bola zdokumentovaná, ako po </w:t>
      </w:r>
      <w:r w:rsidR="00107249" w:rsidRPr="00155F11">
        <w:rPr>
          <w:color w:val="0D0D0D"/>
          <w:sz w:val="24"/>
          <w:lang w:val="sk-SK"/>
        </w:rPr>
        <w:t>užívateľskej</w:t>
      </w:r>
      <w:r w:rsidRPr="00155F11">
        <w:rPr>
          <w:color w:val="0D0D0D"/>
          <w:sz w:val="24"/>
          <w:lang w:val="sk-SK"/>
        </w:rPr>
        <w:t xml:space="preserve"> (prehľad/manuál k animácii a jej dizajnu), tak aj po programátorskej – boli zdokumentované použité nástroje a prostriedky ako aj jednotlivé vytvorené „utility“.</w:t>
      </w:r>
    </w:p>
    <w:p w14:paraId="52938712" w14:textId="77777777" w:rsidR="00DD7C3D" w:rsidRDefault="00DD7C3D">
      <w:pPr>
        <w:rPr>
          <w:lang w:val="sk-SK"/>
        </w:rPr>
      </w:pPr>
      <w:r>
        <w:rPr>
          <w:lang w:val="sk-SK"/>
        </w:rPr>
        <w:br w:type="page"/>
      </w:r>
    </w:p>
    <w:p w14:paraId="00B19270" w14:textId="77777777" w:rsidR="00C62C62" w:rsidRPr="00155F11" w:rsidRDefault="00C62C62" w:rsidP="00DD7C3D">
      <w:pPr>
        <w:spacing w:after="0"/>
        <w:ind w:left="566"/>
        <w:rPr>
          <w:lang w:val="sk-SK"/>
        </w:rPr>
      </w:pPr>
    </w:p>
    <w:p w14:paraId="374B7E72" w14:textId="7B805143" w:rsidR="00C62C62" w:rsidRPr="00DD7C3D" w:rsidRDefault="009D2203" w:rsidP="009D2203">
      <w:pPr>
        <w:pStyle w:val="Heading1"/>
        <w:rPr>
          <w:lang w:val="sk-SK"/>
        </w:rPr>
      </w:pPr>
      <w:bookmarkStart w:id="32" w:name="_Toc125408693"/>
      <w:r>
        <w:rPr>
          <w:lang w:val="sk-SK"/>
        </w:rPr>
        <w:t>7</w:t>
      </w:r>
      <w:r w:rsidR="00DD7C3D" w:rsidRPr="00155F11">
        <w:rPr>
          <w:lang w:val="sk-SK"/>
        </w:rPr>
        <w:t xml:space="preserve"> </w:t>
      </w:r>
      <w:r w:rsidR="00DD7C3D">
        <w:rPr>
          <w:lang w:val="sk-SK"/>
        </w:rPr>
        <w:t>Dosiahnuté</w:t>
      </w:r>
      <w:r w:rsidR="00DD7C3D" w:rsidRPr="00155F11">
        <w:rPr>
          <w:lang w:val="sk-SK"/>
        </w:rPr>
        <w:t xml:space="preserve"> </w:t>
      </w:r>
      <w:r w:rsidR="00DD7C3D">
        <w:rPr>
          <w:lang w:val="sk-SK"/>
        </w:rPr>
        <w:t>výsledky</w:t>
      </w:r>
      <w:bookmarkEnd w:id="32"/>
      <w:r w:rsidRPr="00DD7C3D">
        <w:t xml:space="preserve"> </w:t>
      </w:r>
    </w:p>
    <w:p w14:paraId="663EB840" w14:textId="77777777" w:rsidR="00DD7C3D" w:rsidRPr="00DD7C3D" w:rsidRDefault="009D2203" w:rsidP="009D2203">
      <w:pPr>
        <w:pStyle w:val="Heading2"/>
        <w:ind w:left="283"/>
        <w:rPr>
          <w:lang w:val="sk-SK"/>
        </w:rPr>
      </w:pPr>
      <w:bookmarkStart w:id="33" w:name="_Toc125408694"/>
      <w:r>
        <w:rPr>
          <w:lang w:val="sk-SK"/>
        </w:rPr>
        <w:t>7</w:t>
      </w:r>
      <w:r w:rsidR="00DD7C3D" w:rsidRPr="00DD7C3D">
        <w:rPr>
          <w:lang w:val="sk-SK"/>
        </w:rPr>
        <w:t xml:space="preserve">.1 </w:t>
      </w:r>
      <w:r w:rsidR="00DD7C3D">
        <w:rPr>
          <w:lang w:val="sk-SK"/>
        </w:rPr>
        <w:t xml:space="preserve">Animácia </w:t>
      </w:r>
      <w:proofErr w:type="spellStart"/>
      <w:r w:rsidR="00DD7C3D">
        <w:rPr>
          <w:lang w:val="sk-SK"/>
        </w:rPr>
        <w:t>Schottky</w:t>
      </w:r>
      <w:bookmarkEnd w:id="33"/>
      <w:proofErr w:type="spellEnd"/>
    </w:p>
    <w:p w14:paraId="0F2F5694" w14:textId="77777777" w:rsidR="00C62C62" w:rsidRPr="00155F11" w:rsidRDefault="009D2203" w:rsidP="009D2203">
      <w:pPr>
        <w:pStyle w:val="Heading3"/>
        <w:ind w:left="284"/>
        <w:rPr>
          <w:lang w:val="sk-SK"/>
        </w:rPr>
      </w:pPr>
      <w:bookmarkStart w:id="34" w:name="_Toc125408695"/>
      <w:r>
        <w:rPr>
          <w:lang w:val="sk-SK"/>
        </w:rPr>
        <w:t>7</w:t>
      </w:r>
      <w:r w:rsidR="00DD7C3D" w:rsidRPr="00DD7C3D">
        <w:rPr>
          <w:lang w:val="sk-SK"/>
        </w:rPr>
        <w:t>.1</w:t>
      </w:r>
      <w:r w:rsidR="00DD7C3D">
        <w:rPr>
          <w:lang w:val="sk-SK"/>
        </w:rPr>
        <w:t>.1</w:t>
      </w:r>
      <w:r w:rsidR="00DD7C3D" w:rsidRPr="00DD7C3D">
        <w:rPr>
          <w:lang w:val="sk-SK"/>
        </w:rPr>
        <w:t xml:space="preserve"> </w:t>
      </w:r>
      <w:r w:rsidR="00DD7C3D">
        <w:rPr>
          <w:lang w:val="sk-SK"/>
        </w:rPr>
        <w:t>Teória k animácii</w:t>
      </w:r>
      <w:bookmarkEnd w:id="34"/>
    </w:p>
    <w:p w14:paraId="261931C0" w14:textId="77777777" w:rsidR="00DD7C3D" w:rsidRDefault="00DD7C3D" w:rsidP="00E25356">
      <w:pPr>
        <w:ind w:left="284" w:firstLine="283"/>
        <w:jc w:val="both"/>
        <w:rPr>
          <w:lang w:val="sk-SK"/>
        </w:rPr>
      </w:pPr>
      <w:r w:rsidRPr="000578D3">
        <w:rPr>
          <w:b/>
          <w:bCs/>
          <w:lang w:val="sk-SK"/>
        </w:rPr>
        <w:t>Dióda</w:t>
      </w:r>
      <w:r w:rsidRPr="000578D3">
        <w:rPr>
          <w:lang w:val="sk-SK"/>
        </w:rPr>
        <w:t xml:space="preserve"> je elektronická súčiastka s dvoma elektródami, ktorá (ideálne) vedie elektrický prúd len jedným smerom. Hovoríme, že prúd usmerňuje.</w:t>
      </w:r>
      <w:r w:rsidRPr="000578D3">
        <w:t xml:space="preserve"> </w:t>
      </w:r>
      <w:r w:rsidRPr="000578D3">
        <w:rPr>
          <w:lang w:val="sk-SK"/>
        </w:rPr>
        <w:t xml:space="preserve">Okrem usmerňovania prúdu sa diódy používajú ako tepelný a svetelný senzor, </w:t>
      </w:r>
      <w:proofErr w:type="spellStart"/>
      <w:r w:rsidRPr="000578D3">
        <w:rPr>
          <w:lang w:val="sk-SK"/>
        </w:rPr>
        <w:t>emitor</w:t>
      </w:r>
      <w:proofErr w:type="spellEnd"/>
      <w:r w:rsidRPr="000578D3">
        <w:rPr>
          <w:lang w:val="sk-SK"/>
        </w:rPr>
        <w:t xml:space="preserve"> svetla, filter signálu, spínač</w:t>
      </w:r>
      <w:r>
        <w:rPr>
          <w:lang w:val="sk-SK"/>
        </w:rPr>
        <w:t xml:space="preserve"> </w:t>
      </w:r>
      <w:r w:rsidRPr="000578D3">
        <w:rPr>
          <w:lang w:val="sk-SK"/>
        </w:rPr>
        <w:t>a podobne.</w:t>
      </w:r>
    </w:p>
    <w:p w14:paraId="2F965F41" w14:textId="77777777" w:rsidR="00DD7C3D" w:rsidRDefault="00DD7C3D" w:rsidP="00E25356">
      <w:pPr>
        <w:ind w:left="284" w:firstLine="283"/>
        <w:jc w:val="both"/>
        <w:rPr>
          <w:lang w:val="sk-SK"/>
        </w:rPr>
      </w:pPr>
      <w:proofErr w:type="spellStart"/>
      <w:r w:rsidRPr="0010425E">
        <w:rPr>
          <w:b/>
          <w:bCs/>
          <w:lang w:val="sk-SK"/>
        </w:rPr>
        <w:t>Schottkyho</w:t>
      </w:r>
      <w:proofErr w:type="spellEnd"/>
      <w:r w:rsidRPr="0010425E">
        <w:rPr>
          <w:b/>
          <w:bCs/>
          <w:lang w:val="sk-SK"/>
        </w:rPr>
        <w:t xml:space="preserve"> dióda</w:t>
      </w:r>
      <w:r w:rsidRPr="0010425E">
        <w:rPr>
          <w:lang w:val="sk-SK"/>
        </w:rPr>
        <w:t xml:space="preserve">, ktorá pre svoju činnosť využíva priechod kov-polovodič sa oproti klasickej dióde s PN priechodom </w:t>
      </w:r>
      <w:r>
        <w:rPr>
          <w:lang w:val="sk-SK"/>
        </w:rPr>
        <w:t>l</w:t>
      </w:r>
      <w:r w:rsidRPr="0010425E">
        <w:rPr>
          <w:lang w:val="sk-SK"/>
        </w:rPr>
        <w:t xml:space="preserve">íši hlavne značne menším úbytkom napätia v priepustnom smere (približne 2V), menším prierazným napätím v </w:t>
      </w:r>
      <w:proofErr w:type="spellStart"/>
      <w:r w:rsidRPr="0010425E">
        <w:rPr>
          <w:lang w:val="sk-SK"/>
        </w:rPr>
        <w:t>závernom</w:t>
      </w:r>
      <w:proofErr w:type="spellEnd"/>
      <w:r w:rsidRPr="0010425E">
        <w:rPr>
          <w:lang w:val="sk-SK"/>
        </w:rPr>
        <w:t xml:space="preserve"> smere a väčším </w:t>
      </w:r>
      <w:proofErr w:type="spellStart"/>
      <w:r w:rsidRPr="0010425E">
        <w:rPr>
          <w:lang w:val="sk-SK"/>
        </w:rPr>
        <w:t>záverným</w:t>
      </w:r>
      <w:proofErr w:type="spellEnd"/>
      <w:r w:rsidRPr="0010425E">
        <w:rPr>
          <w:lang w:val="sk-SK"/>
        </w:rPr>
        <w:t xml:space="preserve"> prúdom. Ukázať tieto jej vlastnosti je hlavnou úlohou tejto animácie.</w:t>
      </w:r>
    </w:p>
    <w:p w14:paraId="36D1058C" w14:textId="77777777" w:rsidR="00DD7C3D" w:rsidRDefault="00DD7C3D" w:rsidP="00E25356">
      <w:pPr>
        <w:keepNext/>
        <w:ind w:left="284" w:firstLine="283"/>
        <w:jc w:val="center"/>
      </w:pPr>
      <w:r>
        <w:rPr>
          <w:noProof/>
          <w:lang w:val="sk-SK"/>
        </w:rPr>
        <w:drawing>
          <wp:inline distT="0" distB="0" distL="0" distR="0" wp14:anchorId="2395ED19" wp14:editId="49B5A5DB">
            <wp:extent cx="260985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EA9E6" w14:textId="457FFAD5" w:rsidR="00DD7C3D" w:rsidRPr="00BB4369" w:rsidRDefault="00DD7C3D" w:rsidP="00E25356">
      <w:pPr>
        <w:pStyle w:val="Caption"/>
        <w:ind w:left="284" w:firstLine="283"/>
        <w:jc w:val="center"/>
        <w:rPr>
          <w:lang w:val="sk-SK"/>
        </w:rPr>
      </w:pPr>
      <w:r w:rsidRPr="00BB4369">
        <w:rPr>
          <w:lang w:val="sk-SK"/>
        </w:rPr>
        <w:t xml:space="preserve">Obrázok </w:t>
      </w:r>
      <w:r w:rsidRPr="00BB4369">
        <w:rPr>
          <w:lang w:val="sk-SK"/>
        </w:rPr>
        <w:fldChar w:fldCharType="begin"/>
      </w:r>
      <w:r w:rsidRPr="00BB4369">
        <w:rPr>
          <w:lang w:val="sk-SK"/>
        </w:rPr>
        <w:instrText xml:space="preserve"> SEQ Obrázok \* ARABIC </w:instrText>
      </w:r>
      <w:r w:rsidRPr="00BB4369">
        <w:rPr>
          <w:lang w:val="sk-SK"/>
        </w:rPr>
        <w:fldChar w:fldCharType="separate"/>
      </w:r>
      <w:r w:rsidR="006E10F4">
        <w:rPr>
          <w:noProof/>
          <w:lang w:val="sk-SK"/>
        </w:rPr>
        <w:t>1</w:t>
      </w:r>
      <w:r w:rsidRPr="00BB4369">
        <w:rPr>
          <w:lang w:val="sk-SK"/>
        </w:rPr>
        <w:fldChar w:fldCharType="end"/>
      </w:r>
      <w:r w:rsidRPr="00BB4369">
        <w:rPr>
          <w:lang w:val="sk-SK"/>
        </w:rPr>
        <w:t xml:space="preserve">: Schematická značka </w:t>
      </w:r>
      <w:proofErr w:type="spellStart"/>
      <w:r w:rsidRPr="00BB4369">
        <w:rPr>
          <w:lang w:val="sk-SK"/>
        </w:rPr>
        <w:t>Schottkyho</w:t>
      </w:r>
      <w:proofErr w:type="spellEnd"/>
      <w:r w:rsidRPr="00BB4369">
        <w:rPr>
          <w:lang w:val="sk-SK"/>
        </w:rPr>
        <w:t xml:space="preserve"> diódy</w:t>
      </w:r>
    </w:p>
    <w:p w14:paraId="12588E76" w14:textId="77777777" w:rsidR="00DD7C3D" w:rsidRDefault="00DD7C3D" w:rsidP="00E25356">
      <w:pPr>
        <w:ind w:left="284" w:firstLine="283"/>
        <w:jc w:val="both"/>
        <w:rPr>
          <w:lang w:val="sk-SK"/>
        </w:rPr>
      </w:pPr>
      <w:r w:rsidRPr="0010425E">
        <w:rPr>
          <w:lang w:val="sk-SK"/>
        </w:rPr>
        <w:t>Animácia sa skladá zo štyroch hlavných častí:</w:t>
      </w:r>
    </w:p>
    <w:p w14:paraId="6A5DF74B" w14:textId="77777777" w:rsidR="00DD7C3D" w:rsidRPr="0010425E" w:rsidRDefault="00DD7C3D" w:rsidP="00E25356">
      <w:pPr>
        <w:pStyle w:val="ListParagraph"/>
        <w:numPr>
          <w:ilvl w:val="0"/>
          <w:numId w:val="39"/>
        </w:numPr>
        <w:ind w:left="284" w:firstLine="283"/>
        <w:jc w:val="both"/>
      </w:pPr>
      <w:r w:rsidRPr="0010425E">
        <w:t>Volt</w:t>
      </w:r>
      <w:r>
        <w:t>-</w:t>
      </w:r>
      <w:r w:rsidRPr="0010425E">
        <w:t xml:space="preserve">ampérová charakteristika (VACH) </w:t>
      </w:r>
      <w:proofErr w:type="spellStart"/>
      <w:r w:rsidRPr="0010425E">
        <w:t>Schottkyho</w:t>
      </w:r>
      <w:proofErr w:type="spellEnd"/>
      <w:r w:rsidRPr="0010425E">
        <w:t xml:space="preserve"> diódy</w:t>
      </w:r>
    </w:p>
    <w:p w14:paraId="31E4DB74" w14:textId="77777777" w:rsidR="00DD7C3D" w:rsidRPr="0010425E" w:rsidRDefault="00DD7C3D" w:rsidP="00E25356">
      <w:pPr>
        <w:pStyle w:val="ListParagraph"/>
        <w:numPr>
          <w:ilvl w:val="0"/>
          <w:numId w:val="39"/>
        </w:numPr>
        <w:ind w:left="284" w:firstLine="283"/>
        <w:jc w:val="both"/>
      </w:pPr>
      <w:r w:rsidRPr="0010425E">
        <w:t xml:space="preserve">Porovnanie VACH </w:t>
      </w:r>
      <w:proofErr w:type="spellStart"/>
      <w:r w:rsidRPr="0010425E">
        <w:t>Schottkyho</w:t>
      </w:r>
      <w:proofErr w:type="spellEnd"/>
      <w:r w:rsidRPr="0010425E">
        <w:t xml:space="preserve"> diódy a VACH klasickej diódy s PN priechodom</w:t>
      </w:r>
    </w:p>
    <w:p w14:paraId="33C3B780" w14:textId="77777777" w:rsidR="00DD7C3D" w:rsidRPr="0010425E" w:rsidRDefault="00DD7C3D" w:rsidP="00E25356">
      <w:pPr>
        <w:pStyle w:val="ListParagraph"/>
        <w:numPr>
          <w:ilvl w:val="0"/>
          <w:numId w:val="39"/>
        </w:numPr>
        <w:ind w:left="284" w:firstLine="283"/>
        <w:jc w:val="both"/>
      </w:pPr>
      <w:r w:rsidRPr="0010425E">
        <w:t xml:space="preserve">Štruktúra </w:t>
      </w:r>
      <w:proofErr w:type="spellStart"/>
      <w:r w:rsidRPr="0010425E">
        <w:t>Schottkyho</w:t>
      </w:r>
      <w:proofErr w:type="spellEnd"/>
      <w:r w:rsidRPr="0010425E">
        <w:t xml:space="preserve"> diódy</w:t>
      </w:r>
    </w:p>
    <w:p w14:paraId="7663727A" w14:textId="77777777" w:rsidR="00DD7C3D" w:rsidRPr="0010425E" w:rsidRDefault="00DD7C3D" w:rsidP="00E25356">
      <w:pPr>
        <w:pStyle w:val="ListParagraph"/>
        <w:numPr>
          <w:ilvl w:val="0"/>
          <w:numId w:val="39"/>
        </w:numPr>
        <w:ind w:left="284" w:firstLine="283"/>
        <w:jc w:val="both"/>
      </w:pPr>
      <w:r w:rsidRPr="0010425E">
        <w:t>Pásmové diagramy</w:t>
      </w:r>
    </w:p>
    <w:p w14:paraId="602BAF60" w14:textId="77777777" w:rsidR="00DD7C3D" w:rsidRDefault="00DD7C3D" w:rsidP="00E25356">
      <w:pPr>
        <w:ind w:left="284" w:firstLine="283"/>
        <w:jc w:val="both"/>
        <w:rPr>
          <w:lang w:val="sk-SK"/>
        </w:rPr>
      </w:pPr>
      <w:proofErr w:type="spellStart"/>
      <w:r w:rsidRPr="008A4956">
        <w:rPr>
          <w:b/>
          <w:bCs/>
          <w:lang w:val="sk-SK"/>
        </w:rPr>
        <w:t>Schottkyho</w:t>
      </w:r>
      <w:proofErr w:type="spellEnd"/>
      <w:r w:rsidRPr="008A4956">
        <w:rPr>
          <w:b/>
          <w:bCs/>
          <w:lang w:val="sk-SK"/>
        </w:rPr>
        <w:t xml:space="preserve"> efekt</w:t>
      </w:r>
      <w:r w:rsidRPr="008A4956">
        <w:rPr>
          <w:lang w:val="sk-SK"/>
        </w:rPr>
        <w:t xml:space="preserve"> </w:t>
      </w:r>
      <w:r>
        <w:rPr>
          <w:lang w:val="sk-SK"/>
        </w:rPr>
        <w:t>je</w:t>
      </w:r>
      <w:r w:rsidRPr="008A4956">
        <w:rPr>
          <w:lang w:val="sk-SK"/>
        </w:rPr>
        <w:t xml:space="preserve"> jav, popisujúci zníženie energie potenciálovej hladiny pre voľné nosiče náboja v dôsledku nahromadenia sa tzv. zrkadlového náboja na rozhraní medzi kovom a polovodičom. Keď sa elektrón nachádza vo vzdialenosti x od kovu, kladný náboj bude naindukovaný na povrchu kovu. Príťažlivá sila existujúca medzi záporne nabitým elektrónom a naindukovaným kladným zrkadlovým nábojom je ekvivalentná sile ktorá by pôsobila medzi týmto elektrónom a kladnou časticou nachádzajúcou sa vo vzdialenosti </w:t>
      </w:r>
      <w:r>
        <w:rPr>
          <w:lang w:val="sk-SK"/>
        </w:rPr>
        <w:t>-</w:t>
      </w:r>
      <w:r w:rsidRPr="008A4956">
        <w:rPr>
          <w:lang w:val="sk-SK"/>
        </w:rPr>
        <w:t xml:space="preserve">x od povrchu kovu. Táto príťažlivá sila ma za následok, že pri pripojení vonkajšieho napätia (či už v priepustnom alebo </w:t>
      </w:r>
      <w:proofErr w:type="spellStart"/>
      <w:r w:rsidRPr="008A4956">
        <w:rPr>
          <w:lang w:val="sk-SK"/>
        </w:rPr>
        <w:t>záve</w:t>
      </w:r>
      <w:r>
        <w:rPr>
          <w:lang w:val="sk-SK"/>
        </w:rPr>
        <w:t>rn</w:t>
      </w:r>
      <w:r w:rsidRPr="008A4956">
        <w:rPr>
          <w:lang w:val="sk-SK"/>
        </w:rPr>
        <w:t>om</w:t>
      </w:r>
      <w:proofErr w:type="spellEnd"/>
      <w:r w:rsidRPr="008A4956">
        <w:rPr>
          <w:lang w:val="sk-SK"/>
        </w:rPr>
        <w:t xml:space="preserve"> smere) je energia voľných nosičov náboja približujúcich sa k rozhraniu kov - polovodič potrebná na prekonanie potenciálovej bariéry znížená o hodnotu tejto príťažlivej sily.</w:t>
      </w:r>
    </w:p>
    <w:p w14:paraId="06F3D5DD" w14:textId="77777777" w:rsidR="00DD7C3D" w:rsidRPr="006F6789" w:rsidRDefault="00DD7C3D" w:rsidP="00E25356">
      <w:pPr>
        <w:ind w:left="284" w:firstLine="283"/>
        <w:jc w:val="both"/>
        <w:rPr>
          <w:b/>
          <w:bCs/>
          <w:lang w:val="sk-SK"/>
        </w:rPr>
      </w:pPr>
      <w:r w:rsidRPr="006F6789">
        <w:rPr>
          <w:b/>
          <w:bCs/>
          <w:lang w:val="sk-SK"/>
        </w:rPr>
        <w:t xml:space="preserve">Stav TDR </w:t>
      </w:r>
      <w:proofErr w:type="spellStart"/>
      <w:r w:rsidRPr="006F6789">
        <w:rPr>
          <w:b/>
          <w:bCs/>
          <w:lang w:val="sk-SK"/>
        </w:rPr>
        <w:t>Schottkyho</w:t>
      </w:r>
      <w:proofErr w:type="spellEnd"/>
      <w:r w:rsidRPr="006F6789">
        <w:rPr>
          <w:b/>
          <w:bCs/>
          <w:lang w:val="sk-SK"/>
        </w:rPr>
        <w:t xml:space="preserve"> diódy </w:t>
      </w:r>
    </w:p>
    <w:p w14:paraId="5360268C" w14:textId="77777777" w:rsidR="00DD7C3D" w:rsidRDefault="00DD7C3D" w:rsidP="00E25356">
      <w:pPr>
        <w:ind w:left="284" w:firstLine="283"/>
        <w:jc w:val="both"/>
        <w:rPr>
          <w:lang w:val="sk-SK"/>
        </w:rPr>
      </w:pPr>
      <w:r w:rsidRPr="008A4956">
        <w:rPr>
          <w:lang w:val="sk-SK"/>
        </w:rPr>
        <w:t xml:space="preserve">Elektróny vo vodivom pásme kryštálu si môžeme predstaviť ako „sediace" v potenciálových „jamách" </w:t>
      </w:r>
      <w:proofErr w:type="spellStart"/>
      <w:r>
        <w:rPr>
          <w:lang w:val="sk-SK"/>
        </w:rPr>
        <w:t>t.j</w:t>
      </w:r>
      <w:proofErr w:type="spellEnd"/>
      <w:r>
        <w:rPr>
          <w:lang w:val="sk-SK"/>
        </w:rPr>
        <w:t>.</w:t>
      </w:r>
      <w:r w:rsidRPr="008A4956">
        <w:rPr>
          <w:lang w:val="sk-SK"/>
        </w:rPr>
        <w:t xml:space="preserve"> v priestore, ktorý sformovali kryštálové väzby. Ak k sebe kov a polovodič priblížime na malú vzdialenosť', niektoré elektróny z kovu sa presunú do polovodiča a naopak. Keďže potenciálová bariéra kovu pre elektróny je širšia, prejde viac elektrónov z polovodiča do kovu ako naopak. Z tohto dôvodu bude kov nabitý záporne a polovodič kladne</w:t>
      </w:r>
      <w:r>
        <w:rPr>
          <w:lang w:val="sk-SK"/>
        </w:rPr>
        <w:t>,</w:t>
      </w:r>
      <w:r w:rsidRPr="008A4956">
        <w:rPr>
          <w:lang w:val="sk-SK"/>
        </w:rPr>
        <w:t xml:space="preserve"> čo vytvorí oblasť priestorového náboja (OPN) ve</w:t>
      </w:r>
      <w:r>
        <w:rPr>
          <w:lang w:val="sk-SK"/>
        </w:rPr>
        <w:t>ľ</w:t>
      </w:r>
      <w:r w:rsidRPr="008A4956">
        <w:rPr>
          <w:lang w:val="sk-SK"/>
        </w:rPr>
        <w:t>mi podobnú tej čo vznikne na priechode P+-N u klasickej diódy s PN priechodom. Fermiho hladina bude konštantná v celom priestore, ako v kove tak v polovodiči.</w:t>
      </w:r>
    </w:p>
    <w:p w14:paraId="2AB3A998" w14:textId="77777777" w:rsidR="00E25356" w:rsidRPr="006F6789" w:rsidRDefault="00E25356" w:rsidP="00E25356">
      <w:pPr>
        <w:ind w:firstLine="284"/>
        <w:jc w:val="both"/>
        <w:rPr>
          <w:b/>
          <w:bCs/>
          <w:lang w:val="sk-SK"/>
        </w:rPr>
      </w:pPr>
      <w:r w:rsidRPr="006F6789">
        <w:rPr>
          <w:b/>
          <w:bCs/>
          <w:lang w:val="sk-SK"/>
        </w:rPr>
        <w:lastRenderedPageBreak/>
        <w:t xml:space="preserve">Priepustná polarizácia </w:t>
      </w:r>
      <w:proofErr w:type="spellStart"/>
      <w:r w:rsidRPr="006F6789">
        <w:rPr>
          <w:b/>
          <w:bCs/>
          <w:lang w:val="sk-SK"/>
        </w:rPr>
        <w:t>Schottkyho</w:t>
      </w:r>
      <w:proofErr w:type="spellEnd"/>
      <w:r w:rsidRPr="006F6789">
        <w:rPr>
          <w:b/>
          <w:bCs/>
          <w:lang w:val="sk-SK"/>
        </w:rPr>
        <w:t xml:space="preserve"> diódy</w:t>
      </w:r>
    </w:p>
    <w:p w14:paraId="497DF2CD" w14:textId="77777777" w:rsidR="00E25356" w:rsidRPr="008A4956" w:rsidRDefault="00E25356" w:rsidP="00D323A4">
      <w:pPr>
        <w:spacing w:after="120"/>
        <w:ind w:left="284" w:firstLine="284"/>
        <w:jc w:val="both"/>
        <w:rPr>
          <w:lang w:val="sk-SK"/>
        </w:rPr>
      </w:pPr>
      <w:r w:rsidRPr="008A4956">
        <w:rPr>
          <w:lang w:val="sk-SK"/>
        </w:rPr>
        <w:t xml:space="preserve">Pripojenie napätia na diódu v priepustnom smere zníži šírku potenciálovej bariéry (OPN sa zužuje, vonkajšie elektrické pole pôsobí proti elektrickému </w:t>
      </w:r>
      <w:r>
        <w:rPr>
          <w:lang w:val="sk-SK"/>
        </w:rPr>
        <w:t>poľu</w:t>
      </w:r>
      <w:r w:rsidRPr="008A4956">
        <w:rPr>
          <w:lang w:val="sk-SK"/>
        </w:rPr>
        <w:t xml:space="preserve"> v OPN) pre majoritné pohyblivé elektróny nachádzajúce sa v polovodiči a začne ich pretláčať do kovu. </w:t>
      </w:r>
      <w:proofErr w:type="spellStart"/>
      <w:r w:rsidRPr="008A4956">
        <w:rPr>
          <w:lang w:val="sk-SK"/>
        </w:rPr>
        <w:t>Shockleyho</w:t>
      </w:r>
      <w:proofErr w:type="spellEnd"/>
      <w:r w:rsidRPr="008A4956">
        <w:rPr>
          <w:lang w:val="sk-SK"/>
        </w:rPr>
        <w:t xml:space="preserve"> rovnica pre priepustne polarizovaný smer: </w:t>
      </w:r>
    </w:p>
    <w:p w14:paraId="7FD8805B" w14:textId="77777777" w:rsidR="00E25356" w:rsidRPr="00C21E6E" w:rsidRDefault="00E25356" w:rsidP="00D323A4">
      <w:pPr>
        <w:spacing w:after="120"/>
        <w:ind w:left="284" w:firstLine="284"/>
        <w:jc w:val="both"/>
        <w:rPr>
          <w:sz w:val="24"/>
          <w:szCs w:val="24"/>
          <w:lang w:val="sk-SK"/>
        </w:rPr>
      </w:pPr>
      <m:oMathPara>
        <m:oMath>
          <m:r>
            <w:rPr>
              <w:rFonts w:ascii="Cambria Math" w:hAnsi="Cambria Math"/>
              <w:sz w:val="24"/>
              <w:szCs w:val="24"/>
              <w:lang w:val="sk-SK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sk-SK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sk-SK"/>
                            </w:rPr>
                            <m:t>V-I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sk-S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sk-SK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sk-SK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sk-SK"/>
                            </w:rPr>
                            <m:t xml:space="preserve">h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sk-S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sk-SK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sk-SK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-1</m:t>
              </m:r>
            </m:e>
          </m:d>
        </m:oMath>
      </m:oMathPara>
    </w:p>
    <w:p w14:paraId="2FC113C1" w14:textId="77777777" w:rsidR="00E25356" w:rsidRDefault="00E25356" w:rsidP="00D323A4">
      <w:pPr>
        <w:spacing w:after="120"/>
        <w:ind w:left="284" w:firstLine="284"/>
        <w:jc w:val="both"/>
        <w:rPr>
          <w:lang w:val="sk-SK"/>
        </w:rPr>
      </w:pPr>
      <w:r w:rsidRPr="008A4956">
        <w:rPr>
          <w:lang w:val="sk-SK"/>
        </w:rPr>
        <w:t xml:space="preserve">kde: </w:t>
      </w:r>
    </w:p>
    <w:p w14:paraId="1D1F8DC9" w14:textId="77777777" w:rsidR="00E25356" w:rsidRPr="006F6789" w:rsidRDefault="00E25356" w:rsidP="00E25356">
      <w:pPr>
        <w:pStyle w:val="ListParagraph"/>
        <w:numPr>
          <w:ilvl w:val="0"/>
          <w:numId w:val="40"/>
        </w:numPr>
        <w:ind w:left="284" w:firstLine="283"/>
        <w:jc w:val="both"/>
      </w:pPr>
      <w:proofErr w:type="spellStart"/>
      <w:r>
        <w:t>I</w:t>
      </w:r>
      <w:r w:rsidRPr="006F6789">
        <w:rPr>
          <w:vertAlign w:val="subscript"/>
        </w:rPr>
        <w:t>s</w:t>
      </w:r>
      <w:proofErr w:type="spellEnd"/>
      <w:r w:rsidRPr="006F6789">
        <w:t xml:space="preserve"> je saturačný prúd</w:t>
      </w:r>
    </w:p>
    <w:p w14:paraId="5E8F141C" w14:textId="77777777" w:rsidR="00E25356" w:rsidRDefault="00E25356" w:rsidP="00E25356">
      <w:pPr>
        <w:pStyle w:val="ListParagraph"/>
        <w:numPr>
          <w:ilvl w:val="0"/>
          <w:numId w:val="40"/>
        </w:numPr>
        <w:ind w:left="284" w:firstLine="283"/>
        <w:jc w:val="both"/>
      </w:pPr>
      <w:proofErr w:type="spellStart"/>
      <w:r w:rsidRPr="006F6789">
        <w:t>R</w:t>
      </w:r>
      <w:r w:rsidRPr="006F6789">
        <w:rPr>
          <w:vertAlign w:val="subscript"/>
        </w:rPr>
        <w:t>s</w:t>
      </w:r>
      <w:proofErr w:type="spellEnd"/>
      <w:r w:rsidRPr="006F6789">
        <w:t xml:space="preserve"> je sériový odpor</w:t>
      </w:r>
    </w:p>
    <w:p w14:paraId="320369F0" w14:textId="77777777" w:rsidR="00E25356" w:rsidRDefault="00E25356" w:rsidP="00E25356">
      <w:pPr>
        <w:pStyle w:val="ListParagraph"/>
        <w:numPr>
          <w:ilvl w:val="0"/>
          <w:numId w:val="40"/>
        </w:numPr>
        <w:ind w:left="284" w:firstLine="283"/>
        <w:jc w:val="both"/>
      </w:pPr>
      <w:r w:rsidRPr="006F6789">
        <w:t>V</w:t>
      </w:r>
      <w:r w:rsidRPr="006F6789">
        <w:rPr>
          <w:vertAlign w:val="subscript"/>
        </w:rPr>
        <w:t>TH</w:t>
      </w:r>
      <w:r w:rsidRPr="006F6789">
        <w:t xml:space="preserve"> je </w:t>
      </w:r>
      <w:proofErr w:type="spellStart"/>
      <w:r w:rsidRPr="006F6789">
        <w:t>boltzmanovo</w:t>
      </w:r>
      <w:proofErr w:type="spellEnd"/>
      <w:r w:rsidRPr="006F6789">
        <w:t xml:space="preserve"> teplotné napätie </w:t>
      </w:r>
      <w:r>
        <w:t>(</w:t>
      </w:r>
      <w:r w:rsidRPr="006F6789">
        <w:t>V</w:t>
      </w:r>
      <w:r w:rsidRPr="006F6789">
        <w:rPr>
          <w:vertAlign w:val="subscript"/>
        </w:rPr>
        <w:t>TH</w:t>
      </w:r>
      <w:r w:rsidRPr="006F6789">
        <w:t xml:space="preserve"> = </w:t>
      </w:r>
      <w:proofErr w:type="spellStart"/>
      <w:r w:rsidRPr="006F6789">
        <w:t>kT</w:t>
      </w:r>
      <w:proofErr w:type="spellEnd"/>
      <w:r w:rsidRPr="006F6789">
        <w:t>/q</w:t>
      </w:r>
      <w:r>
        <w:t>)</w:t>
      </w:r>
    </w:p>
    <w:p w14:paraId="4803E804" w14:textId="77777777" w:rsidR="00E25356" w:rsidRPr="006F6789" w:rsidRDefault="00E25356" w:rsidP="00D323A4">
      <w:pPr>
        <w:pStyle w:val="ListParagraph"/>
        <w:numPr>
          <w:ilvl w:val="0"/>
          <w:numId w:val="40"/>
        </w:numPr>
        <w:spacing w:after="120"/>
        <w:ind w:left="284" w:firstLine="284"/>
        <w:jc w:val="both"/>
      </w:pPr>
      <w:r w:rsidRPr="006F6789">
        <w:t xml:space="preserve">h je faktor </w:t>
      </w:r>
      <w:proofErr w:type="spellStart"/>
      <w:r>
        <w:t>ideality</w:t>
      </w:r>
      <w:proofErr w:type="spellEnd"/>
      <w:r w:rsidRPr="006F6789">
        <w:t xml:space="preserve"> (typicky od 1.02 po 1.60) </w:t>
      </w:r>
    </w:p>
    <w:p w14:paraId="58E8B466" w14:textId="77777777" w:rsidR="00E25356" w:rsidRDefault="00E25356" w:rsidP="00E25356">
      <w:pPr>
        <w:ind w:left="284" w:firstLine="283"/>
        <w:jc w:val="both"/>
        <w:rPr>
          <w:lang w:val="sk-SK"/>
        </w:rPr>
      </w:pPr>
      <w:proofErr w:type="spellStart"/>
      <w:r w:rsidRPr="008A4956">
        <w:rPr>
          <w:lang w:val="sk-SK"/>
        </w:rPr>
        <w:t>Shockleyho</w:t>
      </w:r>
      <w:proofErr w:type="spellEnd"/>
      <w:r w:rsidRPr="008A4956">
        <w:rPr>
          <w:lang w:val="sk-SK"/>
        </w:rPr>
        <w:t xml:space="preserve"> rovnicu pre </w:t>
      </w:r>
      <w:proofErr w:type="spellStart"/>
      <w:r w:rsidRPr="008A4956">
        <w:rPr>
          <w:lang w:val="sk-SK"/>
        </w:rPr>
        <w:t>záverne</w:t>
      </w:r>
      <w:proofErr w:type="spellEnd"/>
      <w:r w:rsidRPr="008A4956">
        <w:rPr>
          <w:lang w:val="sk-SK"/>
        </w:rPr>
        <w:t xml:space="preserve"> polarizovaný smer je možné získať substitúciou V</w:t>
      </w:r>
      <w:r w:rsidRPr="006F6789">
        <w:rPr>
          <w:vertAlign w:val="subscript"/>
          <w:lang w:val="sk-SK"/>
        </w:rPr>
        <w:t>BI</w:t>
      </w:r>
      <w:r w:rsidRPr="008A4956">
        <w:rPr>
          <w:lang w:val="sk-SK"/>
        </w:rPr>
        <w:t xml:space="preserve"> za V</w:t>
      </w:r>
      <w:r w:rsidRPr="006F6789">
        <w:rPr>
          <w:vertAlign w:val="subscript"/>
          <w:lang w:val="sk-SK"/>
        </w:rPr>
        <w:t>BI</w:t>
      </w:r>
      <w:r w:rsidRPr="008A4956">
        <w:rPr>
          <w:lang w:val="sk-SK"/>
        </w:rPr>
        <w:t xml:space="preserve"> - V, kde V je pripojené </w:t>
      </w:r>
      <w:proofErr w:type="spellStart"/>
      <w:r>
        <w:rPr>
          <w:lang w:val="sk-SK"/>
        </w:rPr>
        <w:t>záverné</w:t>
      </w:r>
      <w:proofErr w:type="spellEnd"/>
      <w:r w:rsidRPr="008A4956">
        <w:rPr>
          <w:lang w:val="sk-SK"/>
        </w:rPr>
        <w:t xml:space="preserve"> napätie.</w:t>
      </w:r>
    </w:p>
    <w:p w14:paraId="725D89D0" w14:textId="77777777" w:rsidR="00E25356" w:rsidRPr="006F6789" w:rsidRDefault="00E25356" w:rsidP="00E25356">
      <w:pPr>
        <w:ind w:left="284" w:firstLine="283"/>
        <w:jc w:val="both"/>
        <w:rPr>
          <w:b/>
          <w:bCs/>
          <w:lang w:val="sk-SK"/>
        </w:rPr>
      </w:pPr>
      <w:proofErr w:type="spellStart"/>
      <w:r w:rsidRPr="006F6789">
        <w:rPr>
          <w:b/>
          <w:bCs/>
          <w:lang w:val="sk-SK"/>
        </w:rPr>
        <w:t>Záverná</w:t>
      </w:r>
      <w:proofErr w:type="spellEnd"/>
      <w:r w:rsidRPr="006F6789">
        <w:rPr>
          <w:b/>
          <w:bCs/>
          <w:lang w:val="sk-SK"/>
        </w:rPr>
        <w:t xml:space="preserve"> polarizácia </w:t>
      </w:r>
      <w:proofErr w:type="spellStart"/>
      <w:r w:rsidRPr="006F6789">
        <w:rPr>
          <w:b/>
          <w:bCs/>
          <w:lang w:val="sk-SK"/>
        </w:rPr>
        <w:t>Schottkyho</w:t>
      </w:r>
      <w:proofErr w:type="spellEnd"/>
      <w:r w:rsidRPr="006F6789">
        <w:rPr>
          <w:b/>
          <w:bCs/>
          <w:lang w:val="sk-SK"/>
        </w:rPr>
        <w:t xml:space="preserve"> diódy </w:t>
      </w:r>
    </w:p>
    <w:p w14:paraId="097CEBD3" w14:textId="77777777" w:rsidR="00E25356" w:rsidRDefault="00E25356" w:rsidP="00D323A4">
      <w:pPr>
        <w:spacing w:after="240"/>
        <w:ind w:left="284" w:firstLine="284"/>
        <w:jc w:val="both"/>
        <w:rPr>
          <w:lang w:val="sk-SK"/>
        </w:rPr>
      </w:pPr>
      <w:r w:rsidRPr="006F6789">
        <w:rPr>
          <w:lang w:val="sk-SK"/>
        </w:rPr>
        <w:t>Vonkajšie elektrické pole súhlasne pôsobí s vnútorným elektrickým p</w:t>
      </w:r>
      <w:r>
        <w:rPr>
          <w:lang w:val="sk-SK"/>
        </w:rPr>
        <w:t>oľ</w:t>
      </w:r>
      <w:r w:rsidRPr="006F6789">
        <w:rPr>
          <w:lang w:val="sk-SK"/>
        </w:rPr>
        <w:t>om v OPN (OPN sa rozširuje). Toto zamedzí tok majoritných elektrónov v smere z polovodiča do kovu. Ke</w:t>
      </w:r>
      <w:r>
        <w:rPr>
          <w:lang w:val="sk-SK"/>
        </w:rPr>
        <w:t>ď</w:t>
      </w:r>
      <w:r w:rsidRPr="006F6789">
        <w:rPr>
          <w:lang w:val="sk-SK"/>
        </w:rPr>
        <w:t xml:space="preserve">že v </w:t>
      </w:r>
      <w:proofErr w:type="spellStart"/>
      <w:r w:rsidRPr="006F6789">
        <w:rPr>
          <w:lang w:val="sk-SK"/>
        </w:rPr>
        <w:t>Schottkyho</w:t>
      </w:r>
      <w:proofErr w:type="spellEnd"/>
      <w:r w:rsidRPr="006F6789">
        <w:rPr>
          <w:lang w:val="sk-SK"/>
        </w:rPr>
        <w:t xml:space="preserve"> dióde sa nachádza vždy len jeden typ polovodiča, nemôžeme hovor</w:t>
      </w:r>
      <w:r>
        <w:rPr>
          <w:lang w:val="sk-SK"/>
        </w:rPr>
        <w:t>iť</w:t>
      </w:r>
      <w:r w:rsidRPr="006F6789">
        <w:rPr>
          <w:lang w:val="sk-SK"/>
        </w:rPr>
        <w:t xml:space="preserve"> o toku minoritných nosičov náboja. Tečie len malý </w:t>
      </w:r>
      <w:proofErr w:type="spellStart"/>
      <w:r>
        <w:rPr>
          <w:lang w:val="sk-SK"/>
        </w:rPr>
        <w:t>záverný</w:t>
      </w:r>
      <w:proofErr w:type="spellEnd"/>
      <w:r w:rsidRPr="006F6789">
        <w:rPr>
          <w:lang w:val="sk-SK"/>
        </w:rPr>
        <w:t xml:space="preserve"> prúd, je však rádovo </w:t>
      </w:r>
      <w:r>
        <w:rPr>
          <w:lang w:val="sk-SK"/>
        </w:rPr>
        <w:t>väčší</w:t>
      </w:r>
      <w:r w:rsidRPr="006F6789">
        <w:rPr>
          <w:lang w:val="sk-SK"/>
        </w:rPr>
        <w:t xml:space="preserve"> ako ten</w:t>
      </w:r>
      <w:r>
        <w:rPr>
          <w:lang w:val="sk-SK"/>
        </w:rPr>
        <w:t>,</w:t>
      </w:r>
      <w:r w:rsidRPr="006F6789">
        <w:rPr>
          <w:lang w:val="sk-SK"/>
        </w:rPr>
        <w:t xml:space="preserve"> ktorý tečie priechodom PN.</w:t>
      </w:r>
    </w:p>
    <w:p w14:paraId="186FA97D" w14:textId="77777777" w:rsidR="00E25356" w:rsidRDefault="009D2203" w:rsidP="00A40779">
      <w:pPr>
        <w:pStyle w:val="Heading3"/>
        <w:ind w:left="284"/>
        <w:rPr>
          <w:lang w:val="sk-SK"/>
        </w:rPr>
      </w:pPr>
      <w:bookmarkStart w:id="35" w:name="_Toc125408696"/>
      <w:r>
        <w:rPr>
          <w:lang w:val="sk-SK"/>
        </w:rPr>
        <w:t>7</w:t>
      </w:r>
      <w:r w:rsidR="00E25356" w:rsidRPr="00DD7C3D">
        <w:rPr>
          <w:lang w:val="sk-SK"/>
        </w:rPr>
        <w:t>.1</w:t>
      </w:r>
      <w:r w:rsidR="00E25356">
        <w:rPr>
          <w:lang w:val="sk-SK"/>
        </w:rPr>
        <w:t>.2</w:t>
      </w:r>
      <w:r w:rsidR="00E25356" w:rsidRPr="00DD7C3D">
        <w:rPr>
          <w:lang w:val="sk-SK"/>
        </w:rPr>
        <w:t xml:space="preserve"> </w:t>
      </w:r>
      <w:r w:rsidR="00E25356" w:rsidRPr="00E25356">
        <w:rPr>
          <w:lang w:val="sk-SK"/>
        </w:rPr>
        <w:t>Použité zjednodušenie v</w:t>
      </w:r>
      <w:r w:rsidR="00E25356">
        <w:rPr>
          <w:lang w:val="sk-SK"/>
        </w:rPr>
        <w:t> </w:t>
      </w:r>
      <w:r w:rsidR="00E25356" w:rsidRPr="00E25356">
        <w:rPr>
          <w:lang w:val="sk-SK"/>
        </w:rPr>
        <w:t>animácii</w:t>
      </w:r>
      <w:bookmarkEnd w:id="35"/>
    </w:p>
    <w:p w14:paraId="0EC5DDDB" w14:textId="77777777" w:rsidR="00E25356" w:rsidRDefault="00E25356" w:rsidP="00E25356">
      <w:pPr>
        <w:ind w:left="284" w:firstLine="283"/>
        <w:jc w:val="both"/>
        <w:rPr>
          <w:lang w:val="sk-SK"/>
        </w:rPr>
      </w:pPr>
      <w:r w:rsidRPr="008A4956">
        <w:rPr>
          <w:lang w:val="sk-SK"/>
        </w:rPr>
        <w:t>Je potrebné si uvedomiť niekoľko zjednodušení</w:t>
      </w:r>
      <w:r>
        <w:rPr>
          <w:lang w:val="sk-SK"/>
        </w:rPr>
        <w:t>,</w:t>
      </w:r>
      <w:r w:rsidRPr="008A4956">
        <w:rPr>
          <w:lang w:val="sk-SK"/>
        </w:rPr>
        <w:t xml:space="preserve"> ktoré boli v tejto animácii použité. V</w:t>
      </w:r>
      <w:r>
        <w:rPr>
          <w:lang w:val="sk-SK"/>
        </w:rPr>
        <w:t> </w:t>
      </w:r>
      <w:r w:rsidRPr="008A4956">
        <w:rPr>
          <w:lang w:val="sk-SK"/>
        </w:rPr>
        <w:t>sekc</w:t>
      </w:r>
      <w:r>
        <w:rPr>
          <w:lang w:val="sk-SK"/>
        </w:rPr>
        <w:t>ii,</w:t>
      </w:r>
      <w:r w:rsidRPr="008A4956">
        <w:rPr>
          <w:lang w:val="sk-SK"/>
        </w:rPr>
        <w:t xml:space="preserve"> ktorá sa zaoberá štruktúrou a v sekc</w:t>
      </w:r>
      <w:r>
        <w:rPr>
          <w:lang w:val="sk-SK"/>
        </w:rPr>
        <w:t>ii</w:t>
      </w:r>
      <w:r w:rsidRPr="008A4956">
        <w:rPr>
          <w:lang w:val="sk-SK"/>
        </w:rPr>
        <w:t xml:space="preserve"> pásmových diagramov sú zobrazované len majoritné častice (v tomto prípade sú to elektróny), pretože výskyt minoritných častíc je v </w:t>
      </w:r>
      <w:r>
        <w:rPr>
          <w:lang w:val="sk-SK"/>
        </w:rPr>
        <w:t>d</w:t>
      </w:r>
      <w:r w:rsidRPr="008A4956">
        <w:rPr>
          <w:lang w:val="sk-SK"/>
        </w:rPr>
        <w:t xml:space="preserve">ôsledku absencie opačne dotovaného polovodiča v štruktúre pre tento modelový príklad </w:t>
      </w:r>
      <w:r>
        <w:rPr>
          <w:lang w:val="sk-SK"/>
        </w:rPr>
        <w:t>zanedbateľný</w:t>
      </w:r>
      <w:r w:rsidRPr="008A4956">
        <w:rPr>
          <w:lang w:val="sk-SK"/>
        </w:rPr>
        <w:t xml:space="preserve">. Tiež si treba uvedomiť, že reálna štruktúra, aj napriek použitiu </w:t>
      </w:r>
      <w:r>
        <w:rPr>
          <w:lang w:val="sk-SK"/>
        </w:rPr>
        <w:t>„</w:t>
      </w:r>
      <w:r w:rsidRPr="008A4956">
        <w:rPr>
          <w:lang w:val="sk-SK"/>
        </w:rPr>
        <w:t>reálnejšieho</w:t>
      </w:r>
      <w:r>
        <w:rPr>
          <w:lang w:val="sk-SK"/>
        </w:rPr>
        <w:t>“</w:t>
      </w:r>
      <w:r w:rsidRPr="008A4956">
        <w:rPr>
          <w:lang w:val="sk-SK"/>
        </w:rPr>
        <w:t xml:space="preserve"> modelu vyzerá v realite inak a hlavne je priestorová (má tri dimenzie). Zoom štruktúry nemá </w:t>
      </w:r>
      <w:proofErr w:type="spellStart"/>
      <w:r w:rsidRPr="008A4956">
        <w:rPr>
          <w:lang w:val="sk-SK"/>
        </w:rPr>
        <w:t>naanimovaný</w:t>
      </w:r>
      <w:proofErr w:type="spellEnd"/>
      <w:r w:rsidRPr="008A4956">
        <w:rPr>
          <w:lang w:val="sk-SK"/>
        </w:rPr>
        <w:t xml:space="preserve"> postupný nárast elekt</w:t>
      </w:r>
      <w:r>
        <w:rPr>
          <w:lang w:val="sk-SK"/>
        </w:rPr>
        <w:t>r</w:t>
      </w:r>
      <w:r w:rsidRPr="008A4956">
        <w:rPr>
          <w:lang w:val="sk-SK"/>
        </w:rPr>
        <w:t>ónov, ale ke</w:t>
      </w:r>
      <w:r>
        <w:rPr>
          <w:lang w:val="sk-SK"/>
        </w:rPr>
        <w:t>ďž</w:t>
      </w:r>
      <w:r w:rsidRPr="008A4956">
        <w:rPr>
          <w:lang w:val="sk-SK"/>
        </w:rPr>
        <w:t>e slúži len na ukázanie prítomnosti donorov, je možné toto zanedbať. Na tému štruktúry je ešte nutné uviesť, že vrstva substrátu N je v skutočnosti ove</w:t>
      </w:r>
      <w:r>
        <w:rPr>
          <w:lang w:val="sk-SK"/>
        </w:rPr>
        <w:t>ľ</w:t>
      </w:r>
      <w:r w:rsidRPr="008A4956">
        <w:rPr>
          <w:lang w:val="sk-SK"/>
        </w:rPr>
        <w:t xml:space="preserve">a hrubšia ako </w:t>
      </w:r>
      <w:proofErr w:type="spellStart"/>
      <w:r w:rsidRPr="008A4956">
        <w:rPr>
          <w:lang w:val="sk-SK"/>
        </w:rPr>
        <w:t>epitaxná</w:t>
      </w:r>
      <w:proofErr w:type="spellEnd"/>
      <w:r w:rsidRPr="008A4956">
        <w:rPr>
          <w:lang w:val="sk-SK"/>
        </w:rPr>
        <w:t xml:space="preserve"> vrstva N+, ale k</w:t>
      </w:r>
      <w:r>
        <w:rPr>
          <w:lang w:val="sk-SK"/>
        </w:rPr>
        <w:t>vô</w:t>
      </w:r>
      <w:r w:rsidRPr="008A4956">
        <w:rPr>
          <w:lang w:val="sk-SK"/>
        </w:rPr>
        <w:t>li prehľadnosti poľa skrátená, pretože pre náš príklad nie je až taká zaujímavá.</w:t>
      </w:r>
    </w:p>
    <w:p w14:paraId="57DCCBEF" w14:textId="77777777" w:rsidR="00E25356" w:rsidRPr="008A4956" w:rsidRDefault="00E25356" w:rsidP="00E25356">
      <w:pPr>
        <w:ind w:left="284" w:firstLine="283"/>
        <w:jc w:val="both"/>
        <w:rPr>
          <w:lang w:val="sk-SK"/>
        </w:rPr>
      </w:pPr>
      <w:r w:rsidRPr="008A4956">
        <w:rPr>
          <w:lang w:val="sk-SK"/>
        </w:rPr>
        <w:t xml:space="preserve">Ďalším </w:t>
      </w:r>
      <w:r>
        <w:rPr>
          <w:lang w:val="sk-SK"/>
        </w:rPr>
        <w:t>zjednodušením</w:t>
      </w:r>
      <w:r w:rsidRPr="008A4956">
        <w:rPr>
          <w:lang w:val="sk-SK"/>
        </w:rPr>
        <w:t xml:space="preserve"> je relativita napätí zobrazovaných na animovanom zdroji napätia a v pásmových diagramoch. Použité hodnoty rádovo (i presnejšie) zodpovedajú reálnym hodnotám, ale nie je možné sa nimi riadiť ako konkrétnymi katalógovými či nameranými hodnotami. Pre získanie korektného obrazu o hodn</w:t>
      </w:r>
      <w:r>
        <w:rPr>
          <w:lang w:val="sk-SK"/>
        </w:rPr>
        <w:t>ot</w:t>
      </w:r>
      <w:r w:rsidRPr="008A4956">
        <w:rPr>
          <w:lang w:val="sk-SK"/>
        </w:rPr>
        <w:t>ách sú v sekc</w:t>
      </w:r>
      <w:r>
        <w:rPr>
          <w:lang w:val="sk-SK"/>
        </w:rPr>
        <w:t>ii</w:t>
      </w:r>
      <w:r w:rsidRPr="008A4956">
        <w:rPr>
          <w:lang w:val="sk-SK"/>
        </w:rPr>
        <w:t xml:space="preserve"> "VACH </w:t>
      </w:r>
      <w:proofErr w:type="spellStart"/>
      <w:r w:rsidRPr="008A4956">
        <w:rPr>
          <w:lang w:val="sk-SK"/>
        </w:rPr>
        <w:t>Schottkyho</w:t>
      </w:r>
      <w:proofErr w:type="spellEnd"/>
      <w:r w:rsidRPr="008A4956">
        <w:rPr>
          <w:lang w:val="sk-SK"/>
        </w:rPr>
        <w:t xml:space="preserve"> diódy" uvedené aj parametre reálnej diódy podľa jej katalógového listu.</w:t>
      </w:r>
    </w:p>
    <w:p w14:paraId="4C888490" w14:textId="77777777" w:rsidR="00E25356" w:rsidRDefault="00E25356" w:rsidP="00E25356">
      <w:pPr>
        <w:ind w:left="284" w:firstLine="283"/>
        <w:jc w:val="both"/>
        <w:rPr>
          <w:lang w:val="sk-SK"/>
        </w:rPr>
      </w:pPr>
      <w:r w:rsidRPr="008A4956">
        <w:rPr>
          <w:lang w:val="sk-SK"/>
        </w:rPr>
        <w:t xml:space="preserve">Porovnanie VACH je opäť len modelové (rovnako ako samotná VACH </w:t>
      </w:r>
      <w:proofErr w:type="spellStart"/>
      <w:r w:rsidRPr="008A4956">
        <w:rPr>
          <w:lang w:val="sk-SK"/>
        </w:rPr>
        <w:t>schottkyho</w:t>
      </w:r>
      <w:proofErr w:type="spellEnd"/>
      <w:r w:rsidRPr="008A4956">
        <w:rPr>
          <w:lang w:val="sk-SK"/>
        </w:rPr>
        <w:t xml:space="preserve"> diódy) a pri porovnaní VACH dvoch reálnych diód, sa ich VACH budú </w:t>
      </w:r>
      <w:r>
        <w:rPr>
          <w:lang w:val="sk-SK"/>
        </w:rPr>
        <w:t>l</w:t>
      </w:r>
      <w:r w:rsidRPr="008A4956">
        <w:rPr>
          <w:lang w:val="sk-SK"/>
        </w:rPr>
        <w:t xml:space="preserve">íšiť v závislosti od použitých materiálov, teplotných závislostí a určenia diódy, či už </w:t>
      </w:r>
      <w:proofErr w:type="spellStart"/>
      <w:r w:rsidRPr="008A4956">
        <w:rPr>
          <w:lang w:val="sk-SK"/>
        </w:rPr>
        <w:t>schottkyho</w:t>
      </w:r>
      <w:proofErr w:type="spellEnd"/>
      <w:r w:rsidRPr="008A4956">
        <w:rPr>
          <w:lang w:val="sk-SK"/>
        </w:rPr>
        <w:t>, alebo PN.</w:t>
      </w:r>
    </w:p>
    <w:p w14:paraId="015F1CF4" w14:textId="37D1B736" w:rsidR="00A94930" w:rsidRPr="003F197C" w:rsidRDefault="00A94930" w:rsidP="00A40779">
      <w:pPr>
        <w:pStyle w:val="Heading2"/>
        <w:rPr>
          <w:lang w:val="sk-SK"/>
        </w:rPr>
      </w:pPr>
      <w:bookmarkStart w:id="36" w:name="_Toc125408697"/>
      <w:r>
        <w:rPr>
          <w:lang w:val="sk-SK"/>
        </w:rPr>
        <w:lastRenderedPageBreak/>
        <w:t>7.</w:t>
      </w:r>
      <w:r w:rsidR="00A40779">
        <w:rPr>
          <w:lang w:val="sk-SK"/>
        </w:rPr>
        <w:t>2</w:t>
      </w:r>
      <w:r>
        <w:rPr>
          <w:lang w:val="sk-SK"/>
        </w:rPr>
        <w:t xml:space="preserve"> </w:t>
      </w:r>
      <w:r w:rsidRPr="003F197C">
        <w:rPr>
          <w:lang w:val="sk-SK"/>
        </w:rPr>
        <w:t>Dokumentácia k programom</w:t>
      </w:r>
      <w:bookmarkEnd w:id="36"/>
    </w:p>
    <w:p w14:paraId="38E66507" w14:textId="77777777" w:rsidR="00A94930" w:rsidRPr="00A94930" w:rsidRDefault="00A94930" w:rsidP="00A94930">
      <w:pPr>
        <w:ind w:firstLine="284"/>
        <w:jc w:val="both"/>
        <w:rPr>
          <w:rFonts w:asciiTheme="minorHAnsi" w:hAnsiTheme="minorHAnsi" w:cstheme="minorHAnsi"/>
          <w:sz w:val="24"/>
          <w:szCs w:val="24"/>
          <w:lang w:val="sk-SK"/>
        </w:rPr>
      </w:pPr>
      <w:r w:rsidRPr="00A94930">
        <w:rPr>
          <w:rStyle w:val="Strong"/>
          <w:rFonts w:asciiTheme="minorHAnsi" w:hAnsiTheme="minorHAnsi" w:cstheme="minorHAnsi"/>
          <w:sz w:val="24"/>
          <w:szCs w:val="24"/>
          <w:lang w:val="sk-SK"/>
        </w:rPr>
        <w:t>Záporná spätná väzba</w:t>
      </w:r>
      <w:r w:rsidRPr="00A94930">
        <w:rPr>
          <w:rFonts w:asciiTheme="minorHAnsi" w:hAnsiTheme="minorHAnsi" w:cstheme="minorHAnsi"/>
          <w:sz w:val="24"/>
          <w:szCs w:val="24"/>
          <w:lang w:val="sk-SK"/>
        </w:rPr>
        <w:t> privádza na vstup časť signálu z výstupu zosilňovača, ktorá pôsobí proti vstupnému napätiu, ktoré ju vyvolalo. Vo svojom dôsledku tak zmenšuje výstupnú výchylku signálu, a tým aj napäťové zosilnenie zosilňovača.</w:t>
      </w:r>
    </w:p>
    <w:p w14:paraId="79BE93B5" w14:textId="77777777" w:rsidR="00A94930" w:rsidRPr="00A94930" w:rsidRDefault="00A94930" w:rsidP="00A94930">
      <w:pPr>
        <w:ind w:firstLine="284"/>
        <w:jc w:val="both"/>
        <w:rPr>
          <w:rFonts w:asciiTheme="minorHAnsi" w:hAnsiTheme="minorHAnsi" w:cstheme="minorHAnsi"/>
          <w:sz w:val="24"/>
          <w:szCs w:val="24"/>
          <w:lang w:val="sk-SK"/>
        </w:rPr>
      </w:pPr>
      <w:r w:rsidRPr="00A94930">
        <w:rPr>
          <w:rFonts w:asciiTheme="minorHAnsi" w:hAnsiTheme="minorHAnsi" w:cstheme="minorHAnsi"/>
          <w:sz w:val="24"/>
          <w:szCs w:val="24"/>
          <w:lang w:val="sk-SK"/>
        </w:rPr>
        <w:t xml:space="preserve"> Zosilnenie je dané viac pomerom prvkov spätnej väzby než nelineárnou charakteristikou tranzistora. </w:t>
      </w:r>
      <w:r w:rsidRPr="00A94930">
        <w:rPr>
          <w:rStyle w:val="Strong"/>
          <w:rFonts w:asciiTheme="minorHAnsi" w:hAnsiTheme="minorHAnsi" w:cstheme="minorHAnsi"/>
          <w:sz w:val="24"/>
          <w:szCs w:val="24"/>
          <w:lang w:val="sk-SK"/>
        </w:rPr>
        <w:t>Zápornú spätnú väzbu</w:t>
      </w:r>
      <w:r w:rsidRPr="00A94930">
        <w:rPr>
          <w:rFonts w:asciiTheme="minorHAnsi" w:hAnsiTheme="minorHAnsi" w:cstheme="minorHAnsi"/>
          <w:sz w:val="24"/>
          <w:szCs w:val="24"/>
          <w:lang w:val="sk-SK"/>
        </w:rPr>
        <w:t> zavádzame, aby sme potlačili nelineárne skreslenie zosilňovača a zlepšili teplotnú stabilitu tranzistora. </w:t>
      </w:r>
    </w:p>
    <w:p w14:paraId="1F358E14" w14:textId="77777777" w:rsidR="00A94930" w:rsidRPr="00A94930" w:rsidRDefault="00A94930" w:rsidP="00A94930">
      <w:pPr>
        <w:ind w:firstLine="284"/>
        <w:jc w:val="both"/>
        <w:rPr>
          <w:rFonts w:asciiTheme="minorHAnsi" w:hAnsiTheme="minorHAnsi" w:cstheme="minorHAnsi"/>
          <w:sz w:val="24"/>
          <w:szCs w:val="24"/>
          <w:lang w:val="sk-SK"/>
        </w:rPr>
      </w:pPr>
      <w:r w:rsidRPr="00A94930">
        <w:rPr>
          <w:rStyle w:val="Strong"/>
          <w:rFonts w:asciiTheme="minorHAnsi" w:hAnsiTheme="minorHAnsi" w:cstheme="minorHAnsi"/>
          <w:sz w:val="24"/>
          <w:szCs w:val="24"/>
          <w:lang w:val="sk-SK"/>
        </w:rPr>
        <w:t>Záporná spätná väzba</w:t>
      </w:r>
      <w:r w:rsidRPr="00A94930">
        <w:rPr>
          <w:rFonts w:asciiTheme="minorHAnsi" w:hAnsiTheme="minorHAnsi" w:cstheme="minorHAnsi"/>
          <w:sz w:val="24"/>
          <w:szCs w:val="24"/>
          <w:lang w:val="sk-SK"/>
        </w:rPr>
        <w:t> vo všeobecnosti zmenšuje harmonické, frekvenčné aj fázové skreslenie, ovplyvňuje vstupnú a výstupnú impedanciu, veľkosť rušivého napätia a zmenšuje citlivosť zosilňovača na zmenu parametrov tranzistora. </w:t>
      </w:r>
    </w:p>
    <w:p w14:paraId="64984A8A" w14:textId="77777777" w:rsidR="00A94930" w:rsidRPr="00A94930" w:rsidRDefault="00A94930" w:rsidP="00A94930">
      <w:pPr>
        <w:ind w:firstLine="284"/>
        <w:jc w:val="both"/>
        <w:rPr>
          <w:rFonts w:asciiTheme="minorHAnsi" w:hAnsiTheme="minorHAnsi" w:cstheme="minorHAnsi"/>
          <w:sz w:val="24"/>
          <w:szCs w:val="24"/>
          <w:lang w:val="sk-SK"/>
        </w:rPr>
      </w:pPr>
      <w:r w:rsidRPr="00A94930">
        <w:rPr>
          <w:rStyle w:val="Strong"/>
          <w:rFonts w:asciiTheme="minorHAnsi" w:hAnsiTheme="minorHAnsi" w:cstheme="minorHAnsi"/>
          <w:sz w:val="24"/>
          <w:szCs w:val="24"/>
          <w:lang w:val="sk-SK"/>
        </w:rPr>
        <w:t>Kladná spätná väzba</w:t>
      </w:r>
      <w:r w:rsidRPr="00A94930">
        <w:rPr>
          <w:rFonts w:asciiTheme="minorHAnsi" w:hAnsiTheme="minorHAnsi" w:cstheme="minorHAnsi"/>
          <w:sz w:val="24"/>
          <w:szCs w:val="24"/>
          <w:lang w:val="sk-SK"/>
        </w:rPr>
        <w:t> pôsobí na spomínané parametre zosilňovača vo väčšine prípadov opačne ako </w:t>
      </w:r>
      <w:r w:rsidRPr="00A94930">
        <w:rPr>
          <w:rStyle w:val="Strong"/>
          <w:rFonts w:asciiTheme="minorHAnsi" w:hAnsiTheme="minorHAnsi" w:cstheme="minorHAnsi"/>
          <w:sz w:val="24"/>
          <w:szCs w:val="24"/>
          <w:lang w:val="sk-SK"/>
        </w:rPr>
        <w:t>záporná spätná väzba</w:t>
      </w:r>
      <w:r w:rsidRPr="00A94930">
        <w:rPr>
          <w:rFonts w:asciiTheme="minorHAnsi" w:hAnsiTheme="minorHAnsi" w:cstheme="minorHAnsi"/>
          <w:sz w:val="24"/>
          <w:szCs w:val="24"/>
          <w:lang w:val="sk-SK"/>
        </w:rPr>
        <w:t xml:space="preserve">, navyše za určitých podmienok mení zosilňovač na oscilátor. </w:t>
      </w:r>
    </w:p>
    <w:p w14:paraId="41706F97" w14:textId="77777777" w:rsidR="00A94930" w:rsidRPr="00A94930" w:rsidRDefault="00A94930" w:rsidP="00A94930">
      <w:pPr>
        <w:ind w:firstLine="284"/>
        <w:jc w:val="both"/>
        <w:rPr>
          <w:rFonts w:asciiTheme="minorHAnsi" w:hAnsiTheme="minorHAnsi" w:cstheme="minorHAnsi"/>
          <w:sz w:val="24"/>
          <w:szCs w:val="24"/>
          <w:lang w:val="sk-SK"/>
        </w:rPr>
      </w:pPr>
      <w:r w:rsidRPr="00A94930">
        <w:rPr>
          <w:rFonts w:asciiTheme="minorHAnsi" w:hAnsiTheme="minorHAnsi" w:cstheme="minorHAnsi"/>
          <w:sz w:val="24"/>
          <w:szCs w:val="24"/>
          <w:lang w:val="sk-SK"/>
        </w:rPr>
        <w:t>Pretože </w:t>
      </w:r>
      <w:r w:rsidRPr="00A94930">
        <w:rPr>
          <w:rStyle w:val="Strong"/>
          <w:rFonts w:asciiTheme="minorHAnsi" w:hAnsiTheme="minorHAnsi" w:cstheme="minorHAnsi"/>
          <w:sz w:val="24"/>
          <w:szCs w:val="24"/>
          <w:lang w:val="sk-SK"/>
        </w:rPr>
        <w:t>spätná väzba</w:t>
      </w:r>
      <w:r w:rsidRPr="00A94930">
        <w:rPr>
          <w:rFonts w:asciiTheme="minorHAnsi" w:hAnsiTheme="minorHAnsi" w:cstheme="minorHAnsi"/>
          <w:sz w:val="24"/>
          <w:szCs w:val="24"/>
          <w:lang w:val="sk-SK"/>
        </w:rPr>
        <w:t xml:space="preserve"> závisí od frekvencie, môže mať zosilňovač v určitom pásme frekvencií zápornú spätnú väzbu a v inej frekvenčnej oblasti kladnú spätnú väzbu. Preto pri zosilňovači so spätnou väzbou je najväčším problémom jeho stabilita, </w:t>
      </w:r>
      <w:proofErr w:type="spellStart"/>
      <w:r w:rsidRPr="00A94930">
        <w:rPr>
          <w:rFonts w:asciiTheme="minorHAnsi" w:hAnsiTheme="minorHAnsi" w:cstheme="minorHAnsi"/>
          <w:sz w:val="24"/>
          <w:szCs w:val="24"/>
          <w:lang w:val="sk-SK"/>
        </w:rPr>
        <w:t>t.j</w:t>
      </w:r>
      <w:proofErr w:type="spellEnd"/>
      <w:r w:rsidRPr="00A94930">
        <w:rPr>
          <w:rFonts w:asciiTheme="minorHAnsi" w:hAnsiTheme="minorHAnsi" w:cstheme="minorHAnsi"/>
          <w:sz w:val="24"/>
          <w:szCs w:val="24"/>
          <w:lang w:val="sk-SK"/>
        </w:rPr>
        <w:t>. odolnosť proti rušivému samočinnému kmitaniu.</w:t>
      </w:r>
    </w:p>
    <w:p w14:paraId="1175DD6F" w14:textId="77777777" w:rsidR="00A94930" w:rsidRPr="00A94930" w:rsidRDefault="00A94930" w:rsidP="00A94930">
      <w:pPr>
        <w:spacing w:after="0" w:line="240" w:lineRule="auto"/>
        <w:ind w:firstLine="284"/>
        <w:jc w:val="both"/>
        <w:rPr>
          <w:rFonts w:asciiTheme="minorHAnsi" w:hAnsiTheme="minorHAnsi" w:cstheme="minorHAnsi"/>
          <w:sz w:val="24"/>
          <w:szCs w:val="24"/>
          <w:lang w:val="sk-SK"/>
        </w:rPr>
      </w:pPr>
      <w:r w:rsidRPr="00A94930">
        <w:rPr>
          <w:rFonts w:asciiTheme="minorHAnsi" w:hAnsiTheme="minorHAnsi" w:cstheme="minorHAnsi"/>
          <w:sz w:val="24"/>
          <w:szCs w:val="24"/>
          <w:lang w:val="sk-SK"/>
        </w:rPr>
        <w:t xml:space="preserve">V zosilňovačoch sa často vytvoria také podmienky, že časť výstupného signálu sa rozličnými spôsobmi môže dostať do vstupného obvodu. Časť výstupného signálu, ktorý sa cez </w:t>
      </w:r>
      <w:proofErr w:type="spellStart"/>
      <w:r w:rsidRPr="00A94930">
        <w:rPr>
          <w:rFonts w:asciiTheme="minorHAnsi" w:hAnsiTheme="minorHAnsi" w:cstheme="minorHAnsi"/>
          <w:sz w:val="24"/>
          <w:szCs w:val="24"/>
          <w:lang w:val="sk-SK"/>
        </w:rPr>
        <w:t>spätnoväzbový</w:t>
      </w:r>
      <w:proofErr w:type="spellEnd"/>
      <w:r w:rsidRPr="00A94930">
        <w:rPr>
          <w:rFonts w:asciiTheme="minorHAnsi" w:hAnsiTheme="minorHAnsi" w:cstheme="minorHAnsi"/>
          <w:sz w:val="24"/>
          <w:szCs w:val="24"/>
          <w:lang w:val="sk-SK"/>
        </w:rPr>
        <w:t xml:space="preserve"> obvod dostáva na vstup, pôsobí potom spolu s pripojeným vstupným (budiacim) signálom a mení vlastnosti zosilňovača. V závislosti od fázových pomerov týchto signálov rozlišujeme spätnú väzbu kladnú alebo zápornú.</w:t>
      </w:r>
    </w:p>
    <w:p w14:paraId="71BC9C2D" w14:textId="77777777" w:rsidR="00A94930" w:rsidRPr="00A94930" w:rsidRDefault="00A94930" w:rsidP="00A94930">
      <w:pPr>
        <w:spacing w:after="0" w:line="240" w:lineRule="auto"/>
        <w:ind w:firstLine="284"/>
        <w:jc w:val="both"/>
        <w:rPr>
          <w:rFonts w:asciiTheme="minorHAnsi" w:hAnsiTheme="minorHAnsi" w:cstheme="minorHAnsi"/>
          <w:sz w:val="24"/>
          <w:szCs w:val="24"/>
          <w:lang w:val="sk-SK"/>
        </w:rPr>
      </w:pPr>
    </w:p>
    <w:p w14:paraId="6BC054AB" w14:textId="77777777" w:rsidR="00A94930" w:rsidRPr="00A94930" w:rsidRDefault="00A94930" w:rsidP="00A94930">
      <w:pPr>
        <w:spacing w:after="0" w:line="240" w:lineRule="auto"/>
        <w:ind w:firstLine="284"/>
        <w:jc w:val="both"/>
        <w:rPr>
          <w:rFonts w:asciiTheme="minorHAnsi" w:hAnsiTheme="minorHAnsi" w:cstheme="minorHAnsi"/>
          <w:sz w:val="24"/>
          <w:szCs w:val="24"/>
          <w:lang w:val="sk-SK"/>
        </w:rPr>
      </w:pPr>
      <w:r w:rsidRPr="00A94930">
        <w:rPr>
          <w:rFonts w:asciiTheme="minorHAnsi" w:hAnsiTheme="minorHAnsi" w:cstheme="minorHAnsi"/>
          <w:sz w:val="24"/>
          <w:szCs w:val="24"/>
          <w:lang w:val="sk-SK"/>
        </w:rPr>
        <w:t xml:space="preserve">Kladná spätná väzba spôsobuje v zosilňovačoch vzrast výstupného efektu </w:t>
      </w:r>
      <w:proofErr w:type="spellStart"/>
      <w:r w:rsidRPr="00A94930">
        <w:rPr>
          <w:rFonts w:asciiTheme="minorHAnsi" w:hAnsiTheme="minorHAnsi" w:cstheme="minorHAnsi"/>
          <w:sz w:val="24"/>
          <w:szCs w:val="24"/>
          <w:lang w:val="sk-SK"/>
        </w:rPr>
        <w:t>tj</w:t>
      </w:r>
      <w:proofErr w:type="spellEnd"/>
      <w:r w:rsidRPr="00A94930">
        <w:rPr>
          <w:rFonts w:asciiTheme="minorHAnsi" w:hAnsiTheme="minorHAnsi" w:cstheme="minorHAnsi"/>
          <w:sz w:val="24"/>
          <w:szCs w:val="24"/>
          <w:lang w:val="sk-SK"/>
        </w:rPr>
        <w:t xml:space="preserve">. prúdu, napätia, výkonu a záporná spätná väzba spôsobuje zase pokles za predpokladu, že vstupný signál je konštantný. Podľa toho, akým spôsobom odoberáme </w:t>
      </w:r>
      <w:proofErr w:type="spellStart"/>
      <w:r w:rsidRPr="00A94930">
        <w:rPr>
          <w:rFonts w:asciiTheme="minorHAnsi" w:hAnsiTheme="minorHAnsi" w:cstheme="minorHAnsi"/>
          <w:sz w:val="24"/>
          <w:szCs w:val="24"/>
          <w:lang w:val="sk-SK"/>
        </w:rPr>
        <w:t>spätnoväzbový</w:t>
      </w:r>
      <w:proofErr w:type="spellEnd"/>
      <w:r w:rsidRPr="00A94930">
        <w:rPr>
          <w:rFonts w:asciiTheme="minorHAnsi" w:hAnsiTheme="minorHAnsi" w:cstheme="minorHAnsi"/>
          <w:sz w:val="24"/>
          <w:szCs w:val="24"/>
          <w:lang w:val="sk-SK"/>
        </w:rPr>
        <w:t xml:space="preserve"> signál z výstupu zosilňovača, rozlišujeme spätnú väzbu napäťovú, prúdovú, alebo kombinovanú. Z hľadiska pripojenia </w:t>
      </w:r>
      <w:proofErr w:type="spellStart"/>
      <w:r w:rsidRPr="00A94930">
        <w:rPr>
          <w:rFonts w:asciiTheme="minorHAnsi" w:hAnsiTheme="minorHAnsi" w:cstheme="minorHAnsi"/>
          <w:sz w:val="24"/>
          <w:szCs w:val="24"/>
          <w:lang w:val="sk-SK"/>
        </w:rPr>
        <w:t>spätnoväzbového</w:t>
      </w:r>
      <w:proofErr w:type="spellEnd"/>
      <w:r w:rsidRPr="00A94930">
        <w:rPr>
          <w:rFonts w:asciiTheme="minorHAnsi" w:hAnsiTheme="minorHAnsi" w:cstheme="minorHAnsi"/>
          <w:sz w:val="24"/>
          <w:szCs w:val="24"/>
          <w:lang w:val="sk-SK"/>
        </w:rPr>
        <w:t xml:space="preserve"> signálu rozoznávame spätnú väzbu sériovú a paralelnú. Príklady zosilňovačov s takýmito spätnými väzbami sú na obrázkoch 1 až 4.</w:t>
      </w:r>
    </w:p>
    <w:p w14:paraId="4C7D1ABB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6776673" w14:textId="77777777" w:rsidR="00A94930" w:rsidRDefault="00A94930" w:rsidP="00A94930">
      <w:pPr>
        <w:spacing w:after="0" w:line="240" w:lineRule="auto"/>
        <w:jc w:val="center"/>
        <w:rPr>
          <w:rFonts w:cstheme="minorHAnsi"/>
          <w:sz w:val="24"/>
          <w:szCs w:val="24"/>
          <w:lang w:val="sk-SK"/>
        </w:rPr>
      </w:pPr>
      <w:r w:rsidRPr="00D16E74">
        <w:rPr>
          <w:rFonts w:cstheme="minorHAnsi"/>
          <w:noProof/>
          <w:sz w:val="24"/>
          <w:szCs w:val="24"/>
          <w:lang w:val="sk-SK"/>
        </w:rPr>
        <w:lastRenderedPageBreak/>
        <w:drawing>
          <wp:inline distT="0" distB="0" distL="0" distR="0" wp14:anchorId="08B77533" wp14:editId="0117E598">
            <wp:extent cx="4277322" cy="3524742"/>
            <wp:effectExtent l="0" t="0" r="9525" b="0"/>
            <wp:docPr id="4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46E8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587194F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AE2BC2D" w14:textId="77777777" w:rsidR="00A94930" w:rsidRPr="004342E8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759C0F9" w14:textId="77777777" w:rsidR="00A94930" w:rsidRPr="004342E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>Blok označený písmenom A sa nazýva blok zosilnenia. V ňom je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>sústredené celé, maximálne zosilnenie zosilňovača. Zosilňuje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>vstupné napätie u</w:t>
      </w:r>
      <w:r>
        <w:rPr>
          <w:rFonts w:cstheme="minorHAnsi"/>
          <w:sz w:val="24"/>
          <w:szCs w:val="24"/>
          <w:lang w:val="sk-SK"/>
        </w:rPr>
        <w:t>‘1</w:t>
      </w:r>
      <w:r w:rsidRPr="004342E8">
        <w:rPr>
          <w:rFonts w:cstheme="minorHAnsi"/>
          <w:sz w:val="24"/>
          <w:szCs w:val="24"/>
          <w:lang w:val="sk-SK"/>
        </w:rPr>
        <w:t xml:space="preserve"> na výstupné napätie u2. Blok označený</w:t>
      </w:r>
    </w:p>
    <w:p w14:paraId="194CD3E5" w14:textId="77777777" w:rsidR="00A94930" w:rsidRPr="004342E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 xml:space="preserve">písmenom </w:t>
      </w:r>
      <w:r>
        <w:rPr>
          <w:rFonts w:cstheme="minorHAnsi"/>
          <w:sz w:val="24"/>
          <w:szCs w:val="24"/>
          <w:lang w:val="sk-SK"/>
        </w:rPr>
        <w:t>β</w:t>
      </w:r>
      <w:r w:rsidRPr="004342E8">
        <w:rPr>
          <w:rFonts w:cstheme="minorHAnsi"/>
          <w:sz w:val="24"/>
          <w:szCs w:val="24"/>
          <w:lang w:val="sk-SK"/>
        </w:rPr>
        <w:t xml:space="preserve"> sa nazýva blok spätnej väzby, prostredníctvom ktorého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>sa dostáva časť napätia z výstupu na vstup zosilňovača. Toto napätie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 xml:space="preserve">sa označuje ako </w:t>
      </w:r>
      <w:proofErr w:type="spellStart"/>
      <w:r w:rsidRPr="004342E8">
        <w:rPr>
          <w:rFonts w:cstheme="minorHAnsi"/>
          <w:sz w:val="24"/>
          <w:szCs w:val="24"/>
          <w:lang w:val="sk-SK"/>
        </w:rPr>
        <w:t>spätnoväzbové</w:t>
      </w:r>
      <w:proofErr w:type="spellEnd"/>
      <w:r w:rsidRPr="004342E8">
        <w:rPr>
          <w:rFonts w:cstheme="minorHAnsi"/>
          <w:sz w:val="24"/>
          <w:szCs w:val="24"/>
          <w:lang w:val="sk-SK"/>
        </w:rPr>
        <w:t xml:space="preserve"> napätie U</w:t>
      </w:r>
      <w:r>
        <w:rPr>
          <w:rFonts w:cstheme="minorHAnsi"/>
          <w:sz w:val="24"/>
          <w:szCs w:val="24"/>
          <w:lang w:val="sk-SK"/>
        </w:rPr>
        <w:t>β</w:t>
      </w:r>
      <w:r w:rsidRPr="004342E8">
        <w:rPr>
          <w:rFonts w:cstheme="minorHAnsi"/>
          <w:sz w:val="24"/>
          <w:szCs w:val="24"/>
          <w:lang w:val="sk-SK"/>
        </w:rPr>
        <w:t>.</w:t>
      </w:r>
    </w:p>
    <w:p w14:paraId="3369BDF3" w14:textId="77777777" w:rsidR="00A94930" w:rsidRPr="004342E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</w:p>
    <w:p w14:paraId="7AA8F13C" w14:textId="77777777" w:rsidR="00A94930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D106D5">
        <w:rPr>
          <w:rFonts w:cstheme="minorHAnsi"/>
          <w:b/>
          <w:bCs/>
          <w:sz w:val="24"/>
          <w:szCs w:val="24"/>
          <w:lang w:val="sk-SK"/>
        </w:rPr>
        <w:t>Záporná spätná väzba</w:t>
      </w:r>
      <w:r w:rsidRPr="004342E8">
        <w:rPr>
          <w:rFonts w:cstheme="minorHAnsi"/>
          <w:sz w:val="24"/>
          <w:szCs w:val="24"/>
          <w:lang w:val="sk-SK"/>
        </w:rPr>
        <w:t xml:space="preserve"> podstatne zlepšuje kvalitatívne ukazovatele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>zosilňovačov:</w:t>
      </w:r>
    </w:p>
    <w:p w14:paraId="3E3B8275" w14:textId="77777777" w:rsidR="00A94930" w:rsidRPr="004342E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</w:p>
    <w:p w14:paraId="0C089F7E" w14:textId="77777777" w:rsidR="00A94930" w:rsidRPr="004342E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>- zmenšuje harmonické, frekvenčné aj fázové skreslenie, čím sa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>zlepšuje amplitúdová frekvenčná a fázová frekvenčná charakteristika</w:t>
      </w:r>
    </w:p>
    <w:p w14:paraId="41DB6836" w14:textId="77777777" w:rsidR="00A94930" w:rsidRPr="004342E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>- ovplyvňuje vstupnú a výstupnú impedanciu</w:t>
      </w:r>
    </w:p>
    <w:p w14:paraId="1939A561" w14:textId="77777777" w:rsidR="00A94930" w:rsidRPr="004342E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>- ovplyvňuje veľkosť rušivého napätia</w:t>
      </w:r>
    </w:p>
    <w:p w14:paraId="538A31D6" w14:textId="77777777" w:rsidR="00A94930" w:rsidRPr="004342E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>- zmenšuje citlivosť zosilňovača na zmenu parametrov tranzistora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>spôsobené predovšetkým zmenou teploty</w:t>
      </w:r>
    </w:p>
    <w:p w14:paraId="77A6B009" w14:textId="77777777" w:rsidR="00A94930" w:rsidRPr="004F101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>- zmenšuje sa vplyv vo</w:t>
      </w:r>
      <w:r>
        <w:rPr>
          <w:rFonts w:cstheme="minorHAnsi"/>
          <w:sz w:val="24"/>
          <w:szCs w:val="24"/>
          <w:lang w:val="sk-SK"/>
        </w:rPr>
        <w:t>n</w:t>
      </w:r>
      <w:r w:rsidRPr="004342E8">
        <w:rPr>
          <w:rFonts w:cstheme="minorHAnsi"/>
          <w:sz w:val="24"/>
          <w:szCs w:val="24"/>
          <w:lang w:val="sk-SK"/>
        </w:rPr>
        <w:t>kajších porúch</w:t>
      </w:r>
    </w:p>
    <w:p w14:paraId="50BC4C8B" w14:textId="77777777" w:rsidR="00A94930" w:rsidRPr="004F101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4F1018">
        <w:rPr>
          <w:rFonts w:cstheme="minorHAnsi"/>
          <w:sz w:val="24"/>
          <w:szCs w:val="24"/>
          <w:lang w:val="sk-SK"/>
        </w:rPr>
        <w:t>- stabilizuje sa zosilnenie</w:t>
      </w:r>
    </w:p>
    <w:p w14:paraId="62D15353" w14:textId="77777777" w:rsidR="00A94930" w:rsidRPr="004F101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</w:p>
    <w:p w14:paraId="13768766" w14:textId="77777777" w:rsidR="00A94930" w:rsidRPr="004F101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4F1018">
        <w:rPr>
          <w:rFonts w:cstheme="minorHAnsi"/>
          <w:b/>
          <w:bCs/>
          <w:sz w:val="24"/>
          <w:szCs w:val="24"/>
          <w:lang w:val="sk-SK"/>
        </w:rPr>
        <w:t>Kladná spätná väzba</w:t>
      </w:r>
      <w:r w:rsidRPr="004F1018">
        <w:rPr>
          <w:rFonts w:cstheme="minorHAnsi"/>
          <w:sz w:val="24"/>
          <w:szCs w:val="24"/>
          <w:lang w:val="sk-SK"/>
        </w:rPr>
        <w:t xml:space="preserve"> pôsobí na spomínané parametre zosilňovača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F1018">
        <w:rPr>
          <w:rFonts w:cstheme="minorHAnsi"/>
          <w:sz w:val="24"/>
          <w:szCs w:val="24"/>
          <w:lang w:val="sk-SK"/>
        </w:rPr>
        <w:t>vo väčšine prípadov opačne ako záporná spätná väzba, navyše za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F1018">
        <w:rPr>
          <w:rFonts w:cstheme="minorHAnsi"/>
          <w:sz w:val="24"/>
          <w:szCs w:val="24"/>
          <w:lang w:val="sk-SK"/>
        </w:rPr>
        <w:t>určitých podmienok mení zosilňovač na oscilátor.</w:t>
      </w:r>
    </w:p>
    <w:p w14:paraId="45350B47" w14:textId="77777777" w:rsidR="00A94930" w:rsidRPr="004F101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</w:p>
    <w:p w14:paraId="1EFE779D" w14:textId="77777777" w:rsidR="00A94930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4F1018">
        <w:rPr>
          <w:rFonts w:cstheme="minorHAnsi"/>
          <w:sz w:val="24"/>
          <w:szCs w:val="24"/>
          <w:lang w:val="sk-SK"/>
        </w:rPr>
        <w:t>Pretože spätná väzba závisí od frekvencie, môže mať zosilňovač v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F1018">
        <w:rPr>
          <w:rFonts w:cstheme="minorHAnsi"/>
          <w:sz w:val="24"/>
          <w:szCs w:val="24"/>
          <w:lang w:val="sk-SK"/>
        </w:rPr>
        <w:t>určitom pásme frekvencií zápornú spätnú väzbu a v inej frekvenčnej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F1018">
        <w:rPr>
          <w:rFonts w:cstheme="minorHAnsi"/>
          <w:sz w:val="24"/>
          <w:szCs w:val="24"/>
          <w:lang w:val="sk-SK"/>
        </w:rPr>
        <w:t>oblasti kladnú spätnú väzbu. Preto pri zosilňovači so spätnou väzbou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F1018">
        <w:rPr>
          <w:rFonts w:cstheme="minorHAnsi"/>
          <w:sz w:val="24"/>
          <w:szCs w:val="24"/>
          <w:lang w:val="sk-SK"/>
        </w:rPr>
        <w:t xml:space="preserve">je najväčším problémom jeho stabilita, </w:t>
      </w:r>
      <w:proofErr w:type="spellStart"/>
      <w:r w:rsidRPr="004F1018">
        <w:rPr>
          <w:rFonts w:cstheme="minorHAnsi"/>
          <w:sz w:val="24"/>
          <w:szCs w:val="24"/>
          <w:lang w:val="sk-SK"/>
        </w:rPr>
        <w:t>t.j</w:t>
      </w:r>
      <w:proofErr w:type="spellEnd"/>
      <w:r w:rsidRPr="004F1018">
        <w:rPr>
          <w:rFonts w:cstheme="minorHAnsi"/>
          <w:sz w:val="24"/>
          <w:szCs w:val="24"/>
          <w:lang w:val="sk-SK"/>
        </w:rPr>
        <w:t>. odolnosť proti rušivému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F1018">
        <w:rPr>
          <w:rFonts w:cstheme="minorHAnsi"/>
          <w:sz w:val="24"/>
          <w:szCs w:val="24"/>
          <w:lang w:val="sk-SK"/>
        </w:rPr>
        <w:t>samočinnému kmitaniu.</w:t>
      </w:r>
    </w:p>
    <w:p w14:paraId="233F8D31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58184B65" w14:textId="77777777" w:rsidR="00A94930" w:rsidRDefault="00A94930" w:rsidP="00A94930">
      <w:pPr>
        <w:spacing w:after="0" w:line="240" w:lineRule="auto"/>
        <w:jc w:val="center"/>
        <w:rPr>
          <w:rFonts w:cstheme="minorHAnsi"/>
          <w:sz w:val="24"/>
          <w:szCs w:val="24"/>
          <w:lang w:val="sk-SK"/>
        </w:rPr>
      </w:pPr>
      <w:r w:rsidRPr="00E57A51">
        <w:rPr>
          <w:rFonts w:cstheme="minorHAnsi"/>
          <w:noProof/>
          <w:sz w:val="24"/>
          <w:szCs w:val="24"/>
          <w:lang w:val="sk-SK"/>
        </w:rPr>
        <w:lastRenderedPageBreak/>
        <w:drawing>
          <wp:inline distT="0" distB="0" distL="0" distR="0" wp14:anchorId="0CCFB750" wp14:editId="17B8294B">
            <wp:extent cx="4259385" cy="2571750"/>
            <wp:effectExtent l="0" t="0" r="8255" b="0"/>
            <wp:docPr id="25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625"/>
                    <a:stretch/>
                  </pic:blipFill>
                  <pic:spPr bwMode="auto">
                    <a:xfrm>
                      <a:off x="0" y="0"/>
                      <a:ext cx="4259980" cy="257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13D2E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B64DF3C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57D4CC40" w14:textId="77777777" w:rsidR="00A94930" w:rsidRDefault="00A94930" w:rsidP="00A94930">
      <w:pPr>
        <w:spacing w:after="0" w:line="240" w:lineRule="auto"/>
        <w:jc w:val="center"/>
        <w:rPr>
          <w:rFonts w:cstheme="minorHAnsi"/>
          <w:sz w:val="24"/>
          <w:szCs w:val="24"/>
          <w:lang w:val="sk-SK"/>
        </w:rPr>
      </w:pPr>
      <w:r w:rsidRPr="00C41FEC">
        <w:rPr>
          <w:rFonts w:cstheme="minorHAnsi"/>
          <w:noProof/>
          <w:sz w:val="24"/>
          <w:szCs w:val="24"/>
          <w:lang w:val="sk-SK"/>
        </w:rPr>
        <w:drawing>
          <wp:inline distT="0" distB="0" distL="0" distR="0" wp14:anchorId="0F14EE30" wp14:editId="310271A8">
            <wp:extent cx="4458322" cy="3562847"/>
            <wp:effectExtent l="0" t="0" r="0" b="0"/>
            <wp:docPr id="26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89B8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B2C22DA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741B1DA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E50DBEC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F11E3DF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5C5FB4A8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5EA27848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9ED4789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EDE2365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B009E40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1C3DECF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24771DC" w14:textId="77777777" w:rsidR="00A94930" w:rsidRDefault="00A94930" w:rsidP="00A94930">
      <w:pPr>
        <w:spacing w:after="0" w:line="240" w:lineRule="auto"/>
        <w:jc w:val="center"/>
        <w:rPr>
          <w:rFonts w:cstheme="minorHAnsi"/>
          <w:sz w:val="24"/>
          <w:szCs w:val="24"/>
          <w:lang w:val="sk-SK"/>
        </w:rPr>
      </w:pPr>
      <w:r w:rsidRPr="004E3EE0">
        <w:rPr>
          <w:rFonts w:cstheme="minorHAnsi"/>
          <w:noProof/>
          <w:sz w:val="24"/>
          <w:szCs w:val="24"/>
          <w:lang w:val="sk-SK"/>
        </w:rPr>
        <w:lastRenderedPageBreak/>
        <w:drawing>
          <wp:inline distT="0" distB="0" distL="0" distR="0" wp14:anchorId="45CEFD6E" wp14:editId="30DD3A6B">
            <wp:extent cx="4126523" cy="2649855"/>
            <wp:effectExtent l="0" t="0" r="7620" b="0"/>
            <wp:docPr id="27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 rotWithShape="1">
                    <a:blip r:embed="rId14"/>
                    <a:srcRect l="1824" t="2022" r="1884"/>
                    <a:stretch/>
                  </pic:blipFill>
                  <pic:spPr bwMode="auto">
                    <a:xfrm>
                      <a:off x="0" y="0"/>
                      <a:ext cx="4127926" cy="265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7C36A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B407FB7" w14:textId="77777777" w:rsidR="00A94930" w:rsidRDefault="00A94930" w:rsidP="00A94930">
      <w:pPr>
        <w:spacing w:after="0" w:line="240" w:lineRule="auto"/>
        <w:jc w:val="center"/>
        <w:rPr>
          <w:rFonts w:cstheme="minorHAnsi"/>
          <w:sz w:val="24"/>
          <w:szCs w:val="24"/>
          <w:lang w:val="sk-SK"/>
        </w:rPr>
      </w:pPr>
      <w:r w:rsidRPr="00A10629">
        <w:rPr>
          <w:rFonts w:cstheme="minorHAnsi"/>
          <w:noProof/>
          <w:sz w:val="24"/>
          <w:szCs w:val="24"/>
          <w:lang w:val="sk-SK"/>
        </w:rPr>
        <w:drawing>
          <wp:inline distT="0" distB="0" distL="0" distR="0" wp14:anchorId="3216E7C0" wp14:editId="33C5722A">
            <wp:extent cx="4149725" cy="2408248"/>
            <wp:effectExtent l="0" t="0" r="3175" b="0"/>
            <wp:docPr id="28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56" t="35147" r="5418"/>
                    <a:stretch/>
                  </pic:blipFill>
                  <pic:spPr bwMode="auto">
                    <a:xfrm>
                      <a:off x="0" y="0"/>
                      <a:ext cx="4151834" cy="240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070E3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58A79366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FCE8F37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258FEAF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B2F40E9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EDA1377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F29C0DB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FD85884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9C89A50" w14:textId="77777777" w:rsidR="00A94930" w:rsidRDefault="00A94930" w:rsidP="00A94930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br w:type="page"/>
      </w:r>
    </w:p>
    <w:p w14:paraId="4FD4F183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742117F" w14:textId="56139BD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CA605FB" w14:textId="494E6C69" w:rsidR="00A94930" w:rsidRDefault="00A94930" w:rsidP="00A94930">
      <w:pPr>
        <w:spacing w:after="0" w:line="240" w:lineRule="auto"/>
        <w:jc w:val="center"/>
        <w:rPr>
          <w:rFonts w:cstheme="minorHAnsi"/>
          <w:sz w:val="24"/>
          <w:szCs w:val="24"/>
          <w:lang w:val="sk-SK"/>
        </w:rPr>
      </w:pPr>
      <w:r w:rsidRPr="00241FBA">
        <w:rPr>
          <w:rFonts w:cstheme="minorHAnsi"/>
          <w:noProof/>
          <w:sz w:val="24"/>
          <w:szCs w:val="24"/>
          <w:lang w:val="sk-SK"/>
        </w:rPr>
        <w:drawing>
          <wp:inline distT="0" distB="0" distL="0" distR="0" wp14:anchorId="38B97EB0" wp14:editId="0AEF627B">
            <wp:extent cx="4109720" cy="3149600"/>
            <wp:effectExtent l="0" t="0" r="5080" b="0"/>
            <wp:docPr id="29" name="Obrázok 14" descr="Obrázok, na ktorom je text,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, stôl&#10;&#10;Automaticky generovaný popis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" t="2420" r="2883"/>
                    <a:stretch/>
                  </pic:blipFill>
                  <pic:spPr bwMode="auto">
                    <a:xfrm>
                      <a:off x="0" y="0"/>
                      <a:ext cx="410972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sk-SK"/>
        </w:rPr>
        <w:br w:type="textWrapping" w:clear="all"/>
      </w:r>
      <w:r w:rsidRPr="005C1487">
        <w:rPr>
          <w:rFonts w:cstheme="minorHAnsi"/>
          <w:noProof/>
          <w:sz w:val="24"/>
          <w:szCs w:val="24"/>
          <w:lang w:val="sk-SK"/>
        </w:rPr>
        <w:drawing>
          <wp:inline distT="0" distB="0" distL="0" distR="0" wp14:anchorId="4895C673" wp14:editId="34EAF2AF">
            <wp:extent cx="4172694" cy="2593975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1" t="11165" r="3133" b="2613"/>
                    <a:stretch/>
                  </pic:blipFill>
                  <pic:spPr bwMode="auto">
                    <a:xfrm>
                      <a:off x="0" y="0"/>
                      <a:ext cx="4175218" cy="259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06E04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AC93E6F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56CFDE5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154FE4D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4ACAE14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F9F3ADD" w14:textId="77777777" w:rsidR="00A94930" w:rsidRDefault="00A94930" w:rsidP="00A94930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br w:type="page"/>
      </w:r>
    </w:p>
    <w:p w14:paraId="3AA20508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4A7C817" w14:textId="77777777" w:rsidR="00A94930" w:rsidRDefault="00A94930" w:rsidP="00A94930">
      <w:pPr>
        <w:spacing w:after="0" w:line="240" w:lineRule="auto"/>
        <w:jc w:val="center"/>
        <w:rPr>
          <w:rFonts w:cstheme="minorHAnsi"/>
          <w:sz w:val="24"/>
          <w:szCs w:val="24"/>
          <w:lang w:val="sk-SK"/>
        </w:rPr>
      </w:pPr>
      <w:r w:rsidRPr="00371A6C">
        <w:rPr>
          <w:rFonts w:cstheme="minorHAnsi"/>
          <w:noProof/>
          <w:sz w:val="24"/>
          <w:szCs w:val="24"/>
          <w:lang w:val="sk-SK"/>
        </w:rPr>
        <w:drawing>
          <wp:inline distT="0" distB="0" distL="0" distR="0" wp14:anchorId="346CF34D" wp14:editId="52BE8EA3">
            <wp:extent cx="3961765" cy="2641600"/>
            <wp:effectExtent l="0" t="0" r="635" b="6350"/>
            <wp:docPr id="16" name="Obrázok 1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 descr="Obrázok, na ktorom je text&#10;&#10;Automaticky generovaný popis"/>
                    <pic:cNvPicPr/>
                  </pic:nvPicPr>
                  <pic:blipFill rotWithShape="1">
                    <a:blip r:embed="rId18"/>
                    <a:srcRect l="1623" t="2210" r="6949" b="4397"/>
                    <a:stretch/>
                  </pic:blipFill>
                  <pic:spPr bwMode="auto">
                    <a:xfrm>
                      <a:off x="0" y="0"/>
                      <a:ext cx="3962945" cy="264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3FF6F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B5B2084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1FB1D9A" w14:textId="77777777" w:rsidR="00A94930" w:rsidRDefault="00A94930" w:rsidP="00A94930">
      <w:pPr>
        <w:spacing w:after="0" w:line="240" w:lineRule="auto"/>
        <w:jc w:val="center"/>
        <w:rPr>
          <w:rFonts w:cstheme="minorHAnsi"/>
          <w:sz w:val="24"/>
          <w:szCs w:val="24"/>
          <w:lang w:val="sk-SK"/>
        </w:rPr>
      </w:pPr>
      <w:r w:rsidRPr="00EA4E7B">
        <w:rPr>
          <w:rFonts w:cstheme="minorHAnsi"/>
          <w:noProof/>
          <w:sz w:val="24"/>
          <w:szCs w:val="24"/>
          <w:lang w:val="sk-SK"/>
        </w:rPr>
        <w:drawing>
          <wp:inline distT="0" distB="0" distL="0" distR="0" wp14:anchorId="7372EFDC" wp14:editId="1B68B34D">
            <wp:extent cx="4133850" cy="2680677"/>
            <wp:effectExtent l="0" t="0" r="0" b="571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00" t="6605" r="6018" b="6222"/>
                    <a:stretch/>
                  </pic:blipFill>
                  <pic:spPr bwMode="auto">
                    <a:xfrm>
                      <a:off x="0" y="0"/>
                      <a:ext cx="4136417" cy="268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B78E2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2494B13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0D1CAA0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B575B34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152B621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D21DA77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6C6F634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9DFDCD0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C27130B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2127407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8F9DAA7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544615A7" w14:textId="77777777" w:rsidR="00A94930" w:rsidRDefault="00A94930" w:rsidP="00A94930">
      <w:pPr>
        <w:rPr>
          <w:rFonts w:cstheme="minorHAnsi"/>
          <w:sz w:val="24"/>
          <w:szCs w:val="24"/>
          <w:lang w:val="sk-SK"/>
        </w:rPr>
      </w:pPr>
    </w:p>
    <w:p w14:paraId="1FB99178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  <w:r>
        <w:rPr>
          <w:rFonts w:cstheme="minorHAnsi"/>
          <w:noProof/>
          <w:sz w:val="24"/>
          <w:szCs w:val="24"/>
          <w:lang w:val="sk-SK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34580" wp14:editId="6A7DFFA3">
                <wp:simplePos x="0" y="0"/>
                <wp:positionH relativeFrom="margin">
                  <wp:posOffset>859399</wp:posOffset>
                </wp:positionH>
                <wp:positionV relativeFrom="paragraph">
                  <wp:posOffset>-484017</wp:posOffset>
                </wp:positionV>
                <wp:extent cx="1219200" cy="328246"/>
                <wp:effectExtent l="0" t="0" r="19050" b="1524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655E17" w14:textId="77777777" w:rsidR="00A94930" w:rsidRPr="007A5309" w:rsidRDefault="00A94930" w:rsidP="00A94930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4472C4" w:themeColor="accent1"/>
                              </w:rPr>
                              <w:t>Hlavná</w:t>
                            </w:r>
                            <w:proofErr w:type="spellEnd"/>
                            <w:r w:rsidRPr="007A5309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4472C4" w:themeColor="accent1"/>
                              </w:rPr>
                              <w:t>animácia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34580" id="_x0000_t202" coordsize="21600,21600" o:spt="202" path="m,l,21600r21600,l21600,xe">
                <v:stroke joinstyle="miter"/>
                <v:path gradientshapeok="t" o:connecttype="rect"/>
              </v:shapetype>
              <v:shape id="Textové pole 24" o:spid="_x0000_s1026" type="#_x0000_t202" style="position:absolute;margin-left:67.65pt;margin-top:-38.1pt;width:96pt;height:25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" fillcolor="white [3201]" strokecolor="white [3212]" strokeweight=".5pt">
                <v:textbox>
                  <w:txbxContent>
                    <w:p w14:paraId="21655E17" w14:textId="77777777" w:rsidR="00A94930" w:rsidRPr="007A5309" w:rsidRDefault="00A94930" w:rsidP="00A94930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proofErr w:type="spellStart"/>
                      <w:r w:rsidRPr="007A5309">
                        <w:rPr>
                          <w:b/>
                          <w:bCs/>
                          <w:color w:val="4472C4" w:themeColor="accent1"/>
                        </w:rPr>
                        <w:t>Hlavná</w:t>
                      </w:r>
                      <w:proofErr w:type="spellEnd"/>
                      <w:r w:rsidRPr="007A5309">
                        <w:rPr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7A5309">
                        <w:rPr>
                          <w:b/>
                          <w:bCs/>
                          <w:color w:val="4472C4" w:themeColor="accent1"/>
                        </w:rPr>
                        <w:t>animácia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4FCA2" wp14:editId="661CCCAF">
                <wp:simplePos x="0" y="0"/>
                <wp:positionH relativeFrom="margin">
                  <wp:posOffset>2164862</wp:posOffset>
                </wp:positionH>
                <wp:positionV relativeFrom="paragraph">
                  <wp:posOffset>2313354</wp:posOffset>
                </wp:positionV>
                <wp:extent cx="2430584" cy="2086708"/>
                <wp:effectExtent l="0" t="0" r="27305" b="408940"/>
                <wp:wrapNone/>
                <wp:docPr id="21" name="Bublina reči: obdĺžnik so zaoblenými rohm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584" cy="2086708"/>
                        </a:xfrm>
                        <a:prstGeom prst="wedgeRoundRectCallout">
                          <a:avLst>
                            <a:gd name="adj1" fmla="val -20305"/>
                            <a:gd name="adj2" fmla="val 67803"/>
                            <a:gd name="adj3" fmla="val 16667"/>
                          </a:avLst>
                        </a:prstGeom>
                        <a:solidFill>
                          <a:srgbClr val="FF0000">
                            <a:alpha val="43137"/>
                          </a:srgb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28802" w14:textId="77777777" w:rsidR="00A94930" w:rsidRDefault="00A94930" w:rsidP="00A949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4FCA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blina reči: obdĺžnik so zaoblenými rohmi 21" o:spid="_x0000_s1027" type="#_x0000_t62" style="position:absolute;margin-left:170.45pt;margin-top:182.15pt;width:191.4pt;height:16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" adj="6414,25445" fillcolor="red" strokecolor="#1f4d78 [1608]" strokeweight="1pt">
                <v:fill opacity="28270f"/>
                <v:textbox>
                  <w:txbxContent>
                    <w:p w14:paraId="08428802" w14:textId="77777777" w:rsidR="00A94930" w:rsidRDefault="00A94930" w:rsidP="00A9493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53CE6" wp14:editId="6A5E2FE6">
                <wp:simplePos x="0" y="0"/>
                <wp:positionH relativeFrom="page">
                  <wp:posOffset>1047262</wp:posOffset>
                </wp:positionH>
                <wp:positionV relativeFrom="paragraph">
                  <wp:posOffset>232507</wp:posOffset>
                </wp:positionV>
                <wp:extent cx="4384430" cy="2024185"/>
                <wp:effectExtent l="0" t="361950" r="16510" b="14605"/>
                <wp:wrapNone/>
                <wp:docPr id="19" name="Bublina reči: obdĺžnik so zaoblenými rohm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84430" cy="2024185"/>
                        </a:xfrm>
                        <a:prstGeom prst="wedgeRoundRectCallout">
                          <a:avLst>
                            <a:gd name="adj1" fmla="val -20305"/>
                            <a:gd name="adj2" fmla="val 67803"/>
                            <a:gd name="adj3" fmla="val 16667"/>
                          </a:avLst>
                        </a:prstGeom>
                        <a:solidFill>
                          <a:srgbClr val="5B9BD5">
                            <a:alpha val="43137"/>
                          </a:srgb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3AE30" w14:textId="77777777" w:rsidR="00A94930" w:rsidRDefault="00A94930" w:rsidP="00A949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3CE6" id="Bublina reči: obdĺžnik so zaoblenými rohmi 19" o:spid="_x0000_s1028" type="#_x0000_t62" style="position:absolute;margin-left:82.45pt;margin-top:18.3pt;width:345.25pt;height:159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" adj="6414,25445" fillcolor="#5b9bd5" strokecolor="#1f4d78 [1608]" strokeweight="1pt">
                <v:fill opacity="28270f"/>
                <v:textbox>
                  <w:txbxContent>
                    <w:p w14:paraId="7163AE30" w14:textId="77777777" w:rsidR="00A94930" w:rsidRDefault="00A94930" w:rsidP="00A9493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07D92" wp14:editId="22BE1CE9">
                <wp:simplePos x="0" y="0"/>
                <wp:positionH relativeFrom="margin">
                  <wp:posOffset>187569</wp:posOffset>
                </wp:positionH>
                <wp:positionV relativeFrom="paragraph">
                  <wp:posOffset>2351796</wp:posOffset>
                </wp:positionV>
                <wp:extent cx="1867877" cy="1967376"/>
                <wp:effectExtent l="0" t="0" r="18415" b="375920"/>
                <wp:wrapNone/>
                <wp:docPr id="20" name="Bublina reči: obdĺžnik so zaoblenými rohm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877" cy="1967376"/>
                        </a:xfrm>
                        <a:prstGeom prst="wedgeRoundRectCallout">
                          <a:avLst>
                            <a:gd name="adj1" fmla="val -20305"/>
                            <a:gd name="adj2" fmla="val 67803"/>
                            <a:gd name="adj3" fmla="val 16667"/>
                          </a:avLst>
                        </a:prstGeom>
                        <a:solidFill>
                          <a:schemeClr val="accent2">
                            <a:alpha val="43137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0F7A3" w14:textId="77777777" w:rsidR="00A94930" w:rsidRDefault="00A94930" w:rsidP="00A949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7D92" id="Bublina reči: obdĺžnik so zaoblenými rohmi 20" o:spid="_x0000_s1029" type="#_x0000_t62" style="position:absolute;margin-left:14.75pt;margin-top:185.2pt;width:147.1pt;height:154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" adj="6414,25445" fillcolor="#ed7d31 [3205]" strokecolor="#1f4d78 [1608]" strokeweight="1pt">
                <v:fill opacity="28270f"/>
                <v:textbox>
                  <w:txbxContent>
                    <w:p w14:paraId="5E10F7A3" w14:textId="77777777" w:rsidR="00A94930" w:rsidRDefault="00A94930" w:rsidP="00A9493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5915">
        <w:rPr>
          <w:rFonts w:cstheme="minorHAnsi"/>
          <w:noProof/>
          <w:sz w:val="24"/>
          <w:szCs w:val="24"/>
          <w:lang w:val="sk-SK"/>
        </w:rPr>
        <w:drawing>
          <wp:inline distT="0" distB="0" distL="0" distR="0" wp14:anchorId="7267EC6F" wp14:editId="559406BD">
            <wp:extent cx="5943600" cy="4538980"/>
            <wp:effectExtent l="0" t="0" r="635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6E5A" w14:textId="77777777" w:rsidR="00A94930" w:rsidRDefault="00A94930" w:rsidP="00A94930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59422" wp14:editId="1A30E313">
                <wp:simplePos x="0" y="0"/>
                <wp:positionH relativeFrom="column">
                  <wp:posOffset>2301631</wp:posOffset>
                </wp:positionH>
                <wp:positionV relativeFrom="paragraph">
                  <wp:posOffset>239542</wp:posOffset>
                </wp:positionV>
                <wp:extent cx="1219200" cy="539262"/>
                <wp:effectExtent l="0" t="0" r="19050" b="13335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9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908E0E" w14:textId="77777777" w:rsidR="00A94930" w:rsidRPr="007A5309" w:rsidRDefault="00A94930" w:rsidP="00A9493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A5309">
                              <w:rPr>
                                <w:b/>
                                <w:bCs/>
                                <w:color w:val="FF0000"/>
                              </w:rPr>
                              <w:t xml:space="preserve">Časové grafické </w:t>
                            </w: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FF0000"/>
                              </w:rPr>
                              <w:t>priebehy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59422" id="Textové pole 23" o:spid="_x0000_s1030" type="#_x0000_t202" style="position:absolute;margin-left:181.25pt;margin-top:18.85pt;width:96pt;height:42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" fillcolor="white [3201]" strokecolor="white [3212]" strokeweight=".5pt">
                <v:textbox>
                  <w:txbxContent>
                    <w:p w14:paraId="2F908E0E" w14:textId="77777777" w:rsidR="00A94930" w:rsidRPr="007A5309" w:rsidRDefault="00A94930" w:rsidP="00A94930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A5309">
                        <w:rPr>
                          <w:b/>
                          <w:bCs/>
                          <w:color w:val="FF0000"/>
                        </w:rPr>
                        <w:t xml:space="preserve">Časové grafické </w:t>
                      </w:r>
                      <w:proofErr w:type="spellStart"/>
                      <w:r w:rsidRPr="007A5309">
                        <w:rPr>
                          <w:b/>
                          <w:bCs/>
                          <w:color w:val="FF0000"/>
                        </w:rPr>
                        <w:t>priebehy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41A28" wp14:editId="46EC4A98">
                <wp:simplePos x="0" y="0"/>
                <wp:positionH relativeFrom="column">
                  <wp:posOffset>101600</wp:posOffset>
                </wp:positionH>
                <wp:positionV relativeFrom="paragraph">
                  <wp:posOffset>158066</wp:posOffset>
                </wp:positionV>
                <wp:extent cx="1219200" cy="539262"/>
                <wp:effectExtent l="0" t="0" r="19050" b="13335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9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47BBA5" w14:textId="77777777" w:rsidR="00A94930" w:rsidRPr="007A5309" w:rsidRDefault="00A94930" w:rsidP="00A94930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ED7D31" w:themeColor="accent2"/>
                              </w:rPr>
                              <w:t>Charakterisktiky</w:t>
                            </w:r>
                            <w:proofErr w:type="spellEnd"/>
                            <w:r w:rsidRPr="007A5309"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ED7D31" w:themeColor="accent2"/>
                              </w:rPr>
                              <w:t>spätných</w:t>
                            </w:r>
                            <w:proofErr w:type="spellEnd"/>
                            <w:r w:rsidRPr="007A5309"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ED7D31" w:themeColor="accent2"/>
                              </w:rPr>
                              <w:t>väzieb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41A28" id="Textové pole 22" o:spid="_x0000_s1031" type="#_x0000_t202" style="position:absolute;margin-left:8pt;margin-top:12.45pt;width:96pt;height:42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" fillcolor="white [3201]" strokecolor="white [3212]" strokeweight=".5pt">
                <v:textbox>
                  <w:txbxContent>
                    <w:p w14:paraId="2847BBA5" w14:textId="77777777" w:rsidR="00A94930" w:rsidRPr="007A5309" w:rsidRDefault="00A94930" w:rsidP="00A94930">
                      <w:pPr>
                        <w:jc w:val="center"/>
                        <w:rPr>
                          <w:b/>
                          <w:bCs/>
                          <w:color w:val="ED7D31" w:themeColor="accent2"/>
                        </w:rPr>
                      </w:pPr>
                      <w:proofErr w:type="spellStart"/>
                      <w:r w:rsidRPr="007A5309">
                        <w:rPr>
                          <w:b/>
                          <w:bCs/>
                          <w:color w:val="ED7D31" w:themeColor="accent2"/>
                        </w:rPr>
                        <w:t>Charakterisktiky</w:t>
                      </w:r>
                      <w:proofErr w:type="spellEnd"/>
                      <w:r w:rsidRPr="007A5309">
                        <w:rPr>
                          <w:b/>
                          <w:bCs/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7A5309">
                        <w:rPr>
                          <w:b/>
                          <w:bCs/>
                          <w:color w:val="ED7D31" w:themeColor="accent2"/>
                        </w:rPr>
                        <w:t>spätných</w:t>
                      </w:r>
                      <w:proofErr w:type="spellEnd"/>
                      <w:r w:rsidRPr="007A5309">
                        <w:rPr>
                          <w:b/>
                          <w:bCs/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7A5309">
                        <w:rPr>
                          <w:b/>
                          <w:bCs/>
                          <w:color w:val="ED7D31" w:themeColor="accent2"/>
                        </w:rPr>
                        <w:t>väzieb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AC50A8" w14:textId="77777777" w:rsidR="00A94930" w:rsidRDefault="00A94930" w:rsidP="00A94930">
      <w:pPr>
        <w:rPr>
          <w:rFonts w:cstheme="minorHAnsi"/>
          <w:sz w:val="24"/>
          <w:szCs w:val="24"/>
          <w:lang w:val="sk-SK"/>
        </w:rPr>
      </w:pPr>
    </w:p>
    <w:p w14:paraId="769F0E53" w14:textId="77777777" w:rsidR="00A94930" w:rsidRDefault="00A94930" w:rsidP="00A94930">
      <w:pPr>
        <w:rPr>
          <w:rFonts w:cstheme="minorHAnsi"/>
          <w:sz w:val="24"/>
          <w:szCs w:val="24"/>
          <w:lang w:val="sk-SK"/>
        </w:rPr>
      </w:pPr>
    </w:p>
    <w:p w14:paraId="4EF5896D" w14:textId="77777777" w:rsidR="00A94930" w:rsidRDefault="00A94930" w:rsidP="00A94930">
      <w:pPr>
        <w:rPr>
          <w:rFonts w:cstheme="minorHAnsi"/>
          <w:sz w:val="24"/>
          <w:szCs w:val="24"/>
          <w:lang w:val="sk-SK"/>
        </w:rPr>
      </w:pPr>
    </w:p>
    <w:p w14:paraId="3CA5FD6E" w14:textId="77777777" w:rsidR="00A94930" w:rsidRPr="00F979D4" w:rsidRDefault="00A94930" w:rsidP="00A94930">
      <w:pPr>
        <w:spacing w:after="0"/>
        <w:jc w:val="both"/>
        <w:rPr>
          <w:rFonts w:cstheme="minorHAnsi"/>
          <w:b/>
          <w:bCs/>
          <w:sz w:val="24"/>
          <w:szCs w:val="24"/>
          <w:lang w:val="sk-SK"/>
        </w:rPr>
      </w:pPr>
      <w:r w:rsidRPr="00F979D4">
        <w:rPr>
          <w:rFonts w:cstheme="minorHAnsi"/>
          <w:b/>
          <w:bCs/>
          <w:sz w:val="24"/>
          <w:szCs w:val="24"/>
          <w:lang w:val="sk-SK"/>
        </w:rPr>
        <w:t xml:space="preserve">Voľba </w:t>
      </w:r>
      <w:proofErr w:type="spellStart"/>
      <w:r w:rsidRPr="00F979D4">
        <w:rPr>
          <w:rFonts w:cstheme="minorHAnsi"/>
          <w:b/>
          <w:bCs/>
          <w:sz w:val="24"/>
          <w:szCs w:val="24"/>
          <w:lang w:val="sk-SK"/>
        </w:rPr>
        <w:t>Rc</w:t>
      </w:r>
      <w:proofErr w:type="spellEnd"/>
      <w:r w:rsidRPr="00F979D4">
        <w:rPr>
          <w:rFonts w:cstheme="minorHAnsi"/>
          <w:b/>
          <w:bCs/>
          <w:sz w:val="24"/>
          <w:szCs w:val="24"/>
          <w:lang w:val="sk-SK"/>
        </w:rPr>
        <w:t xml:space="preserve"> a Re: </w:t>
      </w:r>
    </w:p>
    <w:p w14:paraId="46F82ED7" w14:textId="77777777" w:rsidR="00A94930" w:rsidRDefault="00A94930" w:rsidP="00A94930">
      <w:pPr>
        <w:spacing w:after="0"/>
        <w:ind w:firstLine="284"/>
        <w:jc w:val="both"/>
        <w:rPr>
          <w:rFonts w:cstheme="minorHAnsi"/>
          <w:sz w:val="24"/>
          <w:szCs w:val="24"/>
          <w:lang w:val="sk-SK"/>
        </w:rPr>
      </w:pPr>
      <w:r w:rsidRPr="00F146D2">
        <w:rPr>
          <w:rFonts w:cstheme="minorHAnsi"/>
          <w:sz w:val="24"/>
          <w:szCs w:val="24"/>
          <w:lang w:val="sk-SK"/>
        </w:rPr>
        <w:t>Charakteristiky v pravom dolnom okne „</w:t>
      </w:r>
      <w:r>
        <w:rPr>
          <w:rFonts w:cstheme="minorHAnsi"/>
          <w:sz w:val="24"/>
          <w:szCs w:val="24"/>
          <w:lang w:val="sk-SK"/>
        </w:rPr>
        <w:t>č</w:t>
      </w:r>
      <w:r w:rsidRPr="00F146D2">
        <w:rPr>
          <w:rFonts w:cstheme="minorHAnsi"/>
          <w:sz w:val="24"/>
          <w:szCs w:val="24"/>
          <w:lang w:val="sk-SK"/>
        </w:rPr>
        <w:t>asov</w:t>
      </w:r>
      <w:r>
        <w:rPr>
          <w:rFonts w:cstheme="minorHAnsi"/>
          <w:sz w:val="24"/>
          <w:szCs w:val="24"/>
          <w:lang w:val="sk-SK"/>
        </w:rPr>
        <w:t>é</w:t>
      </w:r>
      <w:r w:rsidRPr="00F146D2">
        <w:rPr>
          <w:rFonts w:cstheme="minorHAnsi"/>
          <w:sz w:val="24"/>
          <w:szCs w:val="24"/>
          <w:lang w:val="sk-SK"/>
        </w:rPr>
        <w:t xml:space="preserve"> charakteristiky </w:t>
      </w:r>
      <w:proofErr w:type="spellStart"/>
      <w:r w:rsidRPr="00F146D2">
        <w:rPr>
          <w:rFonts w:cstheme="minorHAnsi"/>
          <w:sz w:val="24"/>
          <w:szCs w:val="24"/>
          <w:lang w:val="sk-SK"/>
        </w:rPr>
        <w:t>Ui</w:t>
      </w:r>
      <w:proofErr w:type="spellEnd"/>
      <w:r w:rsidRPr="00F146D2">
        <w:rPr>
          <w:rFonts w:cstheme="minorHAnsi"/>
          <w:sz w:val="24"/>
          <w:szCs w:val="24"/>
          <w:lang w:val="sk-SK"/>
        </w:rPr>
        <w:t xml:space="preserve"> a </w:t>
      </w:r>
      <w:proofErr w:type="spellStart"/>
      <w:r w:rsidRPr="00F146D2">
        <w:rPr>
          <w:rFonts w:cstheme="minorHAnsi"/>
          <w:sz w:val="24"/>
          <w:szCs w:val="24"/>
          <w:lang w:val="sk-SK"/>
        </w:rPr>
        <w:t>Uo</w:t>
      </w:r>
      <w:proofErr w:type="spellEnd"/>
      <w:r w:rsidRPr="00F146D2">
        <w:rPr>
          <w:rFonts w:cstheme="minorHAnsi"/>
          <w:sz w:val="24"/>
          <w:szCs w:val="24"/>
          <w:lang w:val="sk-SK"/>
        </w:rPr>
        <w:t>, hodnoty napäťového zisku A</w:t>
      </w:r>
      <w:r>
        <w:rPr>
          <w:rFonts w:cstheme="minorHAnsi"/>
          <w:sz w:val="24"/>
          <w:szCs w:val="24"/>
          <w:lang w:val="sk-SK"/>
        </w:rPr>
        <w:t>“</w:t>
      </w:r>
      <w:r w:rsidRPr="00F146D2">
        <w:rPr>
          <w:rFonts w:cstheme="minorHAnsi"/>
          <w:sz w:val="24"/>
          <w:szCs w:val="24"/>
          <w:lang w:val="sk-SK"/>
        </w:rPr>
        <w:t xml:space="preserve"> sa vykresľujú podľa zvolených hodnôt v rolovacích tlačidlách „</w:t>
      </w:r>
      <w:proofErr w:type="spellStart"/>
      <w:r w:rsidRPr="00F146D2">
        <w:rPr>
          <w:rFonts w:cstheme="minorHAnsi"/>
          <w:sz w:val="24"/>
          <w:szCs w:val="24"/>
          <w:lang w:val="sk-SK"/>
        </w:rPr>
        <w:t>Rc</w:t>
      </w:r>
      <w:proofErr w:type="spellEnd"/>
      <w:r>
        <w:rPr>
          <w:rFonts w:cstheme="minorHAnsi"/>
          <w:sz w:val="24"/>
          <w:szCs w:val="24"/>
          <w:lang w:val="sk-SK"/>
        </w:rPr>
        <w:t>“</w:t>
      </w:r>
      <w:r w:rsidRPr="00F146D2">
        <w:rPr>
          <w:rFonts w:cstheme="minorHAnsi"/>
          <w:sz w:val="24"/>
          <w:szCs w:val="24"/>
          <w:lang w:val="sk-SK"/>
        </w:rPr>
        <w:t xml:space="preserve"> a „R</w:t>
      </w:r>
      <w:r>
        <w:rPr>
          <w:rFonts w:cstheme="minorHAnsi"/>
          <w:sz w:val="24"/>
          <w:szCs w:val="24"/>
          <w:lang w:val="sk-SK"/>
        </w:rPr>
        <w:t>e“</w:t>
      </w:r>
      <w:r w:rsidRPr="00F146D2">
        <w:rPr>
          <w:rFonts w:cstheme="minorHAnsi"/>
          <w:sz w:val="24"/>
          <w:szCs w:val="24"/>
          <w:lang w:val="sk-SK"/>
        </w:rPr>
        <w:t xml:space="preserve">. </w:t>
      </w:r>
    </w:p>
    <w:p w14:paraId="3A29CBB1" w14:textId="77777777" w:rsidR="00A94930" w:rsidRPr="00F146D2" w:rsidRDefault="00A94930" w:rsidP="00A94930">
      <w:pPr>
        <w:spacing w:after="0"/>
        <w:ind w:firstLine="284"/>
        <w:jc w:val="both"/>
        <w:rPr>
          <w:rFonts w:cstheme="minorHAnsi"/>
          <w:sz w:val="24"/>
          <w:szCs w:val="24"/>
          <w:lang w:val="sk-SK"/>
        </w:rPr>
      </w:pPr>
    </w:p>
    <w:p w14:paraId="70781A1E" w14:textId="77777777" w:rsidR="00A94930" w:rsidRDefault="00A94930" w:rsidP="00A94930">
      <w:pPr>
        <w:spacing w:after="0"/>
        <w:ind w:firstLine="284"/>
        <w:jc w:val="both"/>
        <w:rPr>
          <w:rFonts w:cstheme="minorHAnsi"/>
          <w:sz w:val="24"/>
          <w:szCs w:val="24"/>
          <w:lang w:val="sk-SK"/>
        </w:rPr>
      </w:pPr>
      <w:r w:rsidRPr="00F146D2">
        <w:rPr>
          <w:rFonts w:cstheme="minorHAnsi"/>
          <w:sz w:val="24"/>
          <w:szCs w:val="24"/>
          <w:lang w:val="sk-SK"/>
        </w:rPr>
        <w:t>- tlačidlo „</w:t>
      </w:r>
      <w:proofErr w:type="spellStart"/>
      <w:r w:rsidRPr="00F146D2">
        <w:rPr>
          <w:rFonts w:cstheme="minorHAnsi"/>
          <w:sz w:val="24"/>
          <w:szCs w:val="24"/>
          <w:lang w:val="sk-SK"/>
        </w:rPr>
        <w:t>Rc</w:t>
      </w:r>
      <w:proofErr w:type="spellEnd"/>
      <w:r w:rsidRPr="00F146D2">
        <w:rPr>
          <w:rFonts w:cstheme="minorHAnsi"/>
          <w:sz w:val="24"/>
          <w:szCs w:val="24"/>
          <w:lang w:val="sk-SK"/>
        </w:rPr>
        <w:t xml:space="preserve">" — môžeme zvoliť' konkrétnu hodnotu odporu kolektora </w:t>
      </w:r>
    </w:p>
    <w:p w14:paraId="4A8EE26A" w14:textId="77777777" w:rsidR="00A94930" w:rsidRDefault="00A94930" w:rsidP="00A94930">
      <w:pPr>
        <w:spacing w:after="0"/>
        <w:ind w:firstLine="284"/>
        <w:jc w:val="both"/>
        <w:rPr>
          <w:rFonts w:cstheme="minorHAnsi"/>
          <w:sz w:val="24"/>
          <w:szCs w:val="24"/>
          <w:lang w:val="sk-SK"/>
        </w:rPr>
      </w:pPr>
      <w:r w:rsidRPr="00F146D2">
        <w:rPr>
          <w:rFonts w:cstheme="minorHAnsi"/>
          <w:sz w:val="24"/>
          <w:szCs w:val="24"/>
          <w:lang w:val="sk-SK"/>
        </w:rPr>
        <w:t>- tlačidlo „R</w:t>
      </w:r>
      <w:r>
        <w:rPr>
          <w:rFonts w:cstheme="minorHAnsi"/>
          <w:sz w:val="24"/>
          <w:szCs w:val="24"/>
          <w:lang w:val="sk-SK"/>
        </w:rPr>
        <w:t>e</w:t>
      </w:r>
      <w:r w:rsidRPr="00F146D2">
        <w:rPr>
          <w:rFonts w:cstheme="minorHAnsi"/>
          <w:sz w:val="24"/>
          <w:szCs w:val="24"/>
          <w:lang w:val="sk-SK"/>
        </w:rPr>
        <w:t xml:space="preserve">" — môžeme zvoliť' konkrétnu hodnotu </w:t>
      </w:r>
      <w:proofErr w:type="spellStart"/>
      <w:r w:rsidRPr="00F146D2">
        <w:rPr>
          <w:rFonts w:cstheme="minorHAnsi"/>
          <w:sz w:val="24"/>
          <w:szCs w:val="24"/>
          <w:lang w:val="sk-SK"/>
        </w:rPr>
        <w:t>sp</w:t>
      </w:r>
      <w:r>
        <w:rPr>
          <w:rFonts w:cstheme="minorHAnsi"/>
          <w:sz w:val="24"/>
          <w:szCs w:val="24"/>
          <w:lang w:val="sk-SK"/>
        </w:rPr>
        <w:t>ä</w:t>
      </w:r>
      <w:r w:rsidRPr="00F146D2">
        <w:rPr>
          <w:rFonts w:cstheme="minorHAnsi"/>
          <w:sz w:val="24"/>
          <w:szCs w:val="24"/>
          <w:lang w:val="sk-SK"/>
        </w:rPr>
        <w:t>tnov</w:t>
      </w:r>
      <w:r>
        <w:rPr>
          <w:rFonts w:cstheme="minorHAnsi"/>
          <w:sz w:val="24"/>
          <w:szCs w:val="24"/>
          <w:lang w:val="sk-SK"/>
        </w:rPr>
        <w:t>ä</w:t>
      </w:r>
      <w:r w:rsidRPr="00F146D2">
        <w:rPr>
          <w:rFonts w:cstheme="minorHAnsi"/>
          <w:sz w:val="24"/>
          <w:szCs w:val="24"/>
          <w:lang w:val="sk-SK"/>
        </w:rPr>
        <w:t>zbov</w:t>
      </w:r>
      <w:r>
        <w:rPr>
          <w:rFonts w:cstheme="minorHAnsi"/>
          <w:sz w:val="24"/>
          <w:szCs w:val="24"/>
          <w:lang w:val="sk-SK"/>
        </w:rPr>
        <w:t>é</w:t>
      </w:r>
      <w:r w:rsidRPr="00F146D2">
        <w:rPr>
          <w:rFonts w:cstheme="minorHAnsi"/>
          <w:sz w:val="24"/>
          <w:szCs w:val="24"/>
          <w:lang w:val="sk-SK"/>
        </w:rPr>
        <w:t>ho</w:t>
      </w:r>
      <w:proofErr w:type="spellEnd"/>
      <w:r w:rsidRPr="00F146D2">
        <w:rPr>
          <w:rFonts w:cstheme="minorHAnsi"/>
          <w:sz w:val="24"/>
          <w:szCs w:val="24"/>
          <w:lang w:val="sk-SK"/>
        </w:rPr>
        <w:t xml:space="preserve"> odporu </w:t>
      </w:r>
      <w:proofErr w:type="spellStart"/>
      <w:r w:rsidRPr="00F146D2">
        <w:rPr>
          <w:rFonts w:cstheme="minorHAnsi"/>
          <w:sz w:val="24"/>
          <w:szCs w:val="24"/>
          <w:lang w:val="sk-SK"/>
        </w:rPr>
        <w:t>emitora</w:t>
      </w:r>
      <w:proofErr w:type="spellEnd"/>
      <w:r w:rsidRPr="00F146D2">
        <w:rPr>
          <w:rFonts w:cstheme="minorHAnsi"/>
          <w:sz w:val="24"/>
          <w:szCs w:val="24"/>
          <w:lang w:val="sk-SK"/>
        </w:rPr>
        <w:t xml:space="preserve"> </w:t>
      </w:r>
    </w:p>
    <w:p w14:paraId="6690DD8A" w14:textId="77777777" w:rsidR="00A94930" w:rsidRDefault="00A94930" w:rsidP="00A94930">
      <w:pPr>
        <w:spacing w:after="0"/>
        <w:ind w:firstLine="284"/>
        <w:jc w:val="both"/>
        <w:rPr>
          <w:rFonts w:cstheme="minorHAnsi"/>
          <w:sz w:val="24"/>
          <w:szCs w:val="24"/>
          <w:lang w:val="sk-SK"/>
        </w:rPr>
      </w:pPr>
    </w:p>
    <w:p w14:paraId="127006CF" w14:textId="28A8844E" w:rsidR="00A94930" w:rsidRDefault="00A94930" w:rsidP="00A94930">
      <w:pPr>
        <w:spacing w:after="0"/>
        <w:ind w:firstLine="284"/>
        <w:jc w:val="both"/>
        <w:rPr>
          <w:rFonts w:cstheme="minorHAnsi"/>
          <w:sz w:val="24"/>
          <w:szCs w:val="24"/>
          <w:lang w:val="sk-SK"/>
        </w:rPr>
      </w:pPr>
      <w:r w:rsidRPr="00B60D68">
        <w:rPr>
          <w:rFonts w:cstheme="minorHAnsi"/>
          <w:sz w:val="24"/>
          <w:szCs w:val="24"/>
          <w:lang w:val="sk-SK"/>
        </w:rPr>
        <w:t xml:space="preserve">Podľa zvolenej hodnoty </w:t>
      </w:r>
      <w:proofErr w:type="spellStart"/>
      <w:r w:rsidRPr="00B60D68">
        <w:rPr>
          <w:rFonts w:cstheme="minorHAnsi"/>
          <w:sz w:val="24"/>
          <w:szCs w:val="24"/>
          <w:lang w:val="sk-SK"/>
        </w:rPr>
        <w:t>spätnoväzbového</w:t>
      </w:r>
      <w:proofErr w:type="spellEnd"/>
      <w:r w:rsidRPr="00B60D68">
        <w:rPr>
          <w:rFonts w:cstheme="minorHAnsi"/>
          <w:sz w:val="24"/>
          <w:szCs w:val="24"/>
          <w:lang w:val="sk-SK"/>
        </w:rPr>
        <w:t xml:space="preserve"> odporu </w:t>
      </w:r>
      <w:proofErr w:type="spellStart"/>
      <w:r w:rsidRPr="00B60D68">
        <w:rPr>
          <w:rFonts w:cstheme="minorHAnsi"/>
          <w:sz w:val="24"/>
          <w:szCs w:val="24"/>
          <w:lang w:val="sk-SK"/>
        </w:rPr>
        <w:t>R</w:t>
      </w:r>
      <w:r>
        <w:rPr>
          <w:rFonts w:cstheme="minorHAnsi"/>
          <w:sz w:val="24"/>
          <w:szCs w:val="24"/>
          <w:lang w:val="sk-SK"/>
        </w:rPr>
        <w:t>c</w:t>
      </w:r>
      <w:proofErr w:type="spellEnd"/>
      <w:r w:rsidRPr="00B60D68">
        <w:rPr>
          <w:rFonts w:cstheme="minorHAnsi"/>
          <w:sz w:val="24"/>
          <w:szCs w:val="24"/>
          <w:lang w:val="sk-SK"/>
        </w:rPr>
        <w:t xml:space="preserve"> sa mení typ prúdovej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B60D68">
        <w:rPr>
          <w:rFonts w:cstheme="minorHAnsi"/>
          <w:sz w:val="24"/>
          <w:szCs w:val="24"/>
          <w:lang w:val="sk-SK"/>
        </w:rPr>
        <w:t>spätnej väzby (silná, slabá a bez spätnej väzby)</w:t>
      </w:r>
      <w:r>
        <w:rPr>
          <w:rFonts w:cstheme="minorHAnsi"/>
          <w:sz w:val="24"/>
          <w:szCs w:val="24"/>
          <w:lang w:val="sk-SK"/>
        </w:rPr>
        <w:t>.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B60D68">
        <w:rPr>
          <w:rFonts w:cstheme="minorHAnsi"/>
          <w:sz w:val="24"/>
          <w:szCs w:val="24"/>
          <w:lang w:val="sk-SK"/>
        </w:rPr>
        <w:t xml:space="preserve">Podľa zvolenej hodnoty odporu </w:t>
      </w:r>
      <w:proofErr w:type="spellStart"/>
      <w:r w:rsidRPr="00B60D68">
        <w:rPr>
          <w:rFonts w:cstheme="minorHAnsi"/>
          <w:sz w:val="24"/>
          <w:szCs w:val="24"/>
          <w:lang w:val="sk-SK"/>
        </w:rPr>
        <w:t>Rc</w:t>
      </w:r>
      <w:proofErr w:type="spellEnd"/>
      <w:r w:rsidRPr="00B60D68">
        <w:rPr>
          <w:rFonts w:cstheme="minorHAnsi"/>
          <w:sz w:val="24"/>
          <w:szCs w:val="24"/>
          <w:lang w:val="sk-SK"/>
        </w:rPr>
        <w:t xml:space="preserve"> sa mení napäťový zisk zosilňovača.</w:t>
      </w:r>
    </w:p>
    <w:p w14:paraId="6EC1DFC7" w14:textId="77777777" w:rsidR="00A94930" w:rsidRPr="00B60D68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</w:p>
    <w:p w14:paraId="095DD212" w14:textId="2951DB32" w:rsidR="00A94930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B60D68">
        <w:rPr>
          <w:rFonts w:cstheme="minorHAnsi"/>
          <w:sz w:val="24"/>
          <w:szCs w:val="24"/>
          <w:lang w:val="sk-SK"/>
        </w:rPr>
        <w:t>Zároveň si možno prečítať základné informácie o použití a</w:t>
      </w:r>
      <w:r>
        <w:rPr>
          <w:rFonts w:cstheme="minorHAnsi"/>
          <w:sz w:val="24"/>
          <w:szCs w:val="24"/>
          <w:lang w:val="sk-SK"/>
        </w:rPr>
        <w:t> </w:t>
      </w:r>
      <w:r w:rsidRPr="00B60D68">
        <w:rPr>
          <w:rFonts w:cstheme="minorHAnsi"/>
          <w:sz w:val="24"/>
          <w:szCs w:val="24"/>
          <w:lang w:val="sk-SK"/>
        </w:rPr>
        <w:t>význam</w:t>
      </w:r>
      <w:r>
        <w:rPr>
          <w:rFonts w:cstheme="minorHAnsi"/>
          <w:sz w:val="24"/>
          <w:szCs w:val="24"/>
          <w:lang w:val="sk-SK"/>
        </w:rPr>
        <w:t>e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B60D68">
        <w:rPr>
          <w:rFonts w:cstheme="minorHAnsi"/>
          <w:sz w:val="24"/>
          <w:szCs w:val="24"/>
          <w:lang w:val="sk-SK"/>
        </w:rPr>
        <w:t>spätných väzieb.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B60D68">
        <w:rPr>
          <w:rFonts w:cstheme="minorHAnsi"/>
          <w:sz w:val="24"/>
          <w:szCs w:val="24"/>
          <w:lang w:val="sk-SK"/>
        </w:rPr>
        <w:t xml:space="preserve">Prednastavené je nastavenie hodnoty </w:t>
      </w:r>
      <w:proofErr w:type="spellStart"/>
      <w:r w:rsidRPr="00B60D68">
        <w:rPr>
          <w:rFonts w:cstheme="minorHAnsi"/>
          <w:sz w:val="24"/>
          <w:szCs w:val="24"/>
          <w:lang w:val="sk-SK"/>
        </w:rPr>
        <w:t>Rc</w:t>
      </w:r>
      <w:proofErr w:type="spellEnd"/>
      <w:r w:rsidRPr="00B60D68">
        <w:rPr>
          <w:rFonts w:cstheme="minorHAnsi"/>
          <w:sz w:val="24"/>
          <w:szCs w:val="24"/>
          <w:lang w:val="sk-SK"/>
        </w:rPr>
        <w:t>—1000</w:t>
      </w:r>
      <w:r>
        <w:rPr>
          <w:rFonts w:cstheme="minorHAnsi"/>
          <w:sz w:val="24"/>
          <w:szCs w:val="24"/>
          <w:lang w:val="sk-SK"/>
        </w:rPr>
        <w:t>Ω</w:t>
      </w:r>
      <w:r w:rsidRPr="00B60D68">
        <w:rPr>
          <w:rFonts w:cstheme="minorHAnsi"/>
          <w:sz w:val="24"/>
          <w:szCs w:val="24"/>
          <w:lang w:val="sk-SK"/>
        </w:rPr>
        <w:t xml:space="preserve"> a R</w:t>
      </w:r>
      <w:r>
        <w:rPr>
          <w:rFonts w:cstheme="minorHAnsi"/>
          <w:sz w:val="24"/>
          <w:szCs w:val="24"/>
          <w:lang w:val="sk-SK"/>
        </w:rPr>
        <w:t>e</w:t>
      </w:r>
      <w:r w:rsidRPr="00B60D68">
        <w:rPr>
          <w:rFonts w:cstheme="minorHAnsi"/>
          <w:sz w:val="24"/>
          <w:szCs w:val="24"/>
          <w:lang w:val="sk-SK"/>
        </w:rPr>
        <w:t>:—</w:t>
      </w:r>
      <w:r>
        <w:rPr>
          <w:rFonts w:cstheme="minorHAnsi"/>
          <w:sz w:val="24"/>
          <w:szCs w:val="24"/>
          <w:lang w:val="sk-SK"/>
        </w:rPr>
        <w:t>0Ω</w:t>
      </w:r>
      <w:r w:rsidRPr="00B60D68">
        <w:rPr>
          <w:rFonts w:cstheme="minorHAnsi"/>
          <w:sz w:val="24"/>
          <w:szCs w:val="24"/>
          <w:lang w:val="sk-SK"/>
        </w:rPr>
        <w:t>.</w:t>
      </w:r>
    </w:p>
    <w:p w14:paraId="4452DDDD" w14:textId="3A1632D0" w:rsidR="00A94930" w:rsidRDefault="00A94930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br w:type="page"/>
      </w:r>
    </w:p>
    <w:p w14:paraId="6F50AAC4" w14:textId="77777777" w:rsidR="00A94930" w:rsidRPr="00B60D68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DDCBFAC" w14:textId="18D10B62" w:rsidR="00A94930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B60D68">
        <w:rPr>
          <w:rFonts w:cstheme="minorHAnsi"/>
          <w:sz w:val="24"/>
          <w:szCs w:val="24"/>
          <w:lang w:val="sk-SK"/>
        </w:rPr>
        <w:t>Ak klikneme na tlačidlo „</w:t>
      </w:r>
      <w:r>
        <w:rPr>
          <w:rFonts w:cstheme="minorHAnsi"/>
          <w:sz w:val="24"/>
          <w:szCs w:val="24"/>
          <w:lang w:val="sk-SK"/>
        </w:rPr>
        <w:t>viac</w:t>
      </w:r>
      <w:r w:rsidRPr="00B60D68">
        <w:rPr>
          <w:rFonts w:cstheme="minorHAnsi"/>
          <w:sz w:val="24"/>
          <w:szCs w:val="24"/>
          <w:lang w:val="sk-SK"/>
        </w:rPr>
        <w:t>“, zobrazia sa v novom okne teoretické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B60D68">
        <w:rPr>
          <w:rFonts w:cstheme="minorHAnsi"/>
          <w:sz w:val="24"/>
          <w:szCs w:val="24"/>
          <w:lang w:val="sk-SK"/>
        </w:rPr>
        <w:t>informácie o animácii.</w:t>
      </w:r>
    </w:p>
    <w:p w14:paraId="0A8ABA23" w14:textId="77777777" w:rsidR="00A94930" w:rsidRDefault="00A94930" w:rsidP="00A94930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</w:p>
    <w:p w14:paraId="07138D43" w14:textId="77777777" w:rsidR="00A94930" w:rsidRPr="008416DC" w:rsidRDefault="00A94930" w:rsidP="00A94930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sk-SK"/>
        </w:rPr>
      </w:pPr>
      <w:r w:rsidRPr="008416DC">
        <w:rPr>
          <w:rFonts w:cstheme="minorHAnsi"/>
          <w:b/>
          <w:bCs/>
          <w:sz w:val="24"/>
          <w:szCs w:val="24"/>
          <w:lang w:val="sk-SK"/>
        </w:rPr>
        <w:t>Tlačidlo PLAY:</w:t>
      </w:r>
    </w:p>
    <w:p w14:paraId="141EEDD4" w14:textId="77777777" w:rsidR="00A94930" w:rsidRPr="005F437F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</w:p>
    <w:p w14:paraId="2A2F8C66" w14:textId="432D487E" w:rsidR="00A94930" w:rsidRPr="005F437F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Spustenie animácie zobrazenia pohybu jednosmerných prúdov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5F437F">
        <w:rPr>
          <w:rFonts w:cstheme="minorHAnsi"/>
          <w:sz w:val="24"/>
          <w:szCs w:val="24"/>
          <w:lang w:val="sk-SK"/>
        </w:rPr>
        <w:t>prostredníctvom šípok. Táto animácia ukazuje nábeh prúdu zo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5F437F">
        <w:rPr>
          <w:rFonts w:cstheme="minorHAnsi"/>
          <w:sz w:val="24"/>
          <w:szCs w:val="24"/>
          <w:lang w:val="sk-SK"/>
        </w:rPr>
        <w:t>zdroja cez vetvy a jeho „cirkuláciu“ obvodom s možnosťou resetu 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5F437F">
        <w:rPr>
          <w:rFonts w:cstheme="minorHAnsi"/>
          <w:sz w:val="24"/>
          <w:szCs w:val="24"/>
          <w:lang w:val="sk-SK"/>
        </w:rPr>
        <w:t>opätovného spustenia. Veľkosť prúdu znázorňuje hrúbka čiary a</w:t>
      </w:r>
      <w:r>
        <w:rPr>
          <w:rFonts w:cstheme="minorHAnsi"/>
          <w:sz w:val="24"/>
          <w:szCs w:val="24"/>
          <w:lang w:val="sk-SK"/>
        </w:rPr>
        <w:t> </w:t>
      </w:r>
      <w:r w:rsidRPr="005F437F">
        <w:rPr>
          <w:rFonts w:cstheme="minorHAnsi"/>
          <w:sz w:val="24"/>
          <w:szCs w:val="24"/>
          <w:lang w:val="sk-SK"/>
        </w:rPr>
        <w:t>veľkosť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5F437F">
        <w:rPr>
          <w:rFonts w:cstheme="minorHAnsi"/>
          <w:sz w:val="24"/>
          <w:szCs w:val="24"/>
          <w:lang w:val="sk-SK"/>
        </w:rPr>
        <w:t>šípky.</w:t>
      </w:r>
      <w:r>
        <w:rPr>
          <w:rFonts w:cstheme="minorHAnsi"/>
          <w:sz w:val="24"/>
          <w:szCs w:val="24"/>
          <w:lang w:val="sk-SK"/>
        </w:rPr>
        <w:t xml:space="preserve"> </w:t>
      </w:r>
      <w:r>
        <w:rPr>
          <w:rFonts w:cstheme="minorHAnsi"/>
          <w:sz w:val="24"/>
          <w:szCs w:val="24"/>
          <w:lang w:val="sk-SK"/>
        </w:rPr>
        <w:t>Na ro</w:t>
      </w:r>
      <w:r w:rsidRPr="005F437F">
        <w:rPr>
          <w:rFonts w:cstheme="minorHAnsi"/>
          <w:sz w:val="24"/>
          <w:szCs w:val="24"/>
          <w:lang w:val="sk-SK"/>
        </w:rPr>
        <w:t>zšírenie a uľahčenie opakovaného nábehu prúdov slúži zaškrtávacie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5F437F">
        <w:rPr>
          <w:rFonts w:cstheme="minorHAnsi"/>
          <w:sz w:val="24"/>
          <w:szCs w:val="24"/>
          <w:lang w:val="sk-SK"/>
        </w:rPr>
        <w:t>políčko voľby času nábehu od t</w:t>
      </w:r>
      <w:r>
        <w:rPr>
          <w:rFonts w:cstheme="minorHAnsi"/>
          <w:sz w:val="24"/>
          <w:szCs w:val="24"/>
          <w:lang w:val="sk-SK"/>
        </w:rPr>
        <w:t>=</w:t>
      </w:r>
      <w:r w:rsidRPr="005F437F">
        <w:rPr>
          <w:rFonts w:cstheme="minorHAnsi"/>
          <w:sz w:val="24"/>
          <w:szCs w:val="24"/>
          <w:lang w:val="sk-SK"/>
        </w:rPr>
        <w:t>0 a t&gt;0.</w:t>
      </w:r>
    </w:p>
    <w:p w14:paraId="7D29EDA8" w14:textId="77777777" w:rsidR="00A94930" w:rsidRPr="005F437F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</w:p>
    <w:p w14:paraId="2F949CD3" w14:textId="0DF528CD" w:rsidR="00A94930" w:rsidRPr="005F437F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Animáciu možno vypnúť a opätovne zapnúť kedykoľvek opakovaným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5F437F">
        <w:rPr>
          <w:rFonts w:cstheme="minorHAnsi"/>
          <w:sz w:val="24"/>
          <w:szCs w:val="24"/>
          <w:lang w:val="sk-SK"/>
        </w:rPr>
        <w:t>stlačením tlačidla.</w:t>
      </w:r>
    </w:p>
    <w:p w14:paraId="07CA0BCA" w14:textId="77777777" w:rsidR="00A94930" w:rsidRDefault="00A94930" w:rsidP="00A94930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</w:p>
    <w:p w14:paraId="6D32FE9A" w14:textId="77777777" w:rsidR="00A94930" w:rsidRPr="00301F43" w:rsidRDefault="00A94930" w:rsidP="00A94930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sk-SK"/>
        </w:rPr>
      </w:pPr>
      <w:r w:rsidRPr="00301F43">
        <w:rPr>
          <w:rFonts w:cstheme="minorHAnsi"/>
          <w:b/>
          <w:bCs/>
          <w:sz w:val="24"/>
          <w:szCs w:val="24"/>
          <w:lang w:val="sk-SK"/>
        </w:rPr>
        <w:t xml:space="preserve">Zobraz hodnoty U a I: </w:t>
      </w:r>
    </w:p>
    <w:p w14:paraId="585E38F4" w14:textId="77777777" w:rsidR="00A94930" w:rsidRPr="005F437F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</w:p>
    <w:p w14:paraId="19C78AA2" w14:textId="1ADABC2F" w:rsidR="00A94930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Je možnosť zobrazenia číselných hodnôt prúdov a napätí, striedavej 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5F437F">
        <w:rPr>
          <w:rFonts w:cstheme="minorHAnsi"/>
          <w:sz w:val="24"/>
          <w:szCs w:val="24"/>
          <w:lang w:val="sk-SK"/>
        </w:rPr>
        <w:t>jednosmernej zložky osobitne, prostredníctvom tlačidiel "Napätia"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5F437F">
        <w:rPr>
          <w:rFonts w:cstheme="minorHAnsi"/>
          <w:sz w:val="24"/>
          <w:szCs w:val="24"/>
          <w:lang w:val="sk-SK"/>
        </w:rPr>
        <w:t>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5F437F">
        <w:rPr>
          <w:rFonts w:cstheme="minorHAnsi"/>
          <w:sz w:val="24"/>
          <w:szCs w:val="24"/>
          <w:lang w:val="sk-SK"/>
        </w:rPr>
        <w:t xml:space="preserve">"Prúdy" a ich </w:t>
      </w:r>
      <w:proofErr w:type="spellStart"/>
      <w:r w:rsidRPr="005F437F">
        <w:rPr>
          <w:rFonts w:cstheme="minorHAnsi"/>
          <w:sz w:val="24"/>
          <w:szCs w:val="24"/>
          <w:lang w:val="sk-SK"/>
        </w:rPr>
        <w:t>podtla</w:t>
      </w:r>
      <w:r>
        <w:rPr>
          <w:rFonts w:cstheme="minorHAnsi"/>
          <w:sz w:val="24"/>
          <w:szCs w:val="24"/>
          <w:lang w:val="sk-SK"/>
        </w:rPr>
        <w:t>čidiel</w:t>
      </w:r>
      <w:proofErr w:type="spellEnd"/>
      <w:r>
        <w:rPr>
          <w:rFonts w:cstheme="minorHAnsi"/>
          <w:sz w:val="24"/>
          <w:szCs w:val="24"/>
          <w:lang w:val="sk-SK"/>
        </w:rPr>
        <w:t>.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5F437F">
        <w:rPr>
          <w:rFonts w:cstheme="minorHAnsi"/>
          <w:sz w:val="24"/>
          <w:szCs w:val="24"/>
          <w:lang w:val="sk-SK"/>
        </w:rPr>
        <w:t>Na ich zobrazenie je potrebné zaškrknúť políčko.</w:t>
      </w:r>
      <w:r>
        <w:rPr>
          <w:rFonts w:cstheme="minorHAnsi"/>
          <w:sz w:val="24"/>
          <w:szCs w:val="24"/>
          <w:lang w:val="sk-SK"/>
        </w:rPr>
        <w:t xml:space="preserve"> </w:t>
      </w:r>
      <w:r>
        <w:rPr>
          <w:rFonts w:cstheme="minorHAnsi"/>
          <w:sz w:val="24"/>
          <w:szCs w:val="24"/>
          <w:lang w:val="sk-SK"/>
        </w:rPr>
        <w:t>P</w:t>
      </w:r>
      <w:r w:rsidRPr="005F437F">
        <w:rPr>
          <w:rFonts w:cstheme="minorHAnsi"/>
          <w:sz w:val="24"/>
          <w:szCs w:val="24"/>
          <w:lang w:val="sk-SK"/>
        </w:rPr>
        <w:t>rednastavené je vypnutie zobrazenia týchto hodnôt.</w:t>
      </w:r>
    </w:p>
    <w:p w14:paraId="7C5F0F96" w14:textId="77777777" w:rsidR="00A94930" w:rsidRDefault="00A94930" w:rsidP="00A94930">
      <w:pPr>
        <w:spacing w:after="0" w:line="240" w:lineRule="auto"/>
        <w:jc w:val="both"/>
        <w:rPr>
          <w:rFonts w:cstheme="minorHAnsi"/>
          <w:sz w:val="24"/>
          <w:szCs w:val="24"/>
          <w:lang w:val="sk-SK"/>
        </w:rPr>
      </w:pPr>
    </w:p>
    <w:p w14:paraId="65E5DDE2" w14:textId="77777777" w:rsidR="00A94930" w:rsidRPr="0057032F" w:rsidRDefault="00A94930" w:rsidP="00A94930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sk-SK"/>
        </w:rPr>
      </w:pPr>
      <w:r w:rsidRPr="0057032F">
        <w:rPr>
          <w:rFonts w:cstheme="minorHAnsi"/>
          <w:b/>
          <w:bCs/>
          <w:sz w:val="24"/>
          <w:szCs w:val="24"/>
          <w:lang w:val="sk-SK"/>
        </w:rPr>
        <w:t>Zobraz priebehy U a l:</w:t>
      </w:r>
    </w:p>
    <w:p w14:paraId="3E7E12A0" w14:textId="77777777" w:rsidR="00A94930" w:rsidRPr="00A459E0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</w:p>
    <w:p w14:paraId="78EF628C" w14:textId="46E85CA2" w:rsidR="00A94930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>Na grafické zobrazenie priebehov napätí a prúdov obvodu slúžia vnorené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A459E0">
        <w:rPr>
          <w:rFonts w:cstheme="minorHAnsi"/>
          <w:sz w:val="24"/>
          <w:szCs w:val="24"/>
          <w:lang w:val="sk-SK"/>
        </w:rPr>
        <w:t>(neviditeľné) políčka v schéme, ktoré po prejdení kurzorom myšky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A459E0">
        <w:rPr>
          <w:rFonts w:cstheme="minorHAnsi"/>
          <w:sz w:val="24"/>
          <w:szCs w:val="24"/>
          <w:lang w:val="sk-SK"/>
        </w:rPr>
        <w:t xml:space="preserve">generujú grafické závislosti na mieste priebehu grafov </w:t>
      </w:r>
      <w:proofErr w:type="spellStart"/>
      <w:r w:rsidRPr="00A459E0">
        <w:rPr>
          <w:rFonts w:cstheme="minorHAnsi"/>
          <w:sz w:val="24"/>
          <w:szCs w:val="24"/>
          <w:lang w:val="sk-SK"/>
        </w:rPr>
        <w:t>Ui</w:t>
      </w:r>
      <w:proofErr w:type="spellEnd"/>
      <w:r w:rsidRPr="00A459E0">
        <w:rPr>
          <w:rFonts w:cstheme="minorHAnsi"/>
          <w:sz w:val="24"/>
          <w:szCs w:val="24"/>
          <w:lang w:val="sk-SK"/>
        </w:rPr>
        <w:t>(</w:t>
      </w:r>
      <w:r>
        <w:rPr>
          <w:rFonts w:cstheme="minorHAnsi"/>
          <w:sz w:val="24"/>
          <w:szCs w:val="24"/>
          <w:lang w:val="sk-SK"/>
        </w:rPr>
        <w:t>t</w:t>
      </w:r>
      <w:r w:rsidRPr="00A459E0">
        <w:rPr>
          <w:rFonts w:cstheme="minorHAnsi"/>
          <w:sz w:val="24"/>
          <w:szCs w:val="24"/>
          <w:lang w:val="sk-SK"/>
        </w:rPr>
        <w:t>) a</w:t>
      </w:r>
      <w:r>
        <w:rPr>
          <w:rFonts w:cstheme="minorHAnsi"/>
          <w:sz w:val="24"/>
          <w:szCs w:val="24"/>
          <w:lang w:val="sk-SK"/>
        </w:rPr>
        <w:t> </w:t>
      </w:r>
      <w:proofErr w:type="spellStart"/>
      <w:r w:rsidRPr="00A459E0">
        <w:rPr>
          <w:rFonts w:cstheme="minorHAnsi"/>
          <w:sz w:val="24"/>
          <w:szCs w:val="24"/>
          <w:lang w:val="sk-SK"/>
        </w:rPr>
        <w:t>Uo</w:t>
      </w:r>
      <w:proofErr w:type="spellEnd"/>
      <w:r>
        <w:rPr>
          <w:rFonts w:cstheme="minorHAnsi"/>
          <w:sz w:val="24"/>
          <w:szCs w:val="24"/>
          <w:lang w:val="sk-SK"/>
        </w:rPr>
        <w:t>(</w:t>
      </w:r>
      <w:r w:rsidRPr="00A459E0">
        <w:rPr>
          <w:rFonts w:cstheme="minorHAnsi"/>
          <w:sz w:val="24"/>
          <w:szCs w:val="24"/>
          <w:lang w:val="sk-SK"/>
        </w:rPr>
        <w:t>t).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A459E0">
        <w:rPr>
          <w:rFonts w:cstheme="minorHAnsi"/>
          <w:sz w:val="24"/>
          <w:szCs w:val="24"/>
          <w:lang w:val="sk-SK"/>
        </w:rPr>
        <w:t>Takýmto spôsobom možno rovnako ako vstupno-výstupné charakteristiky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A459E0">
        <w:rPr>
          <w:rFonts w:cstheme="minorHAnsi"/>
          <w:sz w:val="24"/>
          <w:szCs w:val="24"/>
          <w:lang w:val="sk-SK"/>
        </w:rPr>
        <w:t>pozorovať zmeny priebehov napätí a prúdov v jednotlivých úsekoch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A459E0">
        <w:rPr>
          <w:rFonts w:cstheme="minorHAnsi"/>
          <w:sz w:val="24"/>
          <w:szCs w:val="24"/>
          <w:lang w:val="sk-SK"/>
        </w:rPr>
        <w:t xml:space="preserve">obvodu pri zmenách hodnôt odporu Re a </w:t>
      </w:r>
      <w:proofErr w:type="spellStart"/>
      <w:r w:rsidRPr="00A459E0">
        <w:rPr>
          <w:rFonts w:cstheme="minorHAnsi"/>
          <w:sz w:val="24"/>
          <w:szCs w:val="24"/>
          <w:lang w:val="sk-SK"/>
        </w:rPr>
        <w:t>Rc</w:t>
      </w:r>
      <w:proofErr w:type="spellEnd"/>
      <w:r w:rsidRPr="00A459E0">
        <w:rPr>
          <w:rFonts w:cstheme="minorHAnsi"/>
          <w:sz w:val="24"/>
          <w:szCs w:val="24"/>
          <w:lang w:val="sk-SK"/>
        </w:rPr>
        <w:t>.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A459E0">
        <w:rPr>
          <w:rFonts w:cstheme="minorHAnsi"/>
          <w:sz w:val="24"/>
          <w:szCs w:val="24"/>
          <w:lang w:val="sk-SK"/>
        </w:rPr>
        <w:t>Na ich zobrazenie je potrebné zaškrtnúť políčko.</w:t>
      </w:r>
      <w:r>
        <w:rPr>
          <w:rFonts w:cstheme="minorHAnsi"/>
          <w:sz w:val="24"/>
          <w:szCs w:val="24"/>
          <w:lang w:val="sk-SK"/>
        </w:rPr>
        <w:t xml:space="preserve"> </w:t>
      </w:r>
      <w:r>
        <w:rPr>
          <w:rFonts w:cstheme="minorHAnsi"/>
          <w:sz w:val="24"/>
          <w:szCs w:val="24"/>
          <w:lang w:val="sk-SK"/>
        </w:rPr>
        <w:t>P</w:t>
      </w:r>
      <w:r w:rsidRPr="00A459E0">
        <w:rPr>
          <w:rFonts w:cstheme="minorHAnsi"/>
          <w:sz w:val="24"/>
          <w:szCs w:val="24"/>
          <w:lang w:val="sk-SK"/>
        </w:rPr>
        <w:t>rednastavené je vypnutie zobrazenia týchto priebehov.</w:t>
      </w:r>
    </w:p>
    <w:p w14:paraId="12A47E23" w14:textId="77777777" w:rsidR="00A94930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</w:p>
    <w:p w14:paraId="4B87C022" w14:textId="77777777" w:rsidR="00A94930" w:rsidRPr="00E42920" w:rsidRDefault="00A94930" w:rsidP="00A94930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sk-SK"/>
        </w:rPr>
      </w:pPr>
      <w:r w:rsidRPr="00E42920">
        <w:rPr>
          <w:rFonts w:cstheme="minorHAnsi"/>
          <w:b/>
          <w:bCs/>
          <w:sz w:val="24"/>
          <w:szCs w:val="24"/>
          <w:lang w:val="sk-SK"/>
        </w:rPr>
        <w:t>Zobraz veľkosti R a C:</w:t>
      </w:r>
    </w:p>
    <w:p w14:paraId="31E2B3C4" w14:textId="77777777" w:rsidR="00A94930" w:rsidRPr="00A459E0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</w:p>
    <w:p w14:paraId="05C86568" w14:textId="0B6BF024" w:rsidR="00A94930" w:rsidRPr="005F437F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>Po zaškrtnutí políčka sa zobrazia veľkosti prvkov R a C obvodu podľa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A459E0">
        <w:rPr>
          <w:rFonts w:cstheme="minorHAnsi"/>
          <w:sz w:val="24"/>
          <w:szCs w:val="24"/>
          <w:lang w:val="sk-SK"/>
        </w:rPr>
        <w:t xml:space="preserve">návrhu autora, pričom je signalizovaná zmena hodnoty Re a </w:t>
      </w:r>
      <w:proofErr w:type="spellStart"/>
      <w:r w:rsidRPr="00A459E0">
        <w:rPr>
          <w:rFonts w:cstheme="minorHAnsi"/>
          <w:sz w:val="24"/>
          <w:szCs w:val="24"/>
          <w:lang w:val="sk-SK"/>
        </w:rPr>
        <w:t>Rc</w:t>
      </w:r>
      <w:proofErr w:type="spellEnd"/>
      <w:r w:rsidRPr="00A459E0">
        <w:rPr>
          <w:rFonts w:cstheme="minorHAnsi"/>
          <w:sz w:val="24"/>
          <w:szCs w:val="24"/>
          <w:lang w:val="sk-SK"/>
        </w:rPr>
        <w:t xml:space="preserve"> pri zmene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A459E0">
        <w:rPr>
          <w:rFonts w:cstheme="minorHAnsi"/>
          <w:sz w:val="24"/>
          <w:szCs w:val="24"/>
          <w:lang w:val="sk-SK"/>
        </w:rPr>
        <w:t>jej voľby v rolovacom menu.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A459E0">
        <w:rPr>
          <w:rFonts w:cstheme="minorHAnsi"/>
          <w:sz w:val="24"/>
          <w:szCs w:val="24"/>
          <w:lang w:val="sk-SK"/>
        </w:rPr>
        <w:t>Zobrazenie sa vypína opätovným odškrtnutím políčka.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A459E0">
        <w:rPr>
          <w:rFonts w:cstheme="minorHAnsi"/>
          <w:sz w:val="24"/>
          <w:szCs w:val="24"/>
          <w:lang w:val="sk-SK"/>
        </w:rPr>
        <w:t>Prednastavené je vypnutie zobrazenia.</w:t>
      </w:r>
    </w:p>
    <w:p w14:paraId="73E70245" w14:textId="7777777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04F19D1" w14:textId="77777777" w:rsidR="00A94930" w:rsidRPr="00C77DC2" w:rsidRDefault="00A94930" w:rsidP="00A94930">
      <w:pPr>
        <w:spacing w:after="0" w:line="240" w:lineRule="auto"/>
        <w:rPr>
          <w:rFonts w:cstheme="minorHAnsi"/>
          <w:b/>
          <w:bCs/>
          <w:sz w:val="24"/>
          <w:szCs w:val="24"/>
          <w:lang w:val="sk-SK"/>
        </w:rPr>
      </w:pPr>
      <w:r w:rsidRPr="00C77DC2">
        <w:rPr>
          <w:rFonts w:cstheme="minorHAnsi"/>
          <w:b/>
          <w:bCs/>
          <w:sz w:val="24"/>
          <w:szCs w:val="24"/>
          <w:lang w:val="sk-SK"/>
        </w:rPr>
        <w:t>Výstupné charakteristiky BJT so "SE":</w:t>
      </w:r>
    </w:p>
    <w:p w14:paraId="759E0711" w14:textId="77777777" w:rsidR="00A94930" w:rsidRPr="00C77DC2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81D7479" w14:textId="2D7FFC12" w:rsidR="00A94930" w:rsidRPr="00C77DC2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Po prejdení kurzorom myšky ponad nápis tranzistora „PN2222A" sa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zobrazí animácia, ktorá poukazuje ako sa zisťuje pracovný bod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tranzistora takéhoto obvodu a jeho hodnoty pre navrhnutý obvod.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Táto animácia je len ako doplnok k pochopeniu princípu hľadania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pracovného bodu tranzistora, preto po krátkom čase pomaly zmizne. Na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jej trvalé zobrazenie je potrebné ešte na spomínaný názov kliknúť.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Na začiatku je animácia pozastavená na poslednom snímku. To znamená,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že už možno vidieť polohu pracovného bodu. Animácia sa od začiatku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spúšťa tlačidlom „</w:t>
      </w:r>
      <w:proofErr w:type="spellStart"/>
      <w:r w:rsidRPr="00C77DC2">
        <w:rPr>
          <w:rFonts w:cstheme="minorHAnsi"/>
          <w:sz w:val="24"/>
          <w:szCs w:val="24"/>
          <w:lang w:val="sk-SK"/>
        </w:rPr>
        <w:t>play</w:t>
      </w:r>
      <w:proofErr w:type="spellEnd"/>
      <w:r w:rsidRPr="00C77DC2">
        <w:rPr>
          <w:rFonts w:cstheme="minorHAnsi"/>
          <w:sz w:val="24"/>
          <w:szCs w:val="24"/>
          <w:lang w:val="sk-SK"/>
        </w:rPr>
        <w:t>“, pričom ju možno kedykoľvek pozastaviť 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pokračovať v nej stlačením tlačidla "</w:t>
      </w:r>
      <w:proofErr w:type="spellStart"/>
      <w:r w:rsidRPr="00C77DC2">
        <w:rPr>
          <w:rFonts w:cstheme="minorHAnsi"/>
          <w:sz w:val="24"/>
          <w:szCs w:val="24"/>
          <w:lang w:val="sk-SK"/>
        </w:rPr>
        <w:t>pause</w:t>
      </w:r>
      <w:proofErr w:type="spellEnd"/>
      <w:r w:rsidRPr="00C77DC2">
        <w:rPr>
          <w:rFonts w:cstheme="minorHAnsi"/>
          <w:sz w:val="24"/>
          <w:szCs w:val="24"/>
          <w:lang w:val="sk-SK"/>
        </w:rPr>
        <w:t>".</w:t>
      </w:r>
    </w:p>
    <w:p w14:paraId="6D09F4EF" w14:textId="2AD37387" w:rsidR="00A94930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D03C6FB" w14:textId="2D919256" w:rsidR="00A94930" w:rsidRDefault="00A94930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br w:type="page"/>
      </w:r>
    </w:p>
    <w:p w14:paraId="31E80842" w14:textId="77777777" w:rsidR="00A94930" w:rsidRPr="00C77DC2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20670C2" w14:textId="77777777" w:rsidR="00A94930" w:rsidRPr="00F16233" w:rsidRDefault="00A94930" w:rsidP="00A94930">
      <w:pPr>
        <w:spacing w:after="0" w:line="240" w:lineRule="auto"/>
        <w:rPr>
          <w:rFonts w:cstheme="minorHAnsi"/>
          <w:b/>
          <w:bCs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 xml:space="preserve"> </w:t>
      </w:r>
      <w:r w:rsidRPr="00AB7FEB">
        <w:rPr>
          <w:rFonts w:cstheme="minorHAnsi"/>
          <w:b/>
          <w:bCs/>
          <w:sz w:val="24"/>
          <w:szCs w:val="24"/>
          <w:lang w:val="sk-SK"/>
        </w:rPr>
        <w:t xml:space="preserve">Tlačidlo </w:t>
      </w:r>
      <w:proofErr w:type="spellStart"/>
      <w:r w:rsidRPr="00AB7FEB">
        <w:rPr>
          <w:rFonts w:cstheme="minorHAnsi"/>
          <w:b/>
          <w:bCs/>
          <w:sz w:val="24"/>
          <w:szCs w:val="24"/>
          <w:lang w:val="sk-SK"/>
        </w:rPr>
        <w:t>help</w:t>
      </w:r>
      <w:proofErr w:type="spellEnd"/>
      <w:r w:rsidRPr="00AB7FEB">
        <w:rPr>
          <w:rFonts w:cstheme="minorHAnsi"/>
          <w:b/>
          <w:bCs/>
          <w:sz w:val="24"/>
          <w:szCs w:val="24"/>
          <w:lang w:val="sk-SK"/>
        </w:rPr>
        <w:t>:</w:t>
      </w:r>
      <w:r w:rsidRPr="00C77DC2">
        <w:rPr>
          <w:rFonts w:cstheme="minorHAnsi"/>
          <w:sz w:val="24"/>
          <w:szCs w:val="24"/>
          <w:lang w:val="sk-SK"/>
        </w:rPr>
        <w:t xml:space="preserve"> </w:t>
      </w:r>
    </w:p>
    <w:p w14:paraId="3C2086BD" w14:textId="77777777" w:rsidR="00A94930" w:rsidRPr="00C77DC2" w:rsidRDefault="00A94930" w:rsidP="00A94930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54C0EFAC" w14:textId="5C471798" w:rsidR="00A94930" w:rsidRDefault="00A94930" w:rsidP="00A94930">
      <w:pPr>
        <w:spacing w:after="0" w:line="240" w:lineRule="auto"/>
        <w:ind w:firstLine="284"/>
        <w:jc w:val="both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Ak klikneme na tlačidlo „</w:t>
      </w:r>
      <w:proofErr w:type="spellStart"/>
      <w:r w:rsidRPr="00C77DC2">
        <w:rPr>
          <w:rFonts w:cstheme="minorHAnsi"/>
          <w:sz w:val="24"/>
          <w:szCs w:val="24"/>
          <w:lang w:val="sk-SK"/>
        </w:rPr>
        <w:t>he</w:t>
      </w:r>
      <w:r>
        <w:rPr>
          <w:rFonts w:cstheme="minorHAnsi"/>
          <w:sz w:val="24"/>
          <w:szCs w:val="24"/>
          <w:lang w:val="sk-SK"/>
        </w:rPr>
        <w:t>l</w:t>
      </w:r>
      <w:r w:rsidRPr="00C77DC2">
        <w:rPr>
          <w:rFonts w:cstheme="minorHAnsi"/>
          <w:sz w:val="24"/>
          <w:szCs w:val="24"/>
          <w:lang w:val="sk-SK"/>
        </w:rPr>
        <w:t>p</w:t>
      </w:r>
      <w:proofErr w:type="spellEnd"/>
      <w:r w:rsidRPr="00C77DC2">
        <w:rPr>
          <w:rFonts w:cstheme="minorHAnsi"/>
          <w:sz w:val="24"/>
          <w:szCs w:val="24"/>
          <w:lang w:val="sk-SK"/>
        </w:rPr>
        <w:t>", zobrazia sa v novom okne teoretické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informácie o animácii. Tieto informácie informujú podrobnejšie o</w:t>
      </w:r>
      <w:r>
        <w:rPr>
          <w:rFonts w:cstheme="minorHAnsi"/>
          <w:sz w:val="24"/>
          <w:szCs w:val="24"/>
          <w:lang w:val="sk-SK"/>
        </w:rPr>
        <w:t> </w:t>
      </w:r>
      <w:r w:rsidRPr="00C77DC2">
        <w:rPr>
          <w:rFonts w:cstheme="minorHAnsi"/>
          <w:sz w:val="24"/>
          <w:szCs w:val="24"/>
          <w:lang w:val="sk-SK"/>
        </w:rPr>
        <w:t>spätných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väzbách v zosilňovačoch. Poukazujú na možnosti zapojenia 5 rôznych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spätných väzieb, výhody a nevýhody kladnej a zápornej spätnej väzby -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ich využitia, základných vzťahov pre napäťové zosilnenie a vplyv na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C77DC2">
        <w:rPr>
          <w:rFonts w:cstheme="minorHAnsi"/>
          <w:sz w:val="24"/>
          <w:szCs w:val="24"/>
          <w:lang w:val="sk-SK"/>
        </w:rPr>
        <w:t>frekvenčné charakteristiky.</w:t>
      </w:r>
    </w:p>
    <w:p w14:paraId="2C526201" w14:textId="77777777" w:rsidR="00C62C62" w:rsidRPr="00DD7C3D" w:rsidRDefault="00C62C62" w:rsidP="00DD7C3D">
      <w:pPr>
        <w:spacing w:after="120"/>
        <w:ind w:left="284"/>
        <w:rPr>
          <w:lang w:val="sk-SK"/>
        </w:rPr>
      </w:pPr>
    </w:p>
    <w:p w14:paraId="6F868419" w14:textId="77777777" w:rsidR="00DD7C3D" w:rsidRDefault="00DD7C3D">
      <w:pPr>
        <w:rPr>
          <w:b/>
          <w:sz w:val="28"/>
          <w:lang w:val="sk-SK"/>
        </w:rPr>
      </w:pPr>
      <w:r>
        <w:rPr>
          <w:b/>
          <w:sz w:val="28"/>
          <w:lang w:val="sk-SK"/>
        </w:rPr>
        <w:br w:type="page"/>
      </w:r>
    </w:p>
    <w:p w14:paraId="168694B7" w14:textId="77777777" w:rsidR="00DD7C3D" w:rsidRPr="00155F11" w:rsidRDefault="00DD7C3D">
      <w:pPr>
        <w:spacing w:after="0"/>
        <w:ind w:left="566"/>
        <w:rPr>
          <w:lang w:val="sk-SK"/>
        </w:rPr>
      </w:pPr>
    </w:p>
    <w:p w14:paraId="4403FE08" w14:textId="77777777" w:rsidR="00DD7C3D" w:rsidRPr="00DD7C3D" w:rsidRDefault="009D2203" w:rsidP="00D323A4">
      <w:pPr>
        <w:pStyle w:val="Heading1"/>
        <w:ind w:left="284" w:firstLine="0"/>
        <w:rPr>
          <w:sz w:val="28"/>
          <w:lang w:val="sk-SK"/>
        </w:rPr>
      </w:pPr>
      <w:bookmarkStart w:id="37" w:name="_Toc125408698"/>
      <w:r>
        <w:rPr>
          <w:lang w:val="sk-SK"/>
        </w:rPr>
        <w:t>8</w:t>
      </w:r>
      <w:r w:rsidR="00DD7C3D" w:rsidRPr="00155F11">
        <w:rPr>
          <w:lang w:val="sk-SK"/>
        </w:rPr>
        <w:t xml:space="preserve">. </w:t>
      </w:r>
      <w:r w:rsidR="00DD7C3D">
        <w:rPr>
          <w:lang w:val="sk-SK"/>
        </w:rPr>
        <w:t>Zápisnice</w:t>
      </w:r>
      <w:bookmarkEnd w:id="37"/>
    </w:p>
    <w:p w14:paraId="683552AB" w14:textId="77777777" w:rsidR="00DD7C3D" w:rsidRPr="00DD7C3D" w:rsidRDefault="009D2203" w:rsidP="00D323A4">
      <w:pPr>
        <w:pStyle w:val="Heading2"/>
        <w:ind w:left="284" w:firstLine="0"/>
        <w:rPr>
          <w:lang w:val="sk-SK"/>
        </w:rPr>
      </w:pPr>
      <w:bookmarkStart w:id="38" w:name="_Toc125408699"/>
      <w:r>
        <w:rPr>
          <w:lang w:val="sk-SK"/>
        </w:rPr>
        <w:t>8</w:t>
      </w:r>
      <w:r w:rsidR="00DD7C3D" w:rsidRPr="00DD7C3D">
        <w:rPr>
          <w:lang w:val="sk-SK"/>
        </w:rPr>
        <w:t>.1 Zoznam stretnutí:</w:t>
      </w:r>
      <w:bookmarkEnd w:id="38"/>
    </w:p>
    <w:p w14:paraId="60B15B30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 w:rsidRPr="00155F11">
        <w:t>6. októbra 2022, štvrtok</w:t>
      </w:r>
    </w:p>
    <w:p w14:paraId="0F041DF4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 w:rsidRPr="00155F11">
        <w:t>13. októbra 2022, štvrtok</w:t>
      </w:r>
    </w:p>
    <w:p w14:paraId="2BFDC121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 w:rsidRPr="00155F11">
        <w:t>20. októbra 2022, štvrtok</w:t>
      </w:r>
    </w:p>
    <w:p w14:paraId="40E6DE43" w14:textId="77777777" w:rsidR="00DD7C3D" w:rsidRPr="00001521" w:rsidRDefault="00DD7C3D" w:rsidP="00D323A4">
      <w:pPr>
        <w:pStyle w:val="BodyText"/>
        <w:numPr>
          <w:ilvl w:val="0"/>
          <w:numId w:val="38"/>
        </w:numPr>
        <w:ind w:left="851" w:hanging="425"/>
        <w:jc w:val="both"/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/>
          <w:sz w:val="22"/>
          <w:szCs w:val="22"/>
          <w:lang w:eastAsia="zh-CN"/>
        </w:rPr>
        <w:t>4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novembra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22, piatok</w:t>
      </w:r>
    </w:p>
    <w:p w14:paraId="73E990EB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>
        <w:t>10</w:t>
      </w:r>
      <w:r w:rsidRPr="00001521">
        <w:t xml:space="preserve">. </w:t>
      </w:r>
      <w:r>
        <w:t>novembra</w:t>
      </w:r>
      <w:r w:rsidRPr="00001521">
        <w:t xml:space="preserve"> 20</w:t>
      </w:r>
      <w:r>
        <w:t>22, štvrtok</w:t>
      </w:r>
    </w:p>
    <w:p w14:paraId="62698CBE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>
        <w:t>18</w:t>
      </w:r>
      <w:r w:rsidRPr="00001521">
        <w:t xml:space="preserve">. </w:t>
      </w:r>
      <w:r>
        <w:t>novembra</w:t>
      </w:r>
      <w:r w:rsidRPr="00001521">
        <w:t xml:space="preserve"> 20</w:t>
      </w:r>
      <w:r>
        <w:t>22, piatok</w:t>
      </w:r>
    </w:p>
    <w:p w14:paraId="06493B28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>
        <w:t>2</w:t>
      </w:r>
      <w:r w:rsidRPr="00001521">
        <w:t xml:space="preserve">. </w:t>
      </w:r>
      <w:r>
        <w:t>decembra</w:t>
      </w:r>
      <w:r w:rsidRPr="00001521">
        <w:t xml:space="preserve"> 20</w:t>
      </w:r>
      <w:r>
        <w:t>22, piatok</w:t>
      </w:r>
    </w:p>
    <w:p w14:paraId="426F10BF" w14:textId="77777777" w:rsidR="00DD7C3D" w:rsidRDefault="00DD7C3D" w:rsidP="00D323A4">
      <w:pPr>
        <w:pStyle w:val="ListParagraph"/>
        <w:numPr>
          <w:ilvl w:val="0"/>
          <w:numId w:val="38"/>
        </w:numPr>
        <w:spacing w:after="0"/>
        <w:ind w:left="851" w:hanging="425"/>
      </w:pPr>
      <w:r>
        <w:t>15</w:t>
      </w:r>
      <w:r w:rsidRPr="00001521">
        <w:t xml:space="preserve">. </w:t>
      </w:r>
      <w:r>
        <w:t>decembra</w:t>
      </w:r>
      <w:r w:rsidRPr="00001521">
        <w:t xml:space="preserve"> 20</w:t>
      </w:r>
      <w:r>
        <w:t>22, štvrtok</w:t>
      </w:r>
    </w:p>
    <w:p w14:paraId="39E25776" w14:textId="77777777" w:rsidR="00DD7C3D" w:rsidRPr="00001521" w:rsidRDefault="00DD7C3D" w:rsidP="00D323A4">
      <w:pPr>
        <w:pStyle w:val="BodyText"/>
        <w:numPr>
          <w:ilvl w:val="0"/>
          <w:numId w:val="38"/>
        </w:numPr>
        <w:ind w:left="851" w:hanging="425"/>
        <w:jc w:val="both"/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/>
          <w:sz w:val="22"/>
          <w:szCs w:val="22"/>
          <w:lang w:eastAsia="zh-CN"/>
        </w:rPr>
        <w:t>20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decembra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22, utorok</w:t>
      </w:r>
    </w:p>
    <w:p w14:paraId="3B422F2C" w14:textId="77777777" w:rsidR="00DD7C3D" w:rsidRPr="00001521" w:rsidRDefault="00DD7C3D" w:rsidP="00D323A4">
      <w:pPr>
        <w:pStyle w:val="BodyText"/>
        <w:numPr>
          <w:ilvl w:val="0"/>
          <w:numId w:val="38"/>
        </w:numPr>
        <w:ind w:left="851" w:hanging="425"/>
        <w:jc w:val="both"/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/>
          <w:sz w:val="22"/>
          <w:szCs w:val="22"/>
          <w:lang w:eastAsia="zh-CN"/>
        </w:rPr>
        <w:t>11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januára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23, streda</w:t>
      </w:r>
    </w:p>
    <w:p w14:paraId="751874A3" w14:textId="77777777" w:rsidR="00DD7C3D" w:rsidRPr="00DD7C3D" w:rsidRDefault="00DD7C3D" w:rsidP="00DD7C3D">
      <w:pPr>
        <w:spacing w:after="0"/>
        <w:ind w:left="360"/>
      </w:pPr>
    </w:p>
    <w:p w14:paraId="463F8042" w14:textId="77777777" w:rsidR="00DD7C3D" w:rsidRPr="00DD7C3D" w:rsidRDefault="009D2203" w:rsidP="00D323A4">
      <w:pPr>
        <w:pStyle w:val="Heading2"/>
        <w:ind w:left="284"/>
        <w:rPr>
          <w:lang w:val="sk-SK"/>
        </w:rPr>
      </w:pPr>
      <w:bookmarkStart w:id="39" w:name="_Toc125408700"/>
      <w:r>
        <w:rPr>
          <w:lang w:val="sk-SK"/>
        </w:rPr>
        <w:t>8</w:t>
      </w:r>
      <w:r w:rsidR="00DD7C3D" w:rsidRPr="00DD7C3D">
        <w:rPr>
          <w:lang w:val="sk-SK"/>
        </w:rPr>
        <w:t>.2 Zápisnice zo stretnutí:</w:t>
      </w:r>
      <w:bookmarkEnd w:id="39"/>
    </w:p>
    <w:p w14:paraId="0D284550" w14:textId="77777777" w:rsidR="00DD7C3D" w:rsidRPr="00DD7C3D" w:rsidRDefault="00DD7C3D" w:rsidP="00D323A4">
      <w:pPr>
        <w:spacing w:after="120"/>
        <w:ind w:left="284"/>
        <w:rPr>
          <w:color w:val="auto"/>
          <w:lang w:val="sk-SK"/>
        </w:rPr>
      </w:pPr>
      <w:r>
        <w:rPr>
          <w:color w:val="auto"/>
          <w:lang w:val="sk-SK"/>
        </w:rPr>
        <w:t xml:space="preserve">- </w:t>
      </w:r>
      <w:r w:rsidRPr="00DD7C3D">
        <w:rPr>
          <w:color w:val="auto"/>
          <w:lang w:val="sk-SK"/>
        </w:rPr>
        <w:t>Priložené v ďalších stranách dokumentu.</w:t>
      </w:r>
    </w:p>
    <w:p w14:paraId="5CF7BFAA" w14:textId="77777777" w:rsidR="00155F11" w:rsidRPr="00155F11" w:rsidRDefault="00155F11">
      <w:pPr>
        <w:rPr>
          <w:lang w:val="sk-SK"/>
        </w:rPr>
      </w:pPr>
      <w:r w:rsidRPr="00155F11">
        <w:rPr>
          <w:lang w:val="sk-SK"/>
        </w:rPr>
        <w:br w:type="page"/>
      </w:r>
    </w:p>
    <w:p w14:paraId="2780C00A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bookmarkStart w:id="40" w:name="_Hlk125369579"/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58A8B13A" wp14:editId="5AA3E2C6">
            <wp:extent cx="1821180" cy="731060"/>
            <wp:effectExtent l="0" t="0" r="7620" b="0"/>
            <wp:docPr id="1" name="Obrázok 1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0CF6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41" w:name="_Toc125408701"/>
      <w:r w:rsidRPr="00155F11">
        <w:rPr>
          <w:lang w:val="sk-SK"/>
        </w:rPr>
        <w:t>Zápisnica Tímového projektu, stretnutie č.1</w:t>
      </w:r>
      <w:bookmarkEnd w:id="41"/>
    </w:p>
    <w:p w14:paraId="6081FE3A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7602CE22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64AAF119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6. októbra 2022, štvrtok</w:t>
      </w:r>
    </w:p>
    <w:p w14:paraId="0CF04AF0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 xml:space="preserve">13:00 – 14:30 </w:t>
      </w:r>
      <w:r w:rsidRPr="00155F11">
        <w:rPr>
          <w:rFonts w:eastAsiaTheme="minorEastAsia"/>
          <w:sz w:val="22"/>
          <w:szCs w:val="22"/>
          <w:lang w:eastAsia="zh-CN"/>
        </w:rPr>
        <w:tab/>
      </w:r>
    </w:p>
    <w:p w14:paraId="7977A084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>kancelária E306, Fakulta elektrotechniky a informatiky STU v Bratislave</w:t>
      </w:r>
    </w:p>
    <w:p w14:paraId="7D55E528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Úvodné informácie o tímovom projekte, organizačné pokyny</w:t>
      </w:r>
    </w:p>
    <w:p w14:paraId="63451D73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viedla:</w:t>
      </w:r>
      <w:r w:rsidRPr="00155F11">
        <w:rPr>
          <w:rFonts w:ascii="Times New Roman" w:hAnsi="Times New Roman" w:cs="Times New Roman"/>
          <w:lang w:val="sk-SK"/>
        </w:rPr>
        <w:tab/>
        <w:t xml:space="preserve">doc. Ing. Ľubica </w:t>
      </w:r>
      <w:proofErr w:type="spellStart"/>
      <w:r w:rsidRPr="00155F11">
        <w:rPr>
          <w:rFonts w:ascii="Times New Roman" w:hAnsi="Times New Roman" w:cs="Times New Roman"/>
          <w:lang w:val="sk-SK"/>
        </w:rPr>
        <w:t>Stuchlíková</w:t>
      </w:r>
      <w:proofErr w:type="spellEnd"/>
      <w:r w:rsidRPr="00155F11">
        <w:rPr>
          <w:rFonts w:ascii="Times New Roman" w:hAnsi="Times New Roman" w:cs="Times New Roman"/>
          <w:lang w:val="sk-SK"/>
        </w:rPr>
        <w:t>, PhD.</w:t>
      </w:r>
    </w:p>
    <w:p w14:paraId="6D87B099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098EC609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455002D6" w14:textId="77777777" w:rsidR="00155F11" w:rsidRPr="00155F11" w:rsidRDefault="00155F11" w:rsidP="00155F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Predstavenie členov a ich silných stránok</w:t>
      </w:r>
    </w:p>
    <w:p w14:paraId="2989B518" w14:textId="77777777" w:rsidR="00155F11" w:rsidRPr="00155F11" w:rsidRDefault="00155F11" w:rsidP="00155F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Oboznámenie sa s konkrétnou problematikou riešenej témy</w:t>
      </w:r>
    </w:p>
    <w:p w14:paraId="22F51C08" w14:textId="77777777" w:rsidR="00155F11" w:rsidRPr="00155F11" w:rsidRDefault="00155F11" w:rsidP="00155F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Zadelenie úloh do budúceho stretnutia</w:t>
      </w:r>
    </w:p>
    <w:p w14:paraId="30412F3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2.bod: </w:t>
      </w:r>
    </w:p>
    <w:p w14:paraId="4FBDB97B" w14:textId="77777777" w:rsidR="00155F11" w:rsidRPr="00155F11" w:rsidRDefault="00155F11" w:rsidP="00155F1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P. </w:t>
      </w:r>
      <w:proofErr w:type="spellStart"/>
      <w:r w:rsidRPr="00155F11">
        <w:rPr>
          <w:rFonts w:ascii="Times New Roman" w:hAnsi="Times New Roman" w:cs="Times New Roman"/>
        </w:rPr>
        <w:t>Stuchlíková</w:t>
      </w:r>
      <w:proofErr w:type="spellEnd"/>
      <w:r w:rsidRPr="00155F11">
        <w:rPr>
          <w:rFonts w:ascii="Times New Roman" w:hAnsi="Times New Roman" w:cs="Times New Roman"/>
        </w:rPr>
        <w:t xml:space="preserve"> nám ukázala riešenia podobných úloh z minulých rokov. Upozornila nás, že naše riešenie je súčasťou celku a zobrazenie niektorých komponentov má byť </w:t>
      </w:r>
      <w:r w:rsidRPr="00155F11">
        <w:rPr>
          <w:rFonts w:ascii="Times New Roman" w:hAnsi="Times New Roman" w:cs="Times New Roman"/>
          <w:b/>
          <w:bCs/>
        </w:rPr>
        <w:t>jednotné</w:t>
      </w:r>
      <w:r w:rsidRPr="00155F11">
        <w:rPr>
          <w:rFonts w:ascii="Times New Roman" w:hAnsi="Times New Roman" w:cs="Times New Roman"/>
        </w:rPr>
        <w:t xml:space="preserve"> v každej pod-úlohe témy. Tiež sme boli upozornení, že pri používaní zdrojov z internetu, musia byť tieto zdroje označené </w:t>
      </w:r>
      <w:r w:rsidRPr="00155F11">
        <w:rPr>
          <w:rFonts w:ascii="Times New Roman" w:hAnsi="Times New Roman" w:cs="Times New Roman"/>
          <w:b/>
          <w:bCs/>
        </w:rPr>
        <w:t>licenciou CC</w:t>
      </w:r>
      <w:r w:rsidRPr="00155F11">
        <w:rPr>
          <w:rFonts w:ascii="Times New Roman" w:hAnsi="Times New Roman" w:cs="Times New Roman"/>
        </w:rPr>
        <w:t xml:space="preserve">. </w:t>
      </w:r>
    </w:p>
    <w:p w14:paraId="3C8195BA" w14:textId="77777777" w:rsidR="00155F11" w:rsidRPr="00155F11" w:rsidRDefault="00155F11" w:rsidP="00155F1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Hovorili sme o vypracovaní písomnej časti témy, že stačí </w:t>
      </w:r>
      <w:r w:rsidRPr="00155F11">
        <w:rPr>
          <w:rFonts w:ascii="Times New Roman" w:hAnsi="Times New Roman" w:cs="Times New Roman"/>
          <w:b/>
          <w:bCs/>
        </w:rPr>
        <w:t>menej teórie</w:t>
      </w:r>
      <w:r w:rsidRPr="00155F11">
        <w:rPr>
          <w:rFonts w:ascii="Times New Roman" w:hAnsi="Times New Roman" w:cs="Times New Roman"/>
        </w:rPr>
        <w:t xml:space="preserve"> v porovnaní s Bakalárskou prácou. Stačí málo o tom, ako problematika vyzerá v súčasnosti na </w:t>
      </w:r>
      <w:r w:rsidRPr="00155F11">
        <w:rPr>
          <w:rFonts w:ascii="Times New Roman" w:hAnsi="Times New Roman" w:cs="Times New Roman"/>
          <w:b/>
          <w:bCs/>
        </w:rPr>
        <w:t>trhu</w:t>
      </w:r>
      <w:r w:rsidRPr="00155F11">
        <w:rPr>
          <w:rFonts w:ascii="Times New Roman" w:hAnsi="Times New Roman" w:cs="Times New Roman"/>
        </w:rPr>
        <w:t>.</w:t>
      </w:r>
    </w:p>
    <w:p w14:paraId="5259C594" w14:textId="77777777" w:rsidR="00155F11" w:rsidRPr="00155F11" w:rsidRDefault="00155F11" w:rsidP="00155F1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Grafika riešenia má byť veselá, ale hlavne </w:t>
      </w:r>
      <w:proofErr w:type="spellStart"/>
      <w:r w:rsidRPr="00155F11">
        <w:rPr>
          <w:rFonts w:ascii="Times New Roman" w:hAnsi="Times New Roman" w:cs="Times New Roman"/>
          <w:b/>
          <w:bCs/>
        </w:rPr>
        <w:t>responzívna</w:t>
      </w:r>
      <w:proofErr w:type="spellEnd"/>
      <w:r w:rsidRPr="00155F11">
        <w:rPr>
          <w:rFonts w:ascii="Times New Roman" w:hAnsi="Times New Roman" w:cs="Times New Roman"/>
        </w:rPr>
        <w:t>.</w:t>
      </w:r>
    </w:p>
    <w:p w14:paraId="58FDA3C5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158090B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3.bod: </w:t>
      </w:r>
    </w:p>
    <w:p w14:paraId="003C6F49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Ako formu komunikácie sme sa dohodli na MS </w:t>
      </w:r>
      <w:proofErr w:type="spellStart"/>
      <w:r w:rsidRPr="00155F11">
        <w:rPr>
          <w:rFonts w:ascii="Times New Roman" w:hAnsi="Times New Roman" w:cs="Times New Roman"/>
        </w:rPr>
        <w:t>Teams</w:t>
      </w:r>
      <w:proofErr w:type="spellEnd"/>
      <w:r w:rsidRPr="00155F11">
        <w:rPr>
          <w:rFonts w:ascii="Times New Roman" w:hAnsi="Times New Roman" w:cs="Times New Roman"/>
        </w:rPr>
        <w:t>.</w:t>
      </w:r>
    </w:p>
    <w:p w14:paraId="2985FCD7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Do budúceho stretnutia sme mali „vytvoriť“ virtuálnu firmu a rozdeliť si „pracovné pozície“ medzi členov tímu.</w:t>
      </w:r>
    </w:p>
    <w:p w14:paraId="14419C3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34130FF3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5A579D91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i/>
          <w:iCs/>
          <w:lang w:val="sk-SK"/>
        </w:rPr>
      </w:pPr>
      <w:r w:rsidRPr="00155F11">
        <w:rPr>
          <w:rFonts w:ascii="Times New Roman" w:hAnsi="Times New Roman" w:cs="Times New Roman"/>
          <w:i/>
          <w:iCs/>
          <w:lang w:val="sk-SK"/>
        </w:rPr>
        <w:t xml:space="preserve">Zúčastnení: </w:t>
      </w:r>
    </w:p>
    <w:p w14:paraId="6E4497A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Ľubica </w:t>
      </w:r>
      <w:proofErr w:type="spellStart"/>
      <w:r w:rsidRPr="00155F11">
        <w:rPr>
          <w:rFonts w:ascii="Times New Roman" w:hAnsi="Times New Roman" w:cs="Times New Roman"/>
          <w:lang w:val="sk-SK"/>
        </w:rPr>
        <w:t>Stuchlíková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587B6CB6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Dávid Baranec,</w:t>
      </w:r>
    </w:p>
    <w:p w14:paraId="12066A0C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Filip Brhlík,</w:t>
      </w:r>
    </w:p>
    <w:p w14:paraId="1B1EFF5D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proofErr w:type="spellStart"/>
      <w:r w:rsidRPr="00155F11">
        <w:rPr>
          <w:rFonts w:ascii="Times New Roman" w:hAnsi="Times New Roman" w:cs="Times New Roman"/>
          <w:lang w:val="sk-SK"/>
        </w:rPr>
        <w:t>Noémi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155F11">
        <w:rPr>
          <w:rFonts w:ascii="Times New Roman" w:hAnsi="Times New Roman" w:cs="Times New Roman"/>
          <w:lang w:val="sk-SK"/>
        </w:rPr>
        <w:t>Herbrik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0F3764AF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Alex Teplanský, </w:t>
      </w:r>
    </w:p>
    <w:p w14:paraId="5B1E5581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Emma </w:t>
      </w:r>
      <w:proofErr w:type="spellStart"/>
      <w:r w:rsidRPr="00155F11">
        <w:rPr>
          <w:rFonts w:ascii="Times New Roman" w:hAnsi="Times New Roman" w:cs="Times New Roman"/>
          <w:lang w:val="sk-SK"/>
        </w:rPr>
        <w:t>Valábková</w:t>
      </w:r>
      <w:proofErr w:type="spellEnd"/>
    </w:p>
    <w:p w14:paraId="35C31E1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1966253C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i/>
          <w:iCs/>
          <w:lang w:val="sk-SK"/>
        </w:rPr>
      </w:pPr>
      <w:r w:rsidRPr="00155F11">
        <w:rPr>
          <w:rFonts w:ascii="Times New Roman" w:hAnsi="Times New Roman" w:cs="Times New Roman"/>
          <w:i/>
          <w:iCs/>
          <w:lang w:val="sk-SK"/>
        </w:rPr>
        <w:t>Ospravedlnení:</w:t>
      </w:r>
    </w:p>
    <w:p w14:paraId="7EAF3035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21D9510D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Jozef Benc</w:t>
      </w:r>
    </w:p>
    <w:p w14:paraId="29071380" w14:textId="77777777" w:rsidR="00B17EED" w:rsidRDefault="00B17E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br w:type="page"/>
      </w:r>
    </w:p>
    <w:p w14:paraId="0F83DCAF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5C3FA490" wp14:editId="109911F7">
            <wp:extent cx="1821180" cy="731060"/>
            <wp:effectExtent l="0" t="0" r="7620" b="0"/>
            <wp:docPr id="11" name="Obrázok 2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EE7B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42" w:name="_Toc125408702"/>
      <w:r w:rsidRPr="00155F11">
        <w:rPr>
          <w:lang w:val="sk-SK"/>
        </w:rPr>
        <w:t>Zápisnica Tímového projektu, stretnutie č.2</w:t>
      </w:r>
      <w:bookmarkEnd w:id="42"/>
    </w:p>
    <w:p w14:paraId="6E8AB468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5A37DDCF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2C453AEC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13. októbra 2022, štvrtok</w:t>
      </w:r>
    </w:p>
    <w:p w14:paraId="76F238B6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 xml:space="preserve">13:00 – 14:30 </w:t>
      </w:r>
      <w:r w:rsidRPr="00155F11">
        <w:rPr>
          <w:rFonts w:eastAsiaTheme="minorEastAsia"/>
          <w:sz w:val="22"/>
          <w:szCs w:val="22"/>
          <w:lang w:eastAsia="zh-CN"/>
        </w:rPr>
        <w:tab/>
      </w:r>
    </w:p>
    <w:p w14:paraId="45769B2C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>kancelária E306, Fakulta elektrotechniky a informatiky STU v Bratislave</w:t>
      </w:r>
    </w:p>
    <w:p w14:paraId="722BC6F7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 xml:space="preserve">Výber konkrétnych </w:t>
      </w:r>
      <w:proofErr w:type="spellStart"/>
      <w:r w:rsidRPr="00155F11">
        <w:rPr>
          <w:rFonts w:eastAsiaTheme="minorEastAsia"/>
          <w:sz w:val="22"/>
          <w:szCs w:val="22"/>
          <w:lang w:eastAsia="zh-CN"/>
        </w:rPr>
        <w:t>podúloh</w:t>
      </w:r>
      <w:proofErr w:type="spellEnd"/>
      <w:r w:rsidRPr="00155F11">
        <w:rPr>
          <w:rFonts w:eastAsiaTheme="minorEastAsia"/>
          <w:sz w:val="22"/>
          <w:szCs w:val="22"/>
          <w:lang w:eastAsia="zh-CN"/>
        </w:rPr>
        <w:t xml:space="preserve"> na prepracovanie</w:t>
      </w:r>
    </w:p>
    <w:p w14:paraId="147CE5B9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</w:p>
    <w:p w14:paraId="1685A494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2007885A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5C069C37" w14:textId="77777777" w:rsidR="00155F11" w:rsidRPr="00155F11" w:rsidRDefault="00155F11" w:rsidP="00155F1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Splnenie úloh z predchádzajúceho stretnutia.</w:t>
      </w:r>
    </w:p>
    <w:p w14:paraId="04A3DAAD" w14:textId="77777777" w:rsidR="00155F11" w:rsidRPr="00155F11" w:rsidRDefault="00155F11" w:rsidP="00155F1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Vzdelávacie animácie.</w:t>
      </w:r>
    </w:p>
    <w:p w14:paraId="1D08D985" w14:textId="77777777" w:rsidR="00155F11" w:rsidRPr="00155F11" w:rsidRDefault="00155F11" w:rsidP="00155F1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Úlohy do budúceho stretnutia.</w:t>
      </w:r>
    </w:p>
    <w:p w14:paraId="778D7F68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1.bod: </w:t>
      </w:r>
    </w:p>
    <w:p w14:paraId="0A5DAC8D" w14:textId="77777777" w:rsidR="00155F11" w:rsidRPr="00155F11" w:rsidRDefault="00155F11" w:rsidP="00155F1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Mali sme „vytvoriť“ firmu, čiže vymyslieť jej meno a logo, čo sme splnili. Taktiež sme si rozdelili pracovné pozície vo firme.</w:t>
      </w:r>
    </w:p>
    <w:p w14:paraId="46B142C3" w14:textId="77777777" w:rsidR="00155F11" w:rsidRPr="00155F11" w:rsidRDefault="00155F11" w:rsidP="00155F1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Matúš </w:t>
      </w:r>
      <w:proofErr w:type="spellStart"/>
      <w:r w:rsidRPr="00155F11">
        <w:rPr>
          <w:rFonts w:ascii="Times New Roman" w:hAnsi="Times New Roman" w:cs="Times New Roman"/>
        </w:rPr>
        <w:t>Gossányi</w:t>
      </w:r>
      <w:proofErr w:type="spellEnd"/>
      <w:r w:rsidRPr="00155F11">
        <w:rPr>
          <w:rFonts w:ascii="Times New Roman" w:hAnsi="Times New Roman" w:cs="Times New Roman"/>
        </w:rPr>
        <w:t xml:space="preserve"> začal stretnutie po tom, čo sme informovali pani </w:t>
      </w:r>
      <w:proofErr w:type="spellStart"/>
      <w:r w:rsidRPr="00155F11">
        <w:rPr>
          <w:rFonts w:ascii="Times New Roman" w:hAnsi="Times New Roman" w:cs="Times New Roman"/>
        </w:rPr>
        <w:t>Stuchlíkovú</w:t>
      </w:r>
      <w:proofErr w:type="spellEnd"/>
      <w:r w:rsidRPr="00155F11">
        <w:rPr>
          <w:rFonts w:ascii="Times New Roman" w:hAnsi="Times New Roman" w:cs="Times New Roman"/>
        </w:rPr>
        <w:t xml:space="preserve">, že sme ho vybrali ako </w:t>
      </w:r>
      <w:r w:rsidRPr="00155F11">
        <w:rPr>
          <w:rFonts w:ascii="Times New Roman" w:hAnsi="Times New Roman" w:cs="Times New Roman"/>
          <w:b/>
          <w:bCs/>
        </w:rPr>
        <w:t>projektového manažéra</w:t>
      </w:r>
      <w:r w:rsidRPr="00155F11">
        <w:rPr>
          <w:rFonts w:ascii="Times New Roman" w:hAnsi="Times New Roman" w:cs="Times New Roman"/>
        </w:rPr>
        <w:t xml:space="preserve">. Ako projektový manažér bude dohliadať na rozdeľovanie úloh medzi členov tímu a bude komunikovať s p. </w:t>
      </w:r>
      <w:proofErr w:type="spellStart"/>
      <w:r w:rsidRPr="00155F11">
        <w:rPr>
          <w:rFonts w:ascii="Times New Roman" w:hAnsi="Times New Roman" w:cs="Times New Roman"/>
        </w:rPr>
        <w:t>Stuchlíkovou</w:t>
      </w:r>
      <w:proofErr w:type="spellEnd"/>
      <w:r w:rsidRPr="00155F11">
        <w:rPr>
          <w:rFonts w:ascii="Times New Roman" w:hAnsi="Times New Roman" w:cs="Times New Roman"/>
        </w:rPr>
        <w:t xml:space="preserve"> (s klientkou). Medzi ostatných členov tímu boli rozdelené pozície: Tím </w:t>
      </w:r>
      <w:proofErr w:type="spellStart"/>
      <w:r w:rsidRPr="00155F11">
        <w:rPr>
          <w:rFonts w:ascii="Times New Roman" w:hAnsi="Times New Roman" w:cs="Times New Roman"/>
        </w:rPr>
        <w:t>Leader</w:t>
      </w:r>
      <w:proofErr w:type="spellEnd"/>
      <w:r w:rsidRPr="00155F11">
        <w:rPr>
          <w:rFonts w:ascii="Times New Roman" w:hAnsi="Times New Roman" w:cs="Times New Roman"/>
        </w:rPr>
        <w:t>, Zapisovateľ, UI dizajnéri a Developeri.</w:t>
      </w:r>
    </w:p>
    <w:p w14:paraId="195B0CC2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2.bod: </w:t>
      </w:r>
    </w:p>
    <w:p w14:paraId="550520C1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P. </w:t>
      </w:r>
      <w:proofErr w:type="spellStart"/>
      <w:r w:rsidRPr="00155F11">
        <w:rPr>
          <w:rFonts w:ascii="Times New Roman" w:hAnsi="Times New Roman" w:cs="Times New Roman"/>
        </w:rPr>
        <w:t>Stuchlíková</w:t>
      </w:r>
      <w:proofErr w:type="spellEnd"/>
      <w:r w:rsidRPr="00155F11">
        <w:rPr>
          <w:rFonts w:ascii="Times New Roman" w:hAnsi="Times New Roman" w:cs="Times New Roman"/>
        </w:rPr>
        <w:t xml:space="preserve"> nám dala ako príklad niektoré práce bývalých študentov, ktorých je spoluautorka.</w:t>
      </w:r>
    </w:p>
    <w:p w14:paraId="40C66162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Máme na výber </w:t>
      </w:r>
      <w:r w:rsidRPr="00155F11">
        <w:rPr>
          <w:rFonts w:ascii="Times New Roman" w:hAnsi="Times New Roman" w:cs="Times New Roman"/>
          <w:b/>
          <w:bCs/>
        </w:rPr>
        <w:t>z troch možností</w:t>
      </w:r>
      <w:r w:rsidRPr="00155F11">
        <w:rPr>
          <w:rFonts w:ascii="Times New Roman" w:hAnsi="Times New Roman" w:cs="Times New Roman"/>
        </w:rPr>
        <w:t xml:space="preserve">. Buď vytvoríme nové vzdelávacie animácie, ktoré ešte neexistujú, alebo budeme vytvárať animácie v HTML5 presne podľa starých animácií vo </w:t>
      </w:r>
      <w:proofErr w:type="spellStart"/>
      <w:r w:rsidRPr="00155F11">
        <w:rPr>
          <w:rFonts w:ascii="Times New Roman" w:hAnsi="Times New Roman" w:cs="Times New Roman"/>
        </w:rPr>
        <w:t>Flashi</w:t>
      </w:r>
      <w:proofErr w:type="spellEnd"/>
      <w:r w:rsidRPr="00155F11">
        <w:rPr>
          <w:rFonts w:ascii="Times New Roman" w:hAnsi="Times New Roman" w:cs="Times New Roman"/>
        </w:rPr>
        <w:t>, alebo doupravovať niečí kód HTML5, ktorý nebol k úplnej spokojnosti klientky.</w:t>
      </w:r>
    </w:p>
    <w:p w14:paraId="1592BB34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Klientka povedala, že nemáme stanovený presný počet animácií, ktoré musíme prerobiť, keďže animácie majú rôznu obťažnosť.</w:t>
      </w:r>
    </w:p>
    <w:p w14:paraId="3924821F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P. </w:t>
      </w:r>
      <w:proofErr w:type="spellStart"/>
      <w:r w:rsidRPr="00155F11">
        <w:rPr>
          <w:rFonts w:ascii="Times New Roman" w:hAnsi="Times New Roman" w:cs="Times New Roman"/>
        </w:rPr>
        <w:t>Stuchlíková</w:t>
      </w:r>
      <w:proofErr w:type="spellEnd"/>
      <w:r w:rsidRPr="00155F11">
        <w:rPr>
          <w:rFonts w:ascii="Times New Roman" w:hAnsi="Times New Roman" w:cs="Times New Roman"/>
        </w:rPr>
        <w:t xml:space="preserve"> poznamenala, že k teórií máme v krátkosti písať aj o chybách 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55F11">
        <w:rPr>
          <w:rFonts w:ascii="Times New Roman" w:hAnsi="Times New Roman" w:cs="Times New Roman"/>
          <w:b/>
          <w:bCs/>
        </w:rPr>
        <w:t>buggoch</w:t>
      </w:r>
      <w:proofErr w:type="spellEnd"/>
      <w:r w:rsidRPr="00155F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55F11">
        <w:rPr>
          <w:rFonts w:ascii="Times New Roman" w:hAnsi="Times New Roman" w:cs="Times New Roman"/>
          <w:b/>
          <w:bCs/>
        </w:rPr>
        <w:t>Flashu</w:t>
      </w:r>
      <w:proofErr w:type="spellEnd"/>
      <w:r w:rsidRPr="00155F11">
        <w:rPr>
          <w:rFonts w:ascii="Times New Roman" w:hAnsi="Times New Roman" w:cs="Times New Roman"/>
        </w:rPr>
        <w:t>,  o dôvodoch, prečo sa už neodporúča.</w:t>
      </w:r>
    </w:p>
    <w:p w14:paraId="48A0BCFF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3.bod:</w:t>
      </w:r>
    </w:p>
    <w:p w14:paraId="597F6564" w14:textId="77777777" w:rsidR="00155F11" w:rsidRPr="00155F11" w:rsidRDefault="00155F11" w:rsidP="00155F1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Dať p. </w:t>
      </w:r>
      <w:proofErr w:type="spellStart"/>
      <w:r w:rsidRPr="00155F11">
        <w:rPr>
          <w:rFonts w:ascii="Times New Roman" w:hAnsi="Times New Roman" w:cs="Times New Roman"/>
        </w:rPr>
        <w:t>Stuchlíkovej</w:t>
      </w:r>
      <w:proofErr w:type="spellEnd"/>
      <w:r w:rsidRPr="00155F11">
        <w:rPr>
          <w:rFonts w:ascii="Times New Roman" w:hAnsi="Times New Roman" w:cs="Times New Roman"/>
        </w:rPr>
        <w:t xml:space="preserve"> email adresy všetkých v tíme, pre urýchlenie komunikácie s ňou.</w:t>
      </w:r>
    </w:p>
    <w:p w14:paraId="0761969B" w14:textId="77777777" w:rsidR="00155F11" w:rsidRPr="00155F11" w:rsidRDefault="00155F11" w:rsidP="00155F11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Ako tím sa zhodnúť, ktoré z animácií nás najviac zaujali a chceme na nich pracovať.</w:t>
      </w:r>
    </w:p>
    <w:p w14:paraId="45DB73A7" w14:textId="77777777" w:rsidR="00155F11" w:rsidRPr="00155F11" w:rsidRDefault="00155F11" w:rsidP="00155F11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Projektový manažér má potom </w:t>
      </w:r>
      <w:proofErr w:type="spellStart"/>
      <w:r w:rsidRPr="00155F11">
        <w:rPr>
          <w:rFonts w:ascii="Times New Roman" w:hAnsi="Times New Roman" w:cs="Times New Roman"/>
        </w:rPr>
        <w:t>vykomunikovať</w:t>
      </w:r>
      <w:proofErr w:type="spellEnd"/>
      <w:r w:rsidRPr="00155F11">
        <w:rPr>
          <w:rFonts w:ascii="Times New Roman" w:hAnsi="Times New Roman" w:cs="Times New Roman"/>
        </w:rPr>
        <w:t xml:space="preserve"> s druhou „firmou“, ktoré animácie budeme robiť my, aby sme s nimi nesúťažili, ale spolupracovali.</w:t>
      </w:r>
    </w:p>
    <w:p w14:paraId="0EF0A21E" w14:textId="77777777" w:rsidR="00155F11" w:rsidRPr="00155F11" w:rsidRDefault="00155F11" w:rsidP="00155F11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40880136" w14:textId="77777777" w:rsidR="00B17EED" w:rsidRDefault="00B17E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br w:type="page"/>
      </w:r>
    </w:p>
    <w:p w14:paraId="3CA343D1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i/>
          <w:iCs/>
          <w:lang w:val="sk-SK"/>
        </w:rPr>
      </w:pPr>
      <w:r w:rsidRPr="00155F11">
        <w:rPr>
          <w:rFonts w:ascii="Times New Roman" w:hAnsi="Times New Roman" w:cs="Times New Roman"/>
          <w:i/>
          <w:iCs/>
          <w:lang w:val="sk-SK"/>
        </w:rPr>
        <w:lastRenderedPageBreak/>
        <w:t xml:space="preserve">Zúčastnení: </w:t>
      </w:r>
    </w:p>
    <w:p w14:paraId="5E6D828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Ľubica </w:t>
      </w:r>
      <w:proofErr w:type="spellStart"/>
      <w:r w:rsidRPr="00155F11">
        <w:rPr>
          <w:rFonts w:ascii="Times New Roman" w:hAnsi="Times New Roman" w:cs="Times New Roman"/>
          <w:lang w:val="sk-SK"/>
        </w:rPr>
        <w:t>Stuchlíková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2A35CB44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Dávid Baranec,</w:t>
      </w:r>
    </w:p>
    <w:p w14:paraId="6CC3AF1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Filip Brhlík,</w:t>
      </w:r>
    </w:p>
    <w:p w14:paraId="2A20F8D2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4DF666AE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proofErr w:type="spellStart"/>
      <w:r w:rsidRPr="00155F11">
        <w:rPr>
          <w:rFonts w:ascii="Times New Roman" w:hAnsi="Times New Roman" w:cs="Times New Roman"/>
          <w:lang w:val="sk-SK"/>
        </w:rPr>
        <w:t>Noémi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155F11">
        <w:rPr>
          <w:rFonts w:ascii="Times New Roman" w:hAnsi="Times New Roman" w:cs="Times New Roman"/>
          <w:lang w:val="sk-SK"/>
        </w:rPr>
        <w:t>Herbrik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00CE0B9D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Alex Teplanský,</w:t>
      </w:r>
    </w:p>
    <w:p w14:paraId="7BA036CF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Emma </w:t>
      </w:r>
      <w:proofErr w:type="spellStart"/>
      <w:r w:rsidRPr="00155F11">
        <w:rPr>
          <w:rFonts w:ascii="Times New Roman" w:hAnsi="Times New Roman" w:cs="Times New Roman"/>
          <w:lang w:val="sk-SK"/>
        </w:rPr>
        <w:t>Valábková</w:t>
      </w:r>
      <w:proofErr w:type="spellEnd"/>
    </w:p>
    <w:p w14:paraId="4C63ACE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26ED9335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i/>
          <w:iCs/>
          <w:lang w:val="sk-SK"/>
        </w:rPr>
      </w:pPr>
      <w:r w:rsidRPr="00155F11">
        <w:rPr>
          <w:rFonts w:ascii="Times New Roman" w:hAnsi="Times New Roman" w:cs="Times New Roman"/>
          <w:i/>
          <w:iCs/>
          <w:lang w:val="sk-SK"/>
        </w:rPr>
        <w:t>Ospravedlnení:</w:t>
      </w:r>
    </w:p>
    <w:p w14:paraId="033517F2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Jozef Benc</w:t>
      </w:r>
    </w:p>
    <w:p w14:paraId="26E46187" w14:textId="77777777" w:rsidR="00B17EED" w:rsidRDefault="00B17E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br w:type="page"/>
      </w:r>
    </w:p>
    <w:p w14:paraId="227E3DE1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5B52E88D" wp14:editId="16B04F6D">
            <wp:extent cx="1821180" cy="731060"/>
            <wp:effectExtent l="0" t="0" r="7620" b="0"/>
            <wp:docPr id="3" name="Obrázok 3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B64E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43" w:name="_Toc125408703"/>
      <w:r w:rsidRPr="00155F11">
        <w:rPr>
          <w:lang w:val="sk-SK"/>
        </w:rPr>
        <w:t>Zápisnica Tímového projektu, stretnutie č.3</w:t>
      </w:r>
      <w:bookmarkEnd w:id="43"/>
    </w:p>
    <w:p w14:paraId="2F16B8CF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15BCBB50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046AA4F0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20. októbra 2022, štvrtok</w:t>
      </w:r>
    </w:p>
    <w:p w14:paraId="0A46397F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 xml:space="preserve">18:30 – 19:30 </w:t>
      </w:r>
      <w:r w:rsidRPr="00155F11">
        <w:rPr>
          <w:rFonts w:eastAsiaTheme="minorEastAsia"/>
          <w:sz w:val="22"/>
          <w:szCs w:val="22"/>
          <w:lang w:eastAsia="zh-CN"/>
        </w:rPr>
        <w:tab/>
      </w:r>
    </w:p>
    <w:p w14:paraId="43187A5A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Google </w:t>
      </w:r>
      <w:proofErr w:type="spellStart"/>
      <w:r w:rsidRPr="00155F11">
        <w:rPr>
          <w:rFonts w:ascii="Times New Roman" w:hAnsi="Times New Roman" w:cs="Times New Roman"/>
          <w:lang w:val="sk-SK"/>
        </w:rPr>
        <w:t>Meet</w:t>
      </w:r>
      <w:proofErr w:type="spellEnd"/>
    </w:p>
    <w:p w14:paraId="1D1AB7E6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Prejdenie, hodnotenie a konečný výber animácií na prerobenie</w:t>
      </w:r>
    </w:p>
    <w:p w14:paraId="250DA6EE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</w:p>
    <w:p w14:paraId="17C9D107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3464C7D8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19537C31" w14:textId="77777777" w:rsidR="00155F11" w:rsidRPr="00155F11" w:rsidRDefault="00155F11" w:rsidP="00155F1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V krátkosti sme prešli splnenie/nesplnenie úloh z minulého stretnutia.</w:t>
      </w:r>
    </w:p>
    <w:p w14:paraId="32D02BA8" w14:textId="77777777" w:rsidR="00155F11" w:rsidRPr="00155F11" w:rsidRDefault="00155F11" w:rsidP="00155F1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Prejdenie materiálov od p. </w:t>
      </w:r>
      <w:proofErr w:type="spellStart"/>
      <w:r w:rsidRPr="00155F11">
        <w:rPr>
          <w:rFonts w:ascii="Times New Roman" w:hAnsi="Times New Roman" w:cs="Times New Roman"/>
        </w:rPr>
        <w:t>Stuchlíkovej</w:t>
      </w:r>
      <w:proofErr w:type="spellEnd"/>
      <w:r w:rsidRPr="00155F11">
        <w:rPr>
          <w:rFonts w:ascii="Times New Roman" w:hAnsi="Times New Roman" w:cs="Times New Roman"/>
        </w:rPr>
        <w:t>.</w:t>
      </w:r>
    </w:p>
    <w:p w14:paraId="7727AD49" w14:textId="77777777" w:rsidR="00155F11" w:rsidRPr="00155F11" w:rsidRDefault="00155F11" w:rsidP="00155F1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Spoločné hodnotenie obťažnosti niektorých animácií.</w:t>
      </w:r>
    </w:p>
    <w:p w14:paraId="482FC0E1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2.bod:</w:t>
      </w:r>
    </w:p>
    <w:p w14:paraId="6B075F36" w14:textId="77777777" w:rsidR="00155F11" w:rsidRPr="00155F11" w:rsidRDefault="00155F11" w:rsidP="00155F11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Pomocou internetovej stránky, ktorá vie zobraziť súbory formátu .</w:t>
      </w:r>
      <w:proofErr w:type="spellStart"/>
      <w:r w:rsidRPr="00155F11">
        <w:rPr>
          <w:rFonts w:ascii="Times New Roman" w:hAnsi="Times New Roman" w:cs="Times New Roman"/>
        </w:rPr>
        <w:t>swf</w:t>
      </w:r>
      <w:proofErr w:type="spellEnd"/>
      <w:r w:rsidRPr="00155F11">
        <w:rPr>
          <w:rFonts w:ascii="Times New Roman" w:hAnsi="Times New Roman" w:cs="Times New Roman"/>
        </w:rPr>
        <w:t>, sme si prezreli niekoľko animácií a spolu sme ich ohodnotili číslom od 1 do 10. Pomocou tejto nami vytvorenej stupnice si potom vyberieme z animácií také, ktoré zodpovedajú našim schopnostiam. Zvolené animácie potom budeme prepracovávať.</w:t>
      </w:r>
    </w:p>
    <w:p w14:paraId="14DC94E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3.bod: </w:t>
      </w:r>
    </w:p>
    <w:p w14:paraId="6D49262D" w14:textId="77777777" w:rsidR="00155F11" w:rsidRPr="00155F11" w:rsidRDefault="00155F11" w:rsidP="00155F11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Aby sme dodržali dopredu naplánovaný časový harmonogram schôdze, ako úlohu sme sa dohodli ohodnotiť animácie, ktoré sme ešte neprešli, každý zvlášť. Názov a obťažnosť animácie budeme zapisovať do zdieľaného excelovského súboru.</w:t>
      </w:r>
    </w:p>
    <w:p w14:paraId="2A4A7865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05F991D6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i/>
          <w:iCs/>
          <w:lang w:val="sk-SK"/>
        </w:rPr>
      </w:pPr>
      <w:r w:rsidRPr="00155F11">
        <w:rPr>
          <w:rFonts w:ascii="Times New Roman" w:hAnsi="Times New Roman" w:cs="Times New Roman"/>
          <w:i/>
          <w:iCs/>
          <w:lang w:val="sk-SK"/>
        </w:rPr>
        <w:t xml:space="preserve">Zúčastnení: </w:t>
      </w:r>
    </w:p>
    <w:p w14:paraId="525C7BBC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Jozef Benc,</w:t>
      </w:r>
    </w:p>
    <w:p w14:paraId="4103AF9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Filip Brhlík,</w:t>
      </w:r>
    </w:p>
    <w:p w14:paraId="45741AF5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123B0073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proofErr w:type="spellStart"/>
      <w:r w:rsidRPr="00155F11">
        <w:rPr>
          <w:rFonts w:ascii="Times New Roman" w:hAnsi="Times New Roman" w:cs="Times New Roman"/>
          <w:lang w:val="sk-SK"/>
        </w:rPr>
        <w:t>Noémi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155F11">
        <w:rPr>
          <w:rFonts w:ascii="Times New Roman" w:hAnsi="Times New Roman" w:cs="Times New Roman"/>
          <w:lang w:val="sk-SK"/>
        </w:rPr>
        <w:t>Herbrik</w:t>
      </w:r>
      <w:proofErr w:type="spellEnd"/>
      <w:r w:rsidRPr="00155F11">
        <w:rPr>
          <w:rFonts w:ascii="Times New Roman" w:hAnsi="Times New Roman" w:cs="Times New Roman"/>
          <w:lang w:val="sk-SK"/>
        </w:rPr>
        <w:t>,</w:t>
      </w:r>
    </w:p>
    <w:p w14:paraId="7C8CEE4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Alex Teplanský, </w:t>
      </w:r>
    </w:p>
    <w:p w14:paraId="459E03F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Emma </w:t>
      </w:r>
      <w:proofErr w:type="spellStart"/>
      <w:r w:rsidRPr="00155F11">
        <w:rPr>
          <w:rFonts w:ascii="Times New Roman" w:hAnsi="Times New Roman" w:cs="Times New Roman"/>
          <w:lang w:val="sk-SK"/>
        </w:rPr>
        <w:t>Valábková</w:t>
      </w:r>
      <w:proofErr w:type="spellEnd"/>
    </w:p>
    <w:p w14:paraId="5A0B036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738E7D1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i/>
          <w:iCs/>
          <w:lang w:val="sk-SK"/>
        </w:rPr>
      </w:pPr>
      <w:r w:rsidRPr="00155F11">
        <w:rPr>
          <w:rFonts w:ascii="Times New Roman" w:hAnsi="Times New Roman" w:cs="Times New Roman"/>
          <w:i/>
          <w:iCs/>
          <w:lang w:val="sk-SK"/>
        </w:rPr>
        <w:t>Ospravedlnení:</w:t>
      </w:r>
    </w:p>
    <w:p w14:paraId="3C6243DC" w14:textId="77777777" w:rsid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Dávid Baranec</w:t>
      </w:r>
    </w:p>
    <w:p w14:paraId="20D21AAD" w14:textId="77777777" w:rsidR="00B17EED" w:rsidRDefault="00B17E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br w:type="page"/>
      </w:r>
    </w:p>
    <w:p w14:paraId="37562AD3" w14:textId="77777777" w:rsidR="00D323A4" w:rsidRPr="00155F11" w:rsidRDefault="00D323A4" w:rsidP="00D323A4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04E3D926" wp14:editId="340E4466">
            <wp:extent cx="1821180" cy="731060"/>
            <wp:effectExtent l="0" t="0" r="7620" b="0"/>
            <wp:docPr id="14" name="Obrázok 4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C188" w14:textId="77777777" w:rsidR="00D323A4" w:rsidRPr="00155F11" w:rsidRDefault="00D323A4" w:rsidP="00D323A4">
      <w:pPr>
        <w:pStyle w:val="Heading3"/>
        <w:ind w:left="0"/>
        <w:rPr>
          <w:lang w:val="sk-SK"/>
        </w:rPr>
      </w:pPr>
      <w:bookmarkStart w:id="44" w:name="_Toc125408704"/>
      <w:r w:rsidRPr="00155F11">
        <w:rPr>
          <w:lang w:val="sk-SK"/>
        </w:rPr>
        <w:t>Zápisnica Tímového projektu, stretnutie č.4</w:t>
      </w:r>
      <w:bookmarkEnd w:id="44"/>
    </w:p>
    <w:p w14:paraId="7ACE7949" w14:textId="77777777" w:rsidR="00D323A4" w:rsidRPr="00155F11" w:rsidRDefault="00D323A4" w:rsidP="00D323A4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5E0FE186" w14:textId="77777777" w:rsidR="00D323A4" w:rsidRPr="00155F11" w:rsidRDefault="00D323A4" w:rsidP="00D323A4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224BC333" w14:textId="77777777" w:rsidR="00D323A4" w:rsidRPr="00155F11" w:rsidRDefault="00D323A4" w:rsidP="00D323A4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4. novembra 2022, piatok</w:t>
      </w:r>
    </w:p>
    <w:p w14:paraId="4F8C361F" w14:textId="77777777" w:rsidR="00D323A4" w:rsidRPr="00155F11" w:rsidRDefault="00D323A4" w:rsidP="00D323A4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 xml:space="preserve">13:00 – 14:30 </w:t>
      </w:r>
      <w:r w:rsidRPr="00155F11">
        <w:rPr>
          <w:rFonts w:eastAsiaTheme="minorEastAsia"/>
          <w:sz w:val="22"/>
          <w:szCs w:val="22"/>
          <w:lang w:eastAsia="zh-CN"/>
        </w:rPr>
        <w:tab/>
      </w:r>
    </w:p>
    <w:p w14:paraId="51051EC0" w14:textId="77777777" w:rsidR="00D323A4" w:rsidRPr="00155F11" w:rsidRDefault="00D323A4" w:rsidP="00D323A4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MS </w:t>
      </w:r>
      <w:proofErr w:type="spellStart"/>
      <w:r w:rsidRPr="00155F11">
        <w:rPr>
          <w:rFonts w:ascii="Times New Roman" w:hAnsi="Times New Roman" w:cs="Times New Roman"/>
          <w:lang w:val="sk-SK"/>
        </w:rPr>
        <w:t>Teams</w:t>
      </w:r>
      <w:proofErr w:type="spellEnd"/>
    </w:p>
    <w:p w14:paraId="4C797D46" w14:textId="77777777" w:rsidR="00D323A4" w:rsidRPr="00155F11" w:rsidRDefault="00D323A4" w:rsidP="00D323A4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Prejdenie vybraných animácií, rozdelenie na časti</w:t>
      </w:r>
    </w:p>
    <w:p w14:paraId="6BC7B1E1" w14:textId="77777777" w:rsidR="00D323A4" w:rsidRPr="00155F11" w:rsidRDefault="00D323A4" w:rsidP="00D323A4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</w:p>
    <w:p w14:paraId="67000191" w14:textId="77777777" w:rsidR="00D323A4" w:rsidRPr="00155F11" w:rsidRDefault="00D323A4" w:rsidP="00D323A4">
      <w:pPr>
        <w:jc w:val="both"/>
        <w:rPr>
          <w:rFonts w:ascii="Times New Roman" w:hAnsi="Times New Roman" w:cs="Times New Roman"/>
          <w:lang w:val="sk-SK"/>
        </w:rPr>
      </w:pPr>
    </w:p>
    <w:p w14:paraId="06490932" w14:textId="77777777" w:rsidR="00D323A4" w:rsidRPr="00155F11" w:rsidRDefault="00D323A4" w:rsidP="00D323A4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3AF27DC2" w14:textId="77777777" w:rsidR="00D323A4" w:rsidRPr="00155F11" w:rsidRDefault="00D323A4" w:rsidP="00D323A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V krátkosti sme prešli obsah minulého stretnutia.</w:t>
      </w:r>
    </w:p>
    <w:p w14:paraId="03CF56F8" w14:textId="77777777" w:rsidR="00D323A4" w:rsidRPr="00155F11" w:rsidRDefault="00D323A4" w:rsidP="00D323A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Ukázali sme animácie, o ktoré máme záujem, konečný výber troch ľahkých.</w:t>
      </w:r>
    </w:p>
    <w:p w14:paraId="44481341" w14:textId="77777777" w:rsidR="00D323A4" w:rsidRPr="00155F11" w:rsidRDefault="00D323A4" w:rsidP="00D323A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Rozdelenie jednotlivých animácií na časti. Ich priradenie členom tímu.</w:t>
      </w:r>
    </w:p>
    <w:p w14:paraId="1C177012" w14:textId="77777777" w:rsidR="00D323A4" w:rsidRPr="00155F11" w:rsidRDefault="00D323A4" w:rsidP="00D323A4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2.bod:</w:t>
      </w:r>
    </w:p>
    <w:p w14:paraId="4A3312A5" w14:textId="77777777" w:rsidR="00D323A4" w:rsidRPr="00155F11" w:rsidRDefault="00D323A4" w:rsidP="00D323A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Spomenuli sem, že z animácií treba odstrániť logo ústavu, keďže pod ten ústav nespadáme. Hovorili sme, že so súhlasom dekana, môžeme použiť logo FEI.</w:t>
      </w:r>
    </w:p>
    <w:p w14:paraId="245F0EF2" w14:textId="77777777" w:rsidR="00D323A4" w:rsidRPr="00155F11" w:rsidRDefault="00D323A4" w:rsidP="00D323A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Konečný výber troch animácií. Ich pracovné názvy sú: </w:t>
      </w:r>
    </w:p>
    <w:p w14:paraId="6DCD2CEF" w14:textId="77777777" w:rsidR="00D323A4" w:rsidRPr="00155F11" w:rsidRDefault="00D323A4" w:rsidP="00D323A4">
      <w:pPr>
        <w:pStyle w:val="ListParagraph"/>
        <w:numPr>
          <w:ilvl w:val="1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  <w:b/>
          <w:bCs/>
        </w:rPr>
        <w:t>PSV</w:t>
      </w:r>
      <w:r w:rsidRPr="00155F11">
        <w:rPr>
          <w:rFonts w:ascii="Times New Roman" w:hAnsi="Times New Roman" w:cs="Times New Roman"/>
        </w:rPr>
        <w:t>, alebo Záporné prúdové spätné väzby</w:t>
      </w:r>
    </w:p>
    <w:p w14:paraId="7341B08D" w14:textId="77777777" w:rsidR="00D323A4" w:rsidRPr="00155F11" w:rsidRDefault="00D323A4" w:rsidP="00D323A4">
      <w:pPr>
        <w:pStyle w:val="ListParagraph"/>
        <w:numPr>
          <w:ilvl w:val="1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155F11">
        <w:rPr>
          <w:rFonts w:ascii="Times New Roman" w:hAnsi="Times New Roman" w:cs="Times New Roman"/>
          <w:b/>
          <w:bCs/>
        </w:rPr>
        <w:t>Schottky</w:t>
      </w:r>
      <w:proofErr w:type="spellEnd"/>
      <w:r w:rsidRPr="00155F11">
        <w:rPr>
          <w:rFonts w:ascii="Times New Roman" w:hAnsi="Times New Roman" w:cs="Times New Roman"/>
        </w:rPr>
        <w:t xml:space="preserve">, alebo </w:t>
      </w:r>
      <w:proofErr w:type="spellStart"/>
      <w:r w:rsidRPr="00155F11">
        <w:rPr>
          <w:rFonts w:ascii="Times New Roman" w:hAnsi="Times New Roman" w:cs="Times New Roman"/>
        </w:rPr>
        <w:t>Schottkyho</w:t>
      </w:r>
      <w:proofErr w:type="spellEnd"/>
      <w:r w:rsidRPr="00155F11">
        <w:rPr>
          <w:rFonts w:ascii="Times New Roman" w:hAnsi="Times New Roman" w:cs="Times New Roman"/>
        </w:rPr>
        <w:t xml:space="preserve"> dióda</w:t>
      </w:r>
    </w:p>
    <w:p w14:paraId="3A1F086F" w14:textId="77777777" w:rsidR="00D323A4" w:rsidRPr="00155F11" w:rsidRDefault="00D323A4" w:rsidP="00D323A4">
      <w:pPr>
        <w:pStyle w:val="ListParagraph"/>
        <w:numPr>
          <w:ilvl w:val="1"/>
          <w:numId w:val="23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55F11">
        <w:rPr>
          <w:rFonts w:ascii="Times New Roman" w:hAnsi="Times New Roman" w:cs="Times New Roman"/>
          <w:b/>
          <w:bCs/>
        </w:rPr>
        <w:t>NSV</w:t>
      </w:r>
    </w:p>
    <w:p w14:paraId="539363DD" w14:textId="77777777" w:rsidR="00D323A4" w:rsidRPr="00155F11" w:rsidRDefault="00D323A4" w:rsidP="00D323A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Rozdelili sme sa na dve skupiny, jedna bude mať na starosti PSV a NSV, keďže tieto animácie spolu súvisia. </w:t>
      </w:r>
    </w:p>
    <w:p w14:paraId="586AF172" w14:textId="77777777" w:rsidR="00D323A4" w:rsidRPr="00155F11" w:rsidRDefault="00D323A4" w:rsidP="00D323A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Druhá skupina robí na </w:t>
      </w:r>
      <w:proofErr w:type="spellStart"/>
      <w:r w:rsidRPr="00155F11">
        <w:rPr>
          <w:rFonts w:ascii="Times New Roman" w:hAnsi="Times New Roman" w:cs="Times New Roman"/>
        </w:rPr>
        <w:t>Schottky</w:t>
      </w:r>
      <w:proofErr w:type="spellEnd"/>
      <w:r w:rsidRPr="00155F11">
        <w:rPr>
          <w:rFonts w:ascii="Times New Roman" w:hAnsi="Times New Roman" w:cs="Times New Roman"/>
        </w:rPr>
        <w:t xml:space="preserve"> animácií, lenže v animácií na disku je chyba (z </w:t>
      </w:r>
      <w:r w:rsidRPr="00155F11">
        <w:rPr>
          <w:rFonts w:ascii="Times New Roman" w:hAnsi="Times New Roman" w:cs="Times New Roman"/>
          <w:b/>
          <w:bCs/>
        </w:rPr>
        <w:t>fyzikálneho</w:t>
      </w:r>
      <w:r w:rsidRPr="00155F11">
        <w:rPr>
          <w:rFonts w:ascii="Times New Roman" w:hAnsi="Times New Roman" w:cs="Times New Roman"/>
        </w:rPr>
        <w:t xml:space="preserve"> hľadiska). Na obrázku je kov a polovodič. Kov sa nesmie hýbať (na animácií sa hýbe) a polovodič sa tiež hýbe nesprávne.</w:t>
      </w:r>
    </w:p>
    <w:p w14:paraId="19BD8C4A" w14:textId="77777777" w:rsidR="00D323A4" w:rsidRPr="00155F11" w:rsidRDefault="00D323A4" w:rsidP="00D323A4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3.bod: </w:t>
      </w:r>
    </w:p>
    <w:p w14:paraId="17BBBF9D" w14:textId="77777777" w:rsidR="00D323A4" w:rsidRPr="00155F11" w:rsidRDefault="00D323A4" w:rsidP="00D323A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Rozdelenie úloh:</w:t>
      </w:r>
    </w:p>
    <w:p w14:paraId="18B29D83" w14:textId="77777777" w:rsidR="00D323A4" w:rsidRPr="00155F11" w:rsidRDefault="00D323A4" w:rsidP="00D323A4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PSV, NSV: </w:t>
      </w:r>
    </w:p>
    <w:p w14:paraId="17517C44" w14:textId="77777777" w:rsidR="00D323A4" w:rsidRPr="00155F11" w:rsidRDefault="00D323A4" w:rsidP="00D323A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Emma </w:t>
      </w:r>
      <w:proofErr w:type="spellStart"/>
      <w:r w:rsidRPr="00155F11">
        <w:rPr>
          <w:rFonts w:ascii="Times New Roman" w:hAnsi="Times New Roman" w:cs="Times New Roman"/>
        </w:rPr>
        <w:t>Valábková</w:t>
      </w:r>
      <w:proofErr w:type="spellEnd"/>
      <w:r w:rsidRPr="00155F11">
        <w:rPr>
          <w:rFonts w:ascii="Times New Roman" w:hAnsi="Times New Roman" w:cs="Times New Roman"/>
        </w:rPr>
        <w:t xml:space="preserve"> – zodpovedná za PSV, charakteristiky (grafy),</w:t>
      </w:r>
    </w:p>
    <w:p w14:paraId="2C18EFBB" w14:textId="77777777" w:rsidR="00D323A4" w:rsidRPr="00155F11" w:rsidRDefault="00D323A4" w:rsidP="00D323A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Alex Teplanský, Matúš </w:t>
      </w:r>
      <w:proofErr w:type="spellStart"/>
      <w:r w:rsidRPr="00155F11">
        <w:rPr>
          <w:rFonts w:ascii="Times New Roman" w:hAnsi="Times New Roman" w:cs="Times New Roman"/>
        </w:rPr>
        <w:t>Gossányi</w:t>
      </w:r>
      <w:proofErr w:type="spellEnd"/>
      <w:r w:rsidRPr="00155F11">
        <w:rPr>
          <w:rFonts w:ascii="Times New Roman" w:hAnsi="Times New Roman" w:cs="Times New Roman"/>
        </w:rPr>
        <w:t xml:space="preserve"> </w:t>
      </w:r>
    </w:p>
    <w:p w14:paraId="53B1A728" w14:textId="77777777" w:rsidR="00D323A4" w:rsidRPr="00155F11" w:rsidRDefault="00D323A4" w:rsidP="00D323A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1669BA5" w14:textId="77777777" w:rsidR="00D323A4" w:rsidRPr="00155F11" w:rsidRDefault="00D323A4" w:rsidP="00D323A4">
      <w:pPr>
        <w:pStyle w:val="ListParagraph"/>
        <w:spacing w:after="0"/>
        <w:jc w:val="both"/>
        <w:rPr>
          <w:rFonts w:ascii="Times New Roman" w:hAnsi="Times New Roman" w:cs="Times New Roman"/>
        </w:rPr>
      </w:pPr>
      <w:proofErr w:type="spellStart"/>
      <w:r w:rsidRPr="00155F11">
        <w:rPr>
          <w:rFonts w:ascii="Times New Roman" w:hAnsi="Times New Roman" w:cs="Times New Roman"/>
        </w:rPr>
        <w:t>Schottky</w:t>
      </w:r>
      <w:proofErr w:type="spellEnd"/>
      <w:r w:rsidRPr="00155F11">
        <w:rPr>
          <w:rFonts w:ascii="Times New Roman" w:hAnsi="Times New Roman" w:cs="Times New Roman"/>
        </w:rPr>
        <w:t>:</w:t>
      </w:r>
    </w:p>
    <w:p w14:paraId="386DFB48" w14:textId="77777777" w:rsidR="00D323A4" w:rsidRPr="00155F11" w:rsidRDefault="00D323A4" w:rsidP="00D323A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Dávid Baranec – zodpovedný za </w:t>
      </w:r>
      <w:proofErr w:type="spellStart"/>
      <w:r w:rsidRPr="00155F11">
        <w:rPr>
          <w:rFonts w:ascii="Times New Roman" w:hAnsi="Times New Roman" w:cs="Times New Roman"/>
        </w:rPr>
        <w:t>Schottky</w:t>
      </w:r>
      <w:proofErr w:type="spellEnd"/>
    </w:p>
    <w:p w14:paraId="6E4DDA09" w14:textId="77777777" w:rsidR="00D323A4" w:rsidRPr="00155F11" w:rsidRDefault="00D323A4" w:rsidP="00D323A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55F11">
        <w:rPr>
          <w:rFonts w:ascii="Times New Roman" w:hAnsi="Times New Roman" w:cs="Times New Roman"/>
        </w:rPr>
        <w:t>Noémi</w:t>
      </w:r>
      <w:proofErr w:type="spellEnd"/>
      <w:r w:rsidRPr="00155F11">
        <w:rPr>
          <w:rFonts w:ascii="Times New Roman" w:hAnsi="Times New Roman" w:cs="Times New Roman"/>
        </w:rPr>
        <w:t xml:space="preserve"> </w:t>
      </w:r>
      <w:proofErr w:type="spellStart"/>
      <w:r w:rsidRPr="00155F11">
        <w:rPr>
          <w:rFonts w:ascii="Times New Roman" w:hAnsi="Times New Roman" w:cs="Times New Roman"/>
        </w:rPr>
        <w:t>Herbrik</w:t>
      </w:r>
      <w:proofErr w:type="spellEnd"/>
      <w:r w:rsidRPr="00155F11">
        <w:rPr>
          <w:rFonts w:ascii="Times New Roman" w:hAnsi="Times New Roman" w:cs="Times New Roman"/>
        </w:rPr>
        <w:t>, Filip Brhlík, Jozef Benc</w:t>
      </w:r>
    </w:p>
    <w:p w14:paraId="3BB28627" w14:textId="77777777" w:rsidR="00D323A4" w:rsidRDefault="00D323A4" w:rsidP="00D323A4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Na budúci týždeň si preberieme, s čím sme mali problémy.</w:t>
      </w:r>
      <w:r w:rsidRPr="00D323A4">
        <w:rPr>
          <w:rFonts w:ascii="Times New Roman" w:hAnsi="Times New Roman" w:cs="Times New Roman"/>
          <w:lang w:val="sk-SK"/>
        </w:rPr>
        <w:t xml:space="preserve"> </w:t>
      </w:r>
    </w:p>
    <w:p w14:paraId="4AD15BD0" w14:textId="77777777" w:rsidR="00B17EED" w:rsidRPr="00155F11" w:rsidRDefault="00B17EED" w:rsidP="00D323A4">
      <w:pPr>
        <w:jc w:val="both"/>
        <w:rPr>
          <w:rFonts w:ascii="Times New Roman" w:hAnsi="Times New Roman" w:cs="Times New Roman"/>
          <w:lang w:val="sk-SK"/>
        </w:rPr>
      </w:pPr>
    </w:p>
    <w:p w14:paraId="5CBC05A4" w14:textId="77777777" w:rsidR="00D323A4" w:rsidRDefault="00D323A4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br w:type="page"/>
      </w:r>
    </w:p>
    <w:p w14:paraId="34313E91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2262BC5F" wp14:editId="40E14EA5">
            <wp:extent cx="1821180" cy="731060"/>
            <wp:effectExtent l="0" t="0" r="7620" b="0"/>
            <wp:docPr id="5" name="Obrázok 5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2048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45" w:name="_Toc125408705"/>
      <w:r w:rsidRPr="00155F11">
        <w:rPr>
          <w:lang w:val="sk-SK"/>
        </w:rPr>
        <w:t>Zápisnica Tímového projektu, stretnutie č.5</w:t>
      </w:r>
      <w:bookmarkEnd w:id="45"/>
    </w:p>
    <w:p w14:paraId="30F561AB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50B0AC18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24C6FFCB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10. novembra 2022, štvrtok</w:t>
      </w:r>
    </w:p>
    <w:p w14:paraId="014FD7E1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>13:00 – 14:00</w:t>
      </w:r>
      <w:r w:rsidRPr="00155F11">
        <w:rPr>
          <w:rFonts w:eastAsiaTheme="minorEastAsia"/>
          <w:sz w:val="22"/>
          <w:szCs w:val="22"/>
          <w:lang w:eastAsia="zh-CN"/>
        </w:rPr>
        <w:tab/>
      </w:r>
    </w:p>
    <w:p w14:paraId="6F199100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 xml:space="preserve">kancelária E306, Fakulta elektrotechniky a informatiky STU v Bratislave </w:t>
      </w:r>
    </w:p>
    <w:p w14:paraId="42DCAB08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Prejdenie vybraných animácií, rozdelenie na časti</w:t>
      </w:r>
    </w:p>
    <w:p w14:paraId="269A24DB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>Bc. Dávid Baranec</w:t>
      </w:r>
    </w:p>
    <w:p w14:paraId="02849BF6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345FDAE6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5C5D7BAD" w14:textId="77777777" w:rsidR="00155F11" w:rsidRPr="00155F11" w:rsidRDefault="00155F11" w:rsidP="00155F1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Zhrnutie </w:t>
      </w:r>
      <w:proofErr w:type="spellStart"/>
      <w:r w:rsidRPr="00155F11">
        <w:rPr>
          <w:rFonts w:ascii="Times New Roman" w:hAnsi="Times New Roman" w:cs="Times New Roman"/>
        </w:rPr>
        <w:t>Schottky</w:t>
      </w:r>
      <w:proofErr w:type="spellEnd"/>
      <w:r w:rsidRPr="00155F11">
        <w:rPr>
          <w:rFonts w:ascii="Times New Roman" w:hAnsi="Times New Roman" w:cs="Times New Roman"/>
        </w:rPr>
        <w:t xml:space="preserve"> a PSV animácií a pokroku, ktorý sa nám za týždeň podaril.</w:t>
      </w:r>
    </w:p>
    <w:p w14:paraId="095E8FB1" w14:textId="77777777" w:rsidR="00155F11" w:rsidRPr="00155F11" w:rsidRDefault="00155F11" w:rsidP="00155F1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Problémy s animáciami a otázky na pani </w:t>
      </w:r>
      <w:proofErr w:type="spellStart"/>
      <w:r w:rsidRPr="00155F11">
        <w:rPr>
          <w:rFonts w:ascii="Times New Roman" w:hAnsi="Times New Roman" w:cs="Times New Roman"/>
        </w:rPr>
        <w:t>Stuchlíkovú</w:t>
      </w:r>
      <w:proofErr w:type="spellEnd"/>
      <w:r w:rsidRPr="00155F11">
        <w:rPr>
          <w:rFonts w:ascii="Times New Roman" w:hAnsi="Times New Roman" w:cs="Times New Roman"/>
        </w:rPr>
        <w:t>.</w:t>
      </w:r>
    </w:p>
    <w:p w14:paraId="0BBB25BD" w14:textId="77777777" w:rsidR="00155F11" w:rsidRPr="00155F11" w:rsidRDefault="00155F11" w:rsidP="00155F1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Inštalácia </w:t>
      </w:r>
      <w:proofErr w:type="spellStart"/>
      <w:r w:rsidRPr="00155F11">
        <w:rPr>
          <w:rFonts w:ascii="Times New Roman" w:hAnsi="Times New Roman" w:cs="Times New Roman"/>
        </w:rPr>
        <w:t>flashu</w:t>
      </w:r>
      <w:proofErr w:type="spellEnd"/>
      <w:r w:rsidRPr="00155F11">
        <w:rPr>
          <w:rFonts w:ascii="Times New Roman" w:hAnsi="Times New Roman" w:cs="Times New Roman"/>
        </w:rPr>
        <w:t>, na podrobnejšie prejdenie animácií.</w:t>
      </w:r>
    </w:p>
    <w:p w14:paraId="25A36C20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0977BE6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1: </w:t>
      </w:r>
    </w:p>
    <w:p w14:paraId="51D0206D" w14:textId="77777777" w:rsidR="00155F11" w:rsidRPr="00155F11" w:rsidRDefault="00155F11" w:rsidP="00155F1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Obe skupiny ukázali pokrok.</w:t>
      </w:r>
    </w:p>
    <w:p w14:paraId="3878D97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2:</w:t>
      </w:r>
    </w:p>
    <w:p w14:paraId="0F3BFC08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Mali sme otázky. Pýtali sme sa, či by sa animácie mohli riešiť pomocou videí (videá obrazovky, keď je spustená animácia vo </w:t>
      </w:r>
      <w:proofErr w:type="spellStart"/>
      <w:r w:rsidRPr="00155F11">
        <w:rPr>
          <w:rFonts w:ascii="Times New Roman" w:hAnsi="Times New Roman" w:cs="Times New Roman"/>
        </w:rPr>
        <w:t>flashi</w:t>
      </w:r>
      <w:proofErr w:type="spellEnd"/>
      <w:r w:rsidRPr="00155F11">
        <w:rPr>
          <w:rFonts w:ascii="Times New Roman" w:hAnsi="Times New Roman" w:cs="Times New Roman"/>
        </w:rPr>
        <w:t xml:space="preserve">). Tieto videá sa budú prehrávať na obrazovke a „tváriť sa“, že sú animácie. Tento návrh bol schválený p. </w:t>
      </w:r>
      <w:proofErr w:type="spellStart"/>
      <w:r w:rsidRPr="00155F11">
        <w:rPr>
          <w:rFonts w:ascii="Times New Roman" w:hAnsi="Times New Roman" w:cs="Times New Roman"/>
        </w:rPr>
        <w:t>Stuchlíkovou</w:t>
      </w:r>
      <w:proofErr w:type="spellEnd"/>
      <w:r w:rsidRPr="00155F11">
        <w:rPr>
          <w:rFonts w:ascii="Times New Roman" w:hAnsi="Times New Roman" w:cs="Times New Roman"/>
        </w:rPr>
        <w:t>.</w:t>
      </w:r>
    </w:p>
    <w:p w14:paraId="0B40892A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Pýtali sme sa na niektoré farebné označenia, ktoré sme nepovažovali za jednotné. Chceli sme ich prerobiť. P. </w:t>
      </w:r>
      <w:proofErr w:type="spellStart"/>
      <w:r w:rsidRPr="00155F11">
        <w:rPr>
          <w:rFonts w:ascii="Times New Roman" w:hAnsi="Times New Roman" w:cs="Times New Roman"/>
        </w:rPr>
        <w:t>Stuchlíková</w:t>
      </w:r>
      <w:proofErr w:type="spellEnd"/>
      <w:r w:rsidRPr="00155F11">
        <w:rPr>
          <w:rFonts w:ascii="Times New Roman" w:hAnsi="Times New Roman" w:cs="Times New Roman"/>
        </w:rPr>
        <w:t xml:space="preserve"> povedala, že prezrie všetky animácie a dá nám vedieť, čo chce rovnako a čo chce inak ako je to na predlohe. Konkrétne v PSV animácií je na grafe zobrazená A, ktoré nesmie byť červenou farbou.</w:t>
      </w:r>
    </w:p>
    <w:p w14:paraId="45DAC3F5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V PSV animácií treba navyše oproti predlohe zmeniť hľadanie grafu pre </w:t>
      </w:r>
      <w:proofErr w:type="spellStart"/>
      <w:r w:rsidRPr="00155F11">
        <w:rPr>
          <w:rFonts w:ascii="Times New Roman" w:hAnsi="Times New Roman" w:cs="Times New Roman"/>
        </w:rPr>
        <w:t>VARcha</w:t>
      </w:r>
      <w:proofErr w:type="spellEnd"/>
      <w:r w:rsidRPr="00155F11">
        <w:rPr>
          <w:rFonts w:ascii="Times New Roman" w:hAnsi="Times New Roman" w:cs="Times New Roman"/>
        </w:rPr>
        <w:t>(?), je ťažko spozorovateľný – do tlačidla.</w:t>
      </w:r>
    </w:p>
    <w:p w14:paraId="749C7494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55F11">
        <w:rPr>
          <w:rFonts w:ascii="Times New Roman" w:hAnsi="Times New Roman" w:cs="Times New Roman"/>
        </w:rPr>
        <w:t>Schottky</w:t>
      </w:r>
      <w:proofErr w:type="spellEnd"/>
      <w:r w:rsidRPr="00155F11">
        <w:rPr>
          <w:rFonts w:ascii="Times New Roman" w:hAnsi="Times New Roman" w:cs="Times New Roman"/>
        </w:rPr>
        <w:t xml:space="preserve"> malo dve verzie, starú a novú, dostali sme tú novú verziu a prešli sme si rozdiely, ktoré je treba zapracovať aj do animácie.</w:t>
      </w:r>
    </w:p>
    <w:p w14:paraId="31314528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3: </w:t>
      </w:r>
    </w:p>
    <w:p w14:paraId="4A36DEE1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Potrebovali sme niektoré veci zobraziť pomocou </w:t>
      </w:r>
      <w:proofErr w:type="spellStart"/>
      <w:r w:rsidRPr="00155F11">
        <w:rPr>
          <w:rFonts w:ascii="Times New Roman" w:hAnsi="Times New Roman" w:cs="Times New Roman"/>
        </w:rPr>
        <w:t>flasha</w:t>
      </w:r>
      <w:proofErr w:type="spellEnd"/>
      <w:r w:rsidRPr="00155F11">
        <w:rPr>
          <w:rFonts w:ascii="Times New Roman" w:hAnsi="Times New Roman" w:cs="Times New Roman"/>
        </w:rPr>
        <w:t xml:space="preserve">, lebo stránka: </w:t>
      </w:r>
      <w:hyperlink r:id="rId22" w:history="1">
        <w:r w:rsidRPr="00155F11">
          <w:rPr>
            <w:rStyle w:val="Hyperlink"/>
            <w:rFonts w:ascii="Times New Roman" w:hAnsi="Times New Roman" w:cs="Times New Roman"/>
          </w:rPr>
          <w:t>https://ruffle.rs/demo/</w:t>
        </w:r>
      </w:hyperlink>
      <w:r w:rsidRPr="00155F11">
        <w:rPr>
          <w:rFonts w:ascii="Times New Roman" w:hAnsi="Times New Roman" w:cs="Times New Roman"/>
        </w:rPr>
        <w:t xml:space="preserve"> , ktorú používame na zobrazenie pôvodných animácií, zobrazuje obrázky v horšej kvalite, ako potrebujeme.</w:t>
      </w:r>
    </w:p>
    <w:p w14:paraId="3611454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4F9C02C5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br w:type="page"/>
      </w:r>
    </w:p>
    <w:p w14:paraId="2F232612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1E92EA62" wp14:editId="05366E4C">
            <wp:extent cx="1821180" cy="731060"/>
            <wp:effectExtent l="0" t="0" r="7620" b="0"/>
            <wp:docPr id="6" name="Obrázok 6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4698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46" w:name="_Toc125408706"/>
      <w:r w:rsidRPr="00155F11">
        <w:rPr>
          <w:lang w:val="sk-SK"/>
        </w:rPr>
        <w:t>Zápisnica Tímového projektu, stretnutie č.6</w:t>
      </w:r>
      <w:bookmarkEnd w:id="46"/>
    </w:p>
    <w:p w14:paraId="0B392F0E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2BCEED0D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3C68D1B5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18. novembra 2022, piatok</w:t>
      </w:r>
    </w:p>
    <w:p w14:paraId="1C41D942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>13:00 – 14:00</w:t>
      </w:r>
      <w:r w:rsidRPr="00155F11">
        <w:rPr>
          <w:rFonts w:eastAsiaTheme="minorEastAsia"/>
          <w:sz w:val="22"/>
          <w:szCs w:val="22"/>
          <w:lang w:eastAsia="zh-CN"/>
        </w:rPr>
        <w:tab/>
      </w:r>
    </w:p>
    <w:p w14:paraId="25387DEA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MS </w:t>
      </w:r>
      <w:proofErr w:type="spellStart"/>
      <w:r w:rsidRPr="00155F11">
        <w:rPr>
          <w:rFonts w:ascii="Times New Roman" w:hAnsi="Times New Roman" w:cs="Times New Roman"/>
          <w:lang w:val="sk-SK"/>
        </w:rPr>
        <w:t>Teams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</w:p>
    <w:p w14:paraId="034331AF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Príprava otázok na správnosť fyziky animácie</w:t>
      </w:r>
    </w:p>
    <w:p w14:paraId="43D5B87A" w14:textId="77777777" w:rsidR="00155F11" w:rsidRPr="00155F11" w:rsidRDefault="00155F11" w:rsidP="00155F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>Bc. Dávid Baranec</w:t>
      </w:r>
      <w:r w:rsidRPr="00155F11">
        <w:rPr>
          <w:rFonts w:ascii="Times New Roman" w:hAnsi="Times New Roman" w:cs="Times New Roman"/>
          <w:lang w:val="sk-SK"/>
        </w:rPr>
        <w:tab/>
      </w:r>
    </w:p>
    <w:p w14:paraId="7912F91C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67EBA161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559AE9F8" w14:textId="77777777" w:rsidR="00155F11" w:rsidRPr="00155F11" w:rsidRDefault="00155F11" w:rsidP="00155F11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Ukázali sme si pokrok vo vypracovaní animácií od minulého týždňa.</w:t>
      </w:r>
    </w:p>
    <w:p w14:paraId="330E9FDE" w14:textId="77777777" w:rsidR="00155F11" w:rsidRPr="00155F11" w:rsidRDefault="00155F11" w:rsidP="00155F11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Rozobrali sme nejasnosti ohľadom vypracovania zadania.</w:t>
      </w:r>
    </w:p>
    <w:p w14:paraId="5317DA25" w14:textId="77777777" w:rsidR="00155F11" w:rsidRPr="00155F11" w:rsidRDefault="00155F11" w:rsidP="00155F11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Navzájom sme si poradili, aké riešenie by bolo najefektívnejšie.</w:t>
      </w:r>
    </w:p>
    <w:p w14:paraId="551896C1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2B5C57BC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1: </w:t>
      </w:r>
    </w:p>
    <w:p w14:paraId="109E972C" w14:textId="77777777" w:rsidR="00155F11" w:rsidRPr="00155F11" w:rsidRDefault="00155F11" w:rsidP="00155F1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Každý člen ukázal jemu pridelenú časť a progres, ktorý sa za týždeň podaril, alebo otázky k svojej časti zadania.</w:t>
      </w:r>
    </w:p>
    <w:p w14:paraId="2F1A3E9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2:</w:t>
      </w:r>
    </w:p>
    <w:p w14:paraId="1CDFE4E6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Pokiaľ člen nedosiahol progres, mal pripravené otázky, ktoré sa pýtal. Ostatní členovia na otázky odpovedali. </w:t>
      </w:r>
    </w:p>
    <w:p w14:paraId="545D0E51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Ujasnili sme si, či je dovolené čerpať zdroje z internetu. Po odprezentovaní svojich častí zadania sme mali poznámku, že zadania majú byť štýlovo (farebne) viac jednotné.</w:t>
      </w:r>
    </w:p>
    <w:p w14:paraId="10FB0D33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Flash sa nám nepodarilo nainštalovať, ale nakoniec sa nám podarilo dosiahnuť výsledok aj bez tohto kroku.</w:t>
      </w:r>
    </w:p>
    <w:p w14:paraId="0A3613D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3: </w:t>
      </w:r>
    </w:p>
    <w:p w14:paraId="57A4601F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Na otázky členov sme odpovedali a spoločne sme zozbierali otázky ohľadom fyziky za animáciou.</w:t>
      </w:r>
    </w:p>
    <w:p w14:paraId="58085B81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Keďže nikto z nás nemal vysoký level znalostí z fyziky, čím sa naša téma zaoberá, pripravili sme si otázky na správnosť poznatkov zobrazených v animáciách. Tieto otázky položíme p. </w:t>
      </w:r>
      <w:proofErr w:type="spellStart"/>
      <w:r w:rsidRPr="00155F11">
        <w:rPr>
          <w:rFonts w:ascii="Times New Roman" w:hAnsi="Times New Roman" w:cs="Times New Roman"/>
        </w:rPr>
        <w:t>Stuchlíkovej</w:t>
      </w:r>
      <w:proofErr w:type="spellEnd"/>
      <w:r w:rsidRPr="00155F11">
        <w:rPr>
          <w:rFonts w:ascii="Times New Roman" w:hAnsi="Times New Roman" w:cs="Times New Roman"/>
        </w:rPr>
        <w:t>, keď s ňou budeme mať nabudúce stretnutie.</w:t>
      </w:r>
    </w:p>
    <w:p w14:paraId="53AB4053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6BCF8F89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14C25D61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br w:type="page"/>
      </w:r>
    </w:p>
    <w:p w14:paraId="7F850736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14321209" wp14:editId="5FEA8E20">
            <wp:extent cx="1821180" cy="731060"/>
            <wp:effectExtent l="0" t="0" r="7620" b="0"/>
            <wp:docPr id="7" name="Obrázok 7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8C91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47" w:name="_Toc125408707"/>
      <w:r w:rsidRPr="00155F11">
        <w:rPr>
          <w:lang w:val="sk-SK"/>
        </w:rPr>
        <w:t>Zápisnica Tímového projektu, stretnutie č.7</w:t>
      </w:r>
      <w:bookmarkEnd w:id="47"/>
    </w:p>
    <w:p w14:paraId="1E876A86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4C0E53F8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5CB84143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2. decembra 2022, piatok</w:t>
      </w:r>
    </w:p>
    <w:p w14:paraId="23AC7DF6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>16:00 – 16:45</w:t>
      </w:r>
    </w:p>
    <w:p w14:paraId="2B68F8F2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MS </w:t>
      </w:r>
      <w:proofErr w:type="spellStart"/>
      <w:r w:rsidRPr="00155F11">
        <w:rPr>
          <w:rFonts w:ascii="Times New Roman" w:hAnsi="Times New Roman" w:cs="Times New Roman"/>
          <w:lang w:val="sk-SK"/>
        </w:rPr>
        <w:t>Teams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</w:p>
    <w:p w14:paraId="752326B1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Priebežné stretnutie za účelom sledovania pokroku</w:t>
      </w:r>
    </w:p>
    <w:p w14:paraId="609038C7" w14:textId="77777777" w:rsidR="00155F11" w:rsidRPr="00155F11" w:rsidRDefault="00155F11" w:rsidP="00155F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  <w:r w:rsidRPr="00155F11">
        <w:rPr>
          <w:rFonts w:ascii="Times New Roman" w:hAnsi="Times New Roman" w:cs="Times New Roman"/>
          <w:lang w:val="sk-SK"/>
        </w:rPr>
        <w:tab/>
      </w:r>
    </w:p>
    <w:p w14:paraId="17DF1A77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6506F77B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575128FC" w14:textId="77777777" w:rsidR="00155F11" w:rsidRPr="00155F11" w:rsidRDefault="00155F11" w:rsidP="00155F11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Ukázali sme si pokrok vo vypracovaní animácií od minulého týždňa.</w:t>
      </w:r>
    </w:p>
    <w:p w14:paraId="5F9E3CB0" w14:textId="77777777" w:rsidR="00155F11" w:rsidRPr="00155F11" w:rsidRDefault="00155F11" w:rsidP="00155F11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Rozobrali sme nejasnosti ohľadom vypracovania zadania.</w:t>
      </w:r>
    </w:p>
    <w:p w14:paraId="548B106A" w14:textId="77777777" w:rsidR="00155F11" w:rsidRPr="00155F11" w:rsidRDefault="00155F11" w:rsidP="00155F11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Navzájom sme si poradili, aké riešenie by bolo najefektívnejšie.</w:t>
      </w:r>
    </w:p>
    <w:p w14:paraId="7601A299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37C7BD98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1: </w:t>
      </w:r>
    </w:p>
    <w:p w14:paraId="04C14D5C" w14:textId="77777777" w:rsidR="00155F11" w:rsidRPr="00155F11" w:rsidRDefault="00155F11" w:rsidP="00155F1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Každý člen ukázal jemu pridelenú časť a progres, ktorý sa za týždeň podaril, alebo otázky k svojej časti zadania.</w:t>
      </w:r>
    </w:p>
    <w:p w14:paraId="06C16D6F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2:</w:t>
      </w:r>
    </w:p>
    <w:p w14:paraId="458FF8D7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Pokiaľ člen nedosiahol progres, mal pripravené otázky, ktoré sa pýtal. Ostatní členovia na otázky odpovedali. </w:t>
      </w:r>
    </w:p>
    <w:p w14:paraId="3F4A2ED1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Otázky z minulého stretnutia sme sa spýtali cez mail a dostali sme na </w:t>
      </w:r>
      <w:proofErr w:type="spellStart"/>
      <w:r w:rsidRPr="00155F11">
        <w:rPr>
          <w:rFonts w:ascii="Times New Roman" w:hAnsi="Times New Roman" w:cs="Times New Roman"/>
        </w:rPr>
        <w:t>ne</w:t>
      </w:r>
      <w:proofErr w:type="spellEnd"/>
      <w:r w:rsidRPr="00155F11">
        <w:rPr>
          <w:rFonts w:ascii="Times New Roman" w:hAnsi="Times New Roman" w:cs="Times New Roman"/>
        </w:rPr>
        <w:t xml:space="preserve"> odpoveď.</w:t>
      </w:r>
    </w:p>
    <w:p w14:paraId="1BF2D22F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 xml:space="preserve">Podľa inštrukcií p. </w:t>
      </w:r>
      <w:proofErr w:type="spellStart"/>
      <w:r w:rsidRPr="00155F11">
        <w:rPr>
          <w:rFonts w:ascii="Times New Roman" w:hAnsi="Times New Roman" w:cs="Times New Roman"/>
        </w:rPr>
        <w:t>Stuchlíkovej</w:t>
      </w:r>
      <w:proofErr w:type="spellEnd"/>
      <w:r w:rsidRPr="00155F11">
        <w:rPr>
          <w:rFonts w:ascii="Times New Roman" w:hAnsi="Times New Roman" w:cs="Times New Roman"/>
        </w:rPr>
        <w:t xml:space="preserve"> sme vyriešili dané problémy s korektnosťou jednotlivých častí zadania.</w:t>
      </w:r>
    </w:p>
    <w:p w14:paraId="4D7608C6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Riešili sme novovzniknuté problémy za uplynulý týždeň.</w:t>
      </w:r>
    </w:p>
    <w:p w14:paraId="443B7A82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3: </w:t>
      </w:r>
    </w:p>
    <w:p w14:paraId="38D79A41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Na otázky členov sme odpovedali pokiaľ sme vedeli. Vyriešili sme drobné problémy s grafikou a technickým riešením zadania.</w:t>
      </w:r>
    </w:p>
    <w:p w14:paraId="42457EF6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Otázok nebolo mnoho, tak sme stretnutie ukončili.</w:t>
      </w:r>
    </w:p>
    <w:p w14:paraId="7F248AE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37F23443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Na budúce stretnutie začneme s dokumentáciou, pozbierame materiály a začneme s teóriou. Tiež dovtedy poskladáme zadanie dokopy a začneme s ním pracovať ako s celkom.</w:t>
      </w:r>
    </w:p>
    <w:p w14:paraId="61CBAE8D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5DF44A9C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Boli prítomní všetci.</w:t>
      </w:r>
    </w:p>
    <w:p w14:paraId="7FDF3861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3182EF27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br w:type="page"/>
      </w:r>
    </w:p>
    <w:p w14:paraId="071D8636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445B5DEE" wp14:editId="002F5A6B">
            <wp:extent cx="1821180" cy="731060"/>
            <wp:effectExtent l="0" t="0" r="7620" b="0"/>
            <wp:docPr id="8" name="Obrázok 8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6D55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48" w:name="_Toc125408708"/>
      <w:r w:rsidRPr="00155F11">
        <w:rPr>
          <w:lang w:val="sk-SK"/>
        </w:rPr>
        <w:t>Zápisnica Tímového projektu, stretnutie č.8</w:t>
      </w:r>
      <w:bookmarkEnd w:id="48"/>
    </w:p>
    <w:p w14:paraId="621913B1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771567E1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0B3F293D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15. decembra 2022, štvrtok</w:t>
      </w:r>
    </w:p>
    <w:p w14:paraId="111DBE70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>13:00 – 14:30</w:t>
      </w:r>
    </w:p>
    <w:p w14:paraId="3D1F87C9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Miesto stretnutia:  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MS </w:t>
      </w:r>
      <w:proofErr w:type="spellStart"/>
      <w:r w:rsidRPr="00155F11">
        <w:rPr>
          <w:rFonts w:ascii="Times New Roman" w:hAnsi="Times New Roman" w:cs="Times New Roman"/>
          <w:lang w:val="sk-SK"/>
        </w:rPr>
        <w:t>Teams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</w:p>
    <w:p w14:paraId="7DA8ED3A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Začiatok práce na dokumentácií</w:t>
      </w:r>
    </w:p>
    <w:p w14:paraId="54A1C7A6" w14:textId="77777777" w:rsidR="00155F11" w:rsidRPr="00155F11" w:rsidRDefault="00155F11" w:rsidP="00155F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</w:p>
    <w:p w14:paraId="5D7515A0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6FCB91A9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6F9FE7DE" w14:textId="77777777" w:rsidR="00155F11" w:rsidRPr="00155F11" w:rsidRDefault="00155F11" w:rsidP="00155F1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Prezreli sme si zadanie ako celok.</w:t>
      </w:r>
    </w:p>
    <w:p w14:paraId="648F2A01" w14:textId="77777777" w:rsidR="00155F11" w:rsidRPr="00155F11" w:rsidRDefault="00155F11" w:rsidP="00155F1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Prešli sme si pripravené materiály na písanie dokumentácie.</w:t>
      </w:r>
    </w:p>
    <w:p w14:paraId="634B5A07" w14:textId="77777777" w:rsidR="00155F11" w:rsidRPr="00155F11" w:rsidRDefault="00155F11" w:rsidP="00155F1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Rozdelili sme si písanie teórie na viacero menších častí.</w:t>
      </w:r>
    </w:p>
    <w:p w14:paraId="5CC9AD6F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400F74EF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1: </w:t>
      </w:r>
    </w:p>
    <w:p w14:paraId="2C05C719" w14:textId="77777777" w:rsidR="00155F11" w:rsidRPr="00155F11" w:rsidRDefault="00155F11" w:rsidP="00155F1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Obidve skupiny, na ktoré sme sa predtým rozdelili ukázali svoje riešenie zadania ako celok.</w:t>
      </w:r>
    </w:p>
    <w:p w14:paraId="74B3CE7D" w14:textId="77777777" w:rsidR="00155F11" w:rsidRPr="00155F11" w:rsidRDefault="00155F11" w:rsidP="00155F1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Podotkli sme drobné problémy a pripravili riešenia na prezentovanie hotových stránok p.</w:t>
      </w:r>
      <w:r w:rsidRPr="00155F11">
        <w:t> </w:t>
      </w:r>
      <w:proofErr w:type="spellStart"/>
      <w:r w:rsidRPr="00155F11">
        <w:rPr>
          <w:rFonts w:ascii="Times New Roman" w:hAnsi="Times New Roman" w:cs="Times New Roman"/>
        </w:rPr>
        <w:t>Stuchlíkovej</w:t>
      </w:r>
      <w:proofErr w:type="spellEnd"/>
      <w:r w:rsidRPr="00155F11">
        <w:rPr>
          <w:rFonts w:ascii="Times New Roman" w:hAnsi="Times New Roman" w:cs="Times New Roman"/>
        </w:rPr>
        <w:t>.</w:t>
      </w:r>
    </w:p>
    <w:p w14:paraId="31058B65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2:</w:t>
      </w:r>
    </w:p>
    <w:p w14:paraId="3CC17071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Zadanie z dokumentácie:</w:t>
      </w:r>
    </w:p>
    <w:p w14:paraId="64037537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Projektová dokumentácia musí obsahovať najmä:</w:t>
      </w:r>
    </w:p>
    <w:p w14:paraId="73B4BAD6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trike/>
          <w:lang w:val="sk-SK"/>
        </w:rPr>
      </w:pPr>
      <w:r w:rsidRPr="00155F11">
        <w:rPr>
          <w:rFonts w:ascii="Times New Roman" w:hAnsi="Times New Roman" w:cs="Times New Roman"/>
          <w:strike/>
          <w:lang w:val="sk-SK"/>
        </w:rPr>
        <w:t>oficiálne zadanie</w:t>
      </w:r>
    </w:p>
    <w:p w14:paraId="7770873E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trike/>
          <w:lang w:val="sk-SK"/>
        </w:rPr>
      </w:pPr>
      <w:r w:rsidRPr="00155F11">
        <w:rPr>
          <w:rFonts w:ascii="Times New Roman" w:hAnsi="Times New Roman" w:cs="Times New Roman"/>
          <w:strike/>
          <w:lang w:val="sk-SK"/>
        </w:rPr>
        <w:t>vypracovanú ponuku</w:t>
      </w:r>
    </w:p>
    <w:p w14:paraId="33015E1E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ciele riešenia</w:t>
      </w:r>
    </w:p>
    <w:p w14:paraId="568483D5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analýzu problému</w:t>
      </w:r>
    </w:p>
    <w:p w14:paraId="34C2618A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informácie o použitých algoritmoch a metódach</w:t>
      </w:r>
    </w:p>
    <w:p w14:paraId="2024B8D6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dokumentáciu k programom</w:t>
      </w:r>
    </w:p>
    <w:p w14:paraId="3BD3AB15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výsledky a porovnania riešenia so známymi výsledkami</w:t>
      </w:r>
    </w:p>
    <w:p w14:paraId="42570717" w14:textId="77777777" w:rsidR="00155F11" w:rsidRPr="00155F11" w:rsidRDefault="00155F11" w:rsidP="00155F11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použitú literatúru a zdroje spracovávaných textov</w:t>
      </w:r>
    </w:p>
    <w:p w14:paraId="1FB7DB9E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Určili sme jedného člena, ktorý bude dohliadať na dodržanie termínov ohľadne teórie dokumentácie.</w:t>
      </w:r>
    </w:p>
    <w:p w14:paraId="6B710334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3: </w:t>
      </w:r>
    </w:p>
    <w:p w14:paraId="6994D4AE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Do budúceho stretnutia sa budeme zaoberať analýzou problému a použitými algoritmami.</w:t>
      </w:r>
    </w:p>
    <w:p w14:paraId="0DAFFB8B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Každý sa pozrie na túto tému samostatne a nabudúce stretnutie budeme zdieľať nápady.</w:t>
      </w:r>
    </w:p>
    <w:p w14:paraId="3351BF4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Boli prítomní všetci.</w:t>
      </w:r>
    </w:p>
    <w:p w14:paraId="622451C6" w14:textId="77777777" w:rsidR="00D323A4" w:rsidRPr="00155F11" w:rsidRDefault="00D323A4" w:rsidP="00D323A4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br w:type="page"/>
      </w:r>
    </w:p>
    <w:p w14:paraId="2661F53E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33AC5E03" wp14:editId="769F7A32">
            <wp:extent cx="1821180" cy="731060"/>
            <wp:effectExtent l="0" t="0" r="7620" b="0"/>
            <wp:docPr id="9" name="Obrázok 9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1CF9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49" w:name="_Toc125408709"/>
      <w:r w:rsidRPr="00155F11">
        <w:rPr>
          <w:lang w:val="sk-SK"/>
        </w:rPr>
        <w:t>Zápisnica Tímového projektu, stretnutie č.9</w:t>
      </w:r>
      <w:bookmarkEnd w:id="49"/>
    </w:p>
    <w:p w14:paraId="7A0640F0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5CF63823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6CD487C7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20. decembra 2022, utorok</w:t>
      </w:r>
    </w:p>
    <w:p w14:paraId="3069E12B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>13:00 – 13:30</w:t>
      </w:r>
    </w:p>
    <w:p w14:paraId="68EFFC78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Miesto stretnutia: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MS </w:t>
      </w:r>
      <w:proofErr w:type="spellStart"/>
      <w:r w:rsidRPr="00155F11">
        <w:rPr>
          <w:rFonts w:ascii="Times New Roman" w:hAnsi="Times New Roman" w:cs="Times New Roman"/>
          <w:lang w:val="sk-SK"/>
        </w:rPr>
        <w:t>Teams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</w:p>
    <w:p w14:paraId="59B57D3B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Práca na dokumentácií a úpravy na riešeniach</w:t>
      </w:r>
    </w:p>
    <w:p w14:paraId="22922105" w14:textId="77777777" w:rsidR="00155F11" w:rsidRPr="00155F11" w:rsidRDefault="00155F11" w:rsidP="00155F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</w:p>
    <w:p w14:paraId="5B097576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14EC15FF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4014A137" w14:textId="77777777" w:rsidR="00155F11" w:rsidRPr="00155F11" w:rsidRDefault="00155F11" w:rsidP="00155F1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Prešli sme si pripravené materiály na dokumentáciu.</w:t>
      </w:r>
    </w:p>
    <w:p w14:paraId="7279A30E" w14:textId="77777777" w:rsidR="00155F11" w:rsidRPr="00155F11" w:rsidRDefault="00155F11" w:rsidP="00155F1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Dohodli sme sa akým smerom ďalej pokračovať.</w:t>
      </w:r>
    </w:p>
    <w:p w14:paraId="3F713564" w14:textId="77777777" w:rsidR="00155F11" w:rsidRPr="00155F11" w:rsidRDefault="00155F11" w:rsidP="00155F1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Venovali sme sa ďalším bodom teórie, čiže dokumentácií k programom  a porovnaniu riešenia.</w:t>
      </w:r>
    </w:p>
    <w:p w14:paraId="751A06FB" w14:textId="77777777" w:rsidR="00155F11" w:rsidRPr="00155F11" w:rsidRDefault="00155F11" w:rsidP="00155F1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Zodpovedali sme posledné otázky ohľadne vypracovaného riešenia zadania.</w:t>
      </w:r>
    </w:p>
    <w:p w14:paraId="028ABA3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1F172468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1: </w:t>
      </w:r>
    </w:p>
    <w:p w14:paraId="55DC5B63" w14:textId="77777777" w:rsidR="00155F11" w:rsidRPr="00155F11" w:rsidRDefault="00155F11" w:rsidP="00155F1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Po prejdení úloh z minulého stretnutia sme sa rozhodli ich dať do jedného zdieľaného dokumentu, ktorý budeme spoločne upravovať.</w:t>
      </w:r>
    </w:p>
    <w:p w14:paraId="01AAB8E3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2:</w:t>
      </w:r>
    </w:p>
    <w:p w14:paraId="0D83A0BA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Podotkli sme drobné chyby, ktoré do budúcna opravíme.</w:t>
      </w:r>
    </w:p>
    <w:p w14:paraId="0DB9C542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3: </w:t>
      </w:r>
    </w:p>
    <w:p w14:paraId="2AD13C9C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Načali sme tému dokumentácie k programom  a porovnania riešenia s už existujúcimi riešeniami.</w:t>
      </w:r>
    </w:p>
    <w:p w14:paraId="380EF906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Zdieľali sme nápady na návrh týchto tém.</w:t>
      </w:r>
    </w:p>
    <w:p w14:paraId="3174388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4: </w:t>
      </w:r>
    </w:p>
    <w:p w14:paraId="52A9EC69" w14:textId="77777777" w:rsidR="00155F11" w:rsidRPr="00155F11" w:rsidRDefault="00155F11" w:rsidP="00155F1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Mali sme otázky ohľadne konečného riešenia zadania.</w:t>
      </w:r>
    </w:p>
    <w:p w14:paraId="5BDF4FA9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Keď sme otázky odpovedali, stretnutie skončilo. </w:t>
      </w:r>
    </w:p>
    <w:p w14:paraId="20FFE63B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Do budúceho stretnutia budeme pracovať na zdokonalení vypracovania dokumentácie. Pripravíme si svoje pridelené časti teórie, na ktorých postupne pracujeme.</w:t>
      </w:r>
    </w:p>
    <w:p w14:paraId="14302520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160CFF3D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br w:type="page"/>
      </w:r>
    </w:p>
    <w:p w14:paraId="0BA88CFF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5F1FC7F9" wp14:editId="61478661">
            <wp:extent cx="1821180" cy="731060"/>
            <wp:effectExtent l="0" t="0" r="7620" b="0"/>
            <wp:docPr id="10" name="Obrázok 10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D133" w14:textId="77777777" w:rsidR="00155F11" w:rsidRPr="00155F11" w:rsidRDefault="00155F11" w:rsidP="00D323A4">
      <w:pPr>
        <w:pStyle w:val="Heading3"/>
        <w:ind w:left="0"/>
        <w:rPr>
          <w:lang w:val="sk-SK"/>
        </w:rPr>
      </w:pPr>
      <w:bookmarkStart w:id="50" w:name="_Toc125408710"/>
      <w:r w:rsidRPr="00155F11">
        <w:rPr>
          <w:lang w:val="sk-SK"/>
        </w:rPr>
        <w:t>Zápisnica Tímového projektu, stretnutie č.10</w:t>
      </w:r>
      <w:bookmarkEnd w:id="50"/>
    </w:p>
    <w:p w14:paraId="17A78512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Téma projektu: </w:t>
      </w:r>
      <w:r w:rsidRPr="00155F11">
        <w:rPr>
          <w:rFonts w:ascii="Times New Roman" w:hAnsi="Times New Roman" w:cs="Times New Roman"/>
          <w:b/>
          <w:bCs/>
          <w:lang w:val="sk-SK"/>
        </w:rPr>
        <w:t xml:space="preserve">Vývoj interaktívnych vzdelávacích animácií pre oblasť elektroniky, </w:t>
      </w:r>
      <w:proofErr w:type="spellStart"/>
      <w:r w:rsidRPr="00155F11">
        <w:rPr>
          <w:rFonts w:ascii="Times New Roman" w:hAnsi="Times New Roman" w:cs="Times New Roman"/>
          <w:b/>
          <w:bCs/>
          <w:lang w:val="sk-SK"/>
        </w:rPr>
        <w:t>fotoniky</w:t>
      </w:r>
      <w:proofErr w:type="spellEnd"/>
      <w:r w:rsidRPr="00155F11">
        <w:rPr>
          <w:rFonts w:ascii="Times New Roman" w:hAnsi="Times New Roman" w:cs="Times New Roman"/>
          <w:b/>
          <w:bCs/>
          <w:lang w:val="sk-SK"/>
        </w:rPr>
        <w:t xml:space="preserve"> a informatiky (2)</w:t>
      </w:r>
    </w:p>
    <w:p w14:paraId="10A8BA77" w14:textId="77777777" w:rsidR="00155F11" w:rsidRPr="00155F11" w:rsidRDefault="00155F11" w:rsidP="00155F11">
      <w:pPr>
        <w:jc w:val="both"/>
        <w:rPr>
          <w:rFonts w:ascii="Times New Roman" w:hAnsi="Times New Roman" w:cs="Times New Roman"/>
          <w:b/>
          <w:bCs/>
          <w:lang w:val="sk-SK"/>
        </w:rPr>
      </w:pPr>
    </w:p>
    <w:p w14:paraId="3406202D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Dátum stretnutia:</w:t>
      </w:r>
      <w:r w:rsidRPr="00155F11">
        <w:rPr>
          <w:rFonts w:eastAsiaTheme="minorEastAsia"/>
          <w:sz w:val="22"/>
          <w:szCs w:val="22"/>
          <w:lang w:eastAsia="zh-CN"/>
        </w:rPr>
        <w:tab/>
        <w:t>11. januára 2023, streda</w:t>
      </w:r>
    </w:p>
    <w:p w14:paraId="6A0D39FC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>Čas stretnutia:</w:t>
      </w:r>
      <w:r w:rsidRPr="00155F11">
        <w:rPr>
          <w:rFonts w:eastAsiaTheme="minorEastAsia"/>
          <w:sz w:val="22"/>
          <w:szCs w:val="22"/>
          <w:lang w:eastAsia="zh-CN"/>
        </w:rPr>
        <w:tab/>
      </w:r>
      <w:r w:rsidRPr="00155F11">
        <w:rPr>
          <w:rFonts w:eastAsiaTheme="minorEastAsia"/>
          <w:sz w:val="22"/>
          <w:szCs w:val="22"/>
          <w:lang w:eastAsia="zh-CN"/>
        </w:rPr>
        <w:tab/>
        <w:t>14:00 – 14:45</w:t>
      </w:r>
    </w:p>
    <w:p w14:paraId="18765802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Miesto stretnutia:</w:t>
      </w:r>
      <w:r w:rsidRPr="00155F11">
        <w:rPr>
          <w:rFonts w:ascii="Times New Roman" w:hAnsi="Times New Roman" w:cs="Times New Roman"/>
          <w:lang w:val="sk-SK"/>
        </w:rPr>
        <w:tab/>
        <w:t xml:space="preserve">online stretnutie cez MS </w:t>
      </w:r>
      <w:proofErr w:type="spellStart"/>
      <w:r w:rsidRPr="00155F11">
        <w:rPr>
          <w:rFonts w:ascii="Times New Roman" w:hAnsi="Times New Roman" w:cs="Times New Roman"/>
          <w:lang w:val="sk-SK"/>
        </w:rPr>
        <w:t>Teams</w:t>
      </w:r>
      <w:proofErr w:type="spellEnd"/>
      <w:r w:rsidRPr="00155F11">
        <w:rPr>
          <w:rFonts w:ascii="Times New Roman" w:hAnsi="Times New Roman" w:cs="Times New Roman"/>
          <w:lang w:val="sk-SK"/>
        </w:rPr>
        <w:t xml:space="preserve"> </w:t>
      </w:r>
    </w:p>
    <w:p w14:paraId="0F1B07F1" w14:textId="77777777" w:rsidR="00155F11" w:rsidRPr="00155F11" w:rsidRDefault="00155F11" w:rsidP="00155F11">
      <w:pPr>
        <w:pStyle w:val="BodyText"/>
        <w:jc w:val="both"/>
        <w:rPr>
          <w:rFonts w:eastAsiaTheme="minorEastAsia"/>
          <w:sz w:val="22"/>
          <w:szCs w:val="22"/>
          <w:lang w:eastAsia="zh-CN"/>
        </w:rPr>
      </w:pPr>
      <w:r w:rsidRPr="00155F1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155F11">
        <w:rPr>
          <w:rFonts w:eastAsiaTheme="minorEastAsia"/>
          <w:sz w:val="22"/>
          <w:szCs w:val="22"/>
          <w:lang w:eastAsia="zh-CN"/>
        </w:rPr>
        <w:tab/>
        <w:t>Zjednotenie práce</w:t>
      </w:r>
    </w:p>
    <w:p w14:paraId="1B0C5968" w14:textId="77777777" w:rsidR="00155F11" w:rsidRPr="00155F11" w:rsidRDefault="00155F11" w:rsidP="00155F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Stretnutie viedol:</w:t>
      </w:r>
      <w:r w:rsidRPr="00155F11">
        <w:rPr>
          <w:rFonts w:ascii="Times New Roman" w:hAnsi="Times New Roman" w:cs="Times New Roman"/>
          <w:lang w:val="sk-SK"/>
        </w:rPr>
        <w:tab/>
        <w:t xml:space="preserve">Bc. Matúš </w:t>
      </w:r>
      <w:proofErr w:type="spellStart"/>
      <w:r w:rsidRPr="00155F11">
        <w:rPr>
          <w:rFonts w:ascii="Times New Roman" w:hAnsi="Times New Roman" w:cs="Times New Roman"/>
          <w:lang w:val="sk-SK"/>
        </w:rPr>
        <w:t>Gossányi</w:t>
      </w:r>
      <w:proofErr w:type="spellEnd"/>
    </w:p>
    <w:p w14:paraId="43CEAEBE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</w:p>
    <w:p w14:paraId="6B127F32" w14:textId="77777777" w:rsidR="00155F11" w:rsidRPr="00155F11" w:rsidRDefault="00155F11" w:rsidP="00155F11">
      <w:pPr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Body stretnutia:</w:t>
      </w:r>
    </w:p>
    <w:p w14:paraId="3FA688A4" w14:textId="77777777" w:rsidR="00155F11" w:rsidRPr="00155F11" w:rsidRDefault="00155F11" w:rsidP="00155F11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Prešli sme si doterajšiu dokumentáciu.</w:t>
      </w:r>
    </w:p>
    <w:p w14:paraId="72D4CF92" w14:textId="77777777" w:rsidR="00155F11" w:rsidRPr="00155F11" w:rsidRDefault="00155F11" w:rsidP="00155F11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Prezreli sme si zadanie.</w:t>
      </w:r>
    </w:p>
    <w:p w14:paraId="692C05A1" w14:textId="77777777" w:rsidR="00155F11" w:rsidRPr="00155F11" w:rsidRDefault="00155F11" w:rsidP="00155F11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Rozdelenie posledných úprav.</w:t>
      </w:r>
    </w:p>
    <w:p w14:paraId="58E0D96A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45018EE0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1:</w:t>
      </w:r>
    </w:p>
    <w:p w14:paraId="67D2F945" w14:textId="77777777" w:rsidR="00155F11" w:rsidRPr="00155F11" w:rsidRDefault="00155F11" w:rsidP="00155F1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Dohodli sme sa na konečnej verzií dokumentácie.</w:t>
      </w:r>
    </w:p>
    <w:p w14:paraId="23B1BA5D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2:</w:t>
      </w:r>
    </w:p>
    <w:p w14:paraId="744743A5" w14:textId="77777777" w:rsidR="00155F11" w:rsidRPr="00155F11" w:rsidRDefault="00155F11" w:rsidP="00155F1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Podotkli sme možnosti zlepšenia. Ale s doterajšou verziou sme boli spokojní.</w:t>
      </w:r>
    </w:p>
    <w:p w14:paraId="6CFB042E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 xml:space="preserve">3: </w:t>
      </w:r>
    </w:p>
    <w:p w14:paraId="74DC40A2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Načali sme tému dokumentácie k programom  a porovnania riešenia s už existujúcimi riešeniami.</w:t>
      </w:r>
    </w:p>
    <w:p w14:paraId="40A884A8" w14:textId="77777777" w:rsidR="00155F11" w:rsidRPr="00155F11" w:rsidRDefault="00155F11" w:rsidP="00155F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155F11">
        <w:rPr>
          <w:rFonts w:ascii="Times New Roman" w:hAnsi="Times New Roman" w:cs="Times New Roman"/>
        </w:rPr>
        <w:t>Zdieľali sme nápady na návrh týchto tém.</w:t>
      </w:r>
    </w:p>
    <w:p w14:paraId="1BF5F9F9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p w14:paraId="4683903C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155F11">
        <w:rPr>
          <w:rFonts w:ascii="Times New Roman" w:hAnsi="Times New Roman" w:cs="Times New Roman"/>
          <w:lang w:val="sk-SK"/>
        </w:rPr>
        <w:t>Do odovzdania budeme pracovať na posledných úpravách dokumentácie a zadania. Každý na svojej pridelenej časti.</w:t>
      </w:r>
    </w:p>
    <w:p w14:paraId="40413247" w14:textId="77777777" w:rsidR="00155F11" w:rsidRPr="00155F11" w:rsidRDefault="00155F11" w:rsidP="00155F11">
      <w:pPr>
        <w:spacing w:after="0"/>
        <w:jc w:val="both"/>
        <w:rPr>
          <w:rFonts w:ascii="Times New Roman" w:hAnsi="Times New Roman" w:cs="Times New Roman"/>
          <w:lang w:val="sk-SK"/>
        </w:rPr>
      </w:pPr>
    </w:p>
    <w:bookmarkEnd w:id="40"/>
    <w:p w14:paraId="20329786" w14:textId="77777777" w:rsidR="00155F11" w:rsidRPr="00155F11" w:rsidRDefault="00155F11" w:rsidP="00155F11">
      <w:pPr>
        <w:spacing w:after="0"/>
        <w:rPr>
          <w:lang w:val="sk-SK"/>
        </w:rPr>
      </w:pPr>
    </w:p>
    <w:sectPr w:rsidR="00155F11" w:rsidRPr="00155F11" w:rsidSect="00D07438">
      <w:headerReference w:type="even" r:id="rId23"/>
      <w:headerReference w:type="default" r:id="rId24"/>
      <w:pgSz w:w="11906" w:h="16838" w:code="9"/>
      <w:pgMar w:top="1514" w:right="1428" w:bottom="1482" w:left="1426" w:header="727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EAB2" w14:textId="77777777" w:rsidR="00E630E3" w:rsidRDefault="00E630E3">
      <w:pPr>
        <w:spacing w:after="0" w:line="240" w:lineRule="auto"/>
      </w:pPr>
      <w:r>
        <w:separator/>
      </w:r>
    </w:p>
  </w:endnote>
  <w:endnote w:type="continuationSeparator" w:id="0">
    <w:p w14:paraId="103D0F0E" w14:textId="77777777" w:rsidR="00E630E3" w:rsidRDefault="00E63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3703" w14:textId="77777777" w:rsidR="00E630E3" w:rsidRDefault="00E630E3">
      <w:pPr>
        <w:spacing w:after="0" w:line="240" w:lineRule="auto"/>
      </w:pPr>
      <w:r>
        <w:separator/>
      </w:r>
    </w:p>
  </w:footnote>
  <w:footnote w:type="continuationSeparator" w:id="0">
    <w:p w14:paraId="47C160FF" w14:textId="77777777" w:rsidR="00E630E3" w:rsidRDefault="00E63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DD72D" w14:textId="77777777" w:rsidR="00C62C62" w:rsidRDefault="00000000">
    <w:pPr>
      <w:spacing w:after="8"/>
    </w:pPr>
    <w:r>
      <w:rPr>
        <w:rFonts w:ascii="Times New Roman" w:eastAsia="Times New Roman" w:hAnsi="Times New Roman" w:cs="Times New Roman"/>
        <w:b/>
      </w:rPr>
      <w:t xml:space="preserve">S L O V E N S K Á T E C H N I C K Á U N I V E R Z I T </w:t>
    </w:r>
    <w:proofErr w:type="gramStart"/>
    <w:r>
      <w:rPr>
        <w:rFonts w:ascii="Times New Roman" w:eastAsia="Times New Roman" w:hAnsi="Times New Roman" w:cs="Times New Roman"/>
        <w:b/>
      </w:rPr>
      <w:t xml:space="preserve">A </w:t>
    </w:r>
    <w:r>
      <w:rPr>
        <w:rFonts w:ascii="Times New Roman" w:eastAsia="Times New Roman" w:hAnsi="Times New Roman" w:cs="Times New Roman"/>
      </w:rPr>
      <w:t xml:space="preserve"> v</w:t>
    </w:r>
    <w:proofErr w:type="gram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Bratislave</w:t>
    </w:r>
    <w:proofErr w:type="spellEnd"/>
    <w:r>
      <w:rPr>
        <w:rFonts w:ascii="Times New Roman" w:eastAsia="Times New Roman" w:hAnsi="Times New Roman" w:cs="Times New Roman"/>
      </w:rPr>
      <w:t xml:space="preserve"> </w:t>
    </w:r>
  </w:p>
  <w:p w14:paraId="7A24D068" w14:textId="77777777" w:rsidR="00C62C62" w:rsidRDefault="00000000">
    <w:pPr>
      <w:spacing w:after="0"/>
      <w:jc w:val="both"/>
    </w:pPr>
    <w:r>
      <w:rPr>
        <w:rFonts w:ascii="Times New Roman" w:eastAsia="Times New Roman" w:hAnsi="Times New Roman" w:cs="Times New Roman"/>
      </w:rPr>
      <w:t xml:space="preserve">Fakulta elektrotechniky a informatiky, Katedra mikroelektroniky, </w:t>
    </w:r>
    <w:proofErr w:type="spellStart"/>
    <w:r>
      <w:rPr>
        <w:rFonts w:ascii="Times New Roman" w:eastAsia="Times New Roman" w:hAnsi="Times New Roman" w:cs="Times New Roman"/>
      </w:rPr>
      <w:t>Ilkovičova</w:t>
    </w:r>
    <w:proofErr w:type="spellEnd"/>
    <w:r>
      <w:rPr>
        <w:rFonts w:ascii="Times New Roman" w:eastAsia="Times New Roman" w:hAnsi="Times New Roman" w:cs="Times New Roman"/>
      </w:rPr>
      <w:t xml:space="preserve"> 3, 812 19 Bratislava 1 </w:t>
    </w:r>
  </w:p>
  <w:p w14:paraId="715C17BF" w14:textId="77777777" w:rsidR="00C62C62" w:rsidRDefault="00000000">
    <w:pPr>
      <w:spacing w:after="943"/>
    </w:pPr>
    <w:r>
      <w:rPr>
        <w:rFonts w:ascii="Times New Roman" w:eastAsia="Times New Roman" w:hAnsi="Times New Roman" w:cs="Times New Roman"/>
      </w:rPr>
      <w:t xml:space="preserve"> </w:t>
    </w:r>
  </w:p>
  <w:p w14:paraId="7507DEDD" w14:textId="77777777" w:rsidR="00C62C62" w:rsidRDefault="00000000">
    <w:pPr>
      <w:spacing w:after="0"/>
      <w:ind w:left="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7075C5" wp14:editId="7B62EE57">
          <wp:simplePos x="0" y="0"/>
          <wp:positionH relativeFrom="page">
            <wp:posOffset>915035</wp:posOffset>
          </wp:positionH>
          <wp:positionV relativeFrom="page">
            <wp:posOffset>943610</wp:posOffset>
          </wp:positionV>
          <wp:extent cx="1820799" cy="730885"/>
          <wp:effectExtent l="0" t="0" r="0" b="0"/>
          <wp:wrapSquare wrapText="bothSides"/>
          <wp:docPr id="31" name="Picture 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5" name="Picture 32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0799" cy="730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9CD6" w14:textId="396BAF29" w:rsidR="00C62C62" w:rsidRDefault="00000000">
    <w:pPr>
      <w:spacing w:after="8"/>
    </w:pPr>
    <w:r>
      <w:rPr>
        <w:rFonts w:ascii="Times New Roman" w:eastAsia="Times New Roman" w:hAnsi="Times New Roman" w:cs="Times New Roman"/>
        <w:b/>
      </w:rPr>
      <w:t xml:space="preserve">S L O V E N S K Á T E C H N I C K Á U N I V E R Z I T </w:t>
    </w:r>
    <w:r w:rsidR="00155F11" w:rsidRPr="00001521">
      <w:rPr>
        <w:rFonts w:ascii="Times New Roman" w:hAnsi="Times New Roman" w:cs="Times New Roman"/>
        <w:b/>
        <w:spacing w:val="90"/>
      </w:rPr>
      <w:t>A</w:t>
    </w:r>
    <w:r w:rsidR="00544DC8">
      <w:rPr>
        <w:rFonts w:ascii="Times New Roman" w:hAnsi="Times New Roman" w:cs="Times New Roman"/>
        <w:b/>
        <w:spacing w:val="90"/>
      </w:rPr>
      <w:t xml:space="preserve"> </w:t>
    </w:r>
    <w:r w:rsidR="00155F11" w:rsidRPr="00001521">
      <w:rPr>
        <w:rFonts w:ascii="Times New Roman" w:hAnsi="Times New Roman" w:cs="Times New Roman"/>
        <w:spacing w:val="22"/>
      </w:rPr>
      <w:t>v </w:t>
    </w:r>
    <w:proofErr w:type="spellStart"/>
    <w:r w:rsidR="00155F11" w:rsidRPr="00001521">
      <w:rPr>
        <w:rFonts w:ascii="Times New Roman" w:hAnsi="Times New Roman" w:cs="Times New Roman"/>
        <w:spacing w:val="22"/>
      </w:rPr>
      <w:t>Bratislave</w:t>
    </w:r>
    <w:proofErr w:type="spellEnd"/>
  </w:p>
  <w:p w14:paraId="238D774A" w14:textId="77777777" w:rsidR="00C62C62" w:rsidRDefault="00000000" w:rsidP="00155F11">
    <w:pPr>
      <w:spacing w:after="0"/>
      <w:jc w:val="both"/>
    </w:pPr>
    <w:r>
      <w:rPr>
        <w:rFonts w:ascii="Times New Roman" w:eastAsia="Times New Roman" w:hAnsi="Times New Roman" w:cs="Times New Roman"/>
      </w:rPr>
      <w:t xml:space="preserve">Fakulta elektrotechniky a informatiky, Katedra mikroelektroniky, </w:t>
    </w:r>
    <w:proofErr w:type="spellStart"/>
    <w:r>
      <w:rPr>
        <w:rFonts w:ascii="Times New Roman" w:eastAsia="Times New Roman" w:hAnsi="Times New Roman" w:cs="Times New Roman"/>
      </w:rPr>
      <w:t>Ilkovičova</w:t>
    </w:r>
    <w:proofErr w:type="spellEnd"/>
    <w:r>
      <w:rPr>
        <w:rFonts w:ascii="Times New Roman" w:eastAsia="Times New Roman" w:hAnsi="Times New Roman" w:cs="Times New Roman"/>
      </w:rPr>
      <w:t xml:space="preserve"> 3, 812 19 Bratislava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19E"/>
    <w:multiLevelType w:val="hybridMultilevel"/>
    <w:tmpl w:val="85045B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52A6"/>
    <w:multiLevelType w:val="hybridMultilevel"/>
    <w:tmpl w:val="C7800B96"/>
    <w:lvl w:ilvl="0" w:tplc="F864C5A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B25C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E01B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4C9D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5656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EB6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1A27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C65D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C450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B3C46"/>
    <w:multiLevelType w:val="hybridMultilevel"/>
    <w:tmpl w:val="FC54D0A0"/>
    <w:lvl w:ilvl="0" w:tplc="2940C47E">
      <w:start w:val="1"/>
      <w:numFmt w:val="bullet"/>
      <w:lvlText w:val="•"/>
      <w:lvlJc w:val="left"/>
      <w:pPr>
        <w:ind w:left="1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12C8CA">
      <w:start w:val="1"/>
      <w:numFmt w:val="bullet"/>
      <w:lvlText w:val="o"/>
      <w:lvlJc w:val="left"/>
      <w:pPr>
        <w:ind w:left="1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04A412">
      <w:start w:val="1"/>
      <w:numFmt w:val="bullet"/>
      <w:lvlText w:val="▪"/>
      <w:lvlJc w:val="left"/>
      <w:pPr>
        <w:ind w:left="2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58AA3E">
      <w:start w:val="1"/>
      <w:numFmt w:val="bullet"/>
      <w:lvlText w:val="•"/>
      <w:lvlJc w:val="left"/>
      <w:pPr>
        <w:ind w:left="3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D843CA">
      <w:start w:val="1"/>
      <w:numFmt w:val="bullet"/>
      <w:lvlText w:val="o"/>
      <w:lvlJc w:val="left"/>
      <w:pPr>
        <w:ind w:left="3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EE85C">
      <w:start w:val="1"/>
      <w:numFmt w:val="bullet"/>
      <w:lvlText w:val="▪"/>
      <w:lvlJc w:val="left"/>
      <w:pPr>
        <w:ind w:left="4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665DEE">
      <w:start w:val="1"/>
      <w:numFmt w:val="bullet"/>
      <w:lvlText w:val="•"/>
      <w:lvlJc w:val="left"/>
      <w:pPr>
        <w:ind w:left="5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F6D266">
      <w:start w:val="1"/>
      <w:numFmt w:val="bullet"/>
      <w:lvlText w:val="o"/>
      <w:lvlJc w:val="left"/>
      <w:pPr>
        <w:ind w:left="5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E5172">
      <w:start w:val="1"/>
      <w:numFmt w:val="bullet"/>
      <w:lvlText w:val="▪"/>
      <w:lvlJc w:val="left"/>
      <w:pPr>
        <w:ind w:left="6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F45976"/>
    <w:multiLevelType w:val="hybridMultilevel"/>
    <w:tmpl w:val="A860F9E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02C2082"/>
    <w:multiLevelType w:val="hybridMultilevel"/>
    <w:tmpl w:val="9A72B604"/>
    <w:lvl w:ilvl="0" w:tplc="4634CE42">
      <w:start w:val="1"/>
      <w:numFmt w:val="lowerLetter"/>
      <w:lvlText w:val="%1)"/>
      <w:lvlJc w:val="left"/>
      <w:pPr>
        <w:ind w:left="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889C24">
      <w:start w:val="1"/>
      <w:numFmt w:val="decimal"/>
      <w:lvlText w:val="%2."/>
      <w:lvlJc w:val="left"/>
      <w:pPr>
        <w:ind w:left="1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EE93F6">
      <w:start w:val="1"/>
      <w:numFmt w:val="decimal"/>
      <w:lvlText w:val="%3."/>
      <w:lvlJc w:val="left"/>
      <w:pPr>
        <w:ind w:left="1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CE3140">
      <w:start w:val="1"/>
      <w:numFmt w:val="decimal"/>
      <w:lvlText w:val="%4"/>
      <w:lvlJc w:val="left"/>
      <w:pPr>
        <w:ind w:left="2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34FCB2">
      <w:start w:val="1"/>
      <w:numFmt w:val="lowerLetter"/>
      <w:lvlText w:val="%5"/>
      <w:lvlJc w:val="left"/>
      <w:pPr>
        <w:ind w:left="3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AC2C2">
      <w:start w:val="1"/>
      <w:numFmt w:val="lowerRoman"/>
      <w:lvlText w:val="%6"/>
      <w:lvlJc w:val="left"/>
      <w:pPr>
        <w:ind w:left="3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02093E">
      <w:start w:val="1"/>
      <w:numFmt w:val="decimal"/>
      <w:lvlText w:val="%7"/>
      <w:lvlJc w:val="left"/>
      <w:pPr>
        <w:ind w:left="4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F6B296">
      <w:start w:val="1"/>
      <w:numFmt w:val="lowerLetter"/>
      <w:lvlText w:val="%8"/>
      <w:lvlJc w:val="left"/>
      <w:pPr>
        <w:ind w:left="5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C08FE2">
      <w:start w:val="1"/>
      <w:numFmt w:val="lowerRoman"/>
      <w:lvlText w:val="%9"/>
      <w:lvlJc w:val="left"/>
      <w:pPr>
        <w:ind w:left="6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DE1301"/>
    <w:multiLevelType w:val="hybridMultilevel"/>
    <w:tmpl w:val="1CC6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05921"/>
    <w:multiLevelType w:val="hybridMultilevel"/>
    <w:tmpl w:val="C4A47E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D05D9"/>
    <w:multiLevelType w:val="hybridMultilevel"/>
    <w:tmpl w:val="7B4C8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B06F4"/>
    <w:multiLevelType w:val="hybridMultilevel"/>
    <w:tmpl w:val="BC441A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A6D4B"/>
    <w:multiLevelType w:val="hybridMultilevel"/>
    <w:tmpl w:val="2D80D010"/>
    <w:lvl w:ilvl="0" w:tplc="93D60E98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90B4DC">
      <w:start w:val="1"/>
      <w:numFmt w:val="bullet"/>
      <w:lvlText w:val="o"/>
      <w:lvlJc w:val="left"/>
      <w:pPr>
        <w:ind w:left="1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8A814">
      <w:start w:val="1"/>
      <w:numFmt w:val="bullet"/>
      <w:lvlText w:val="▪"/>
      <w:lvlJc w:val="left"/>
      <w:pPr>
        <w:ind w:left="2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CCE4A8">
      <w:start w:val="1"/>
      <w:numFmt w:val="bullet"/>
      <w:lvlText w:val="•"/>
      <w:lvlJc w:val="left"/>
      <w:pPr>
        <w:ind w:left="2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EE9352">
      <w:start w:val="1"/>
      <w:numFmt w:val="bullet"/>
      <w:lvlText w:val="o"/>
      <w:lvlJc w:val="left"/>
      <w:pPr>
        <w:ind w:left="3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AED1A">
      <w:start w:val="1"/>
      <w:numFmt w:val="bullet"/>
      <w:lvlText w:val="▪"/>
      <w:lvlJc w:val="left"/>
      <w:pPr>
        <w:ind w:left="4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497DC">
      <w:start w:val="1"/>
      <w:numFmt w:val="bullet"/>
      <w:lvlText w:val="•"/>
      <w:lvlJc w:val="left"/>
      <w:pPr>
        <w:ind w:left="5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0A7884">
      <w:start w:val="1"/>
      <w:numFmt w:val="bullet"/>
      <w:lvlText w:val="o"/>
      <w:lvlJc w:val="left"/>
      <w:pPr>
        <w:ind w:left="5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E4E54">
      <w:start w:val="1"/>
      <w:numFmt w:val="bullet"/>
      <w:lvlText w:val="▪"/>
      <w:lvlJc w:val="left"/>
      <w:pPr>
        <w:ind w:left="6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CD145B7"/>
    <w:multiLevelType w:val="hybridMultilevel"/>
    <w:tmpl w:val="A24EF9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A0E14"/>
    <w:multiLevelType w:val="hybridMultilevel"/>
    <w:tmpl w:val="6F2444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38F5"/>
    <w:multiLevelType w:val="hybridMultilevel"/>
    <w:tmpl w:val="8490F972"/>
    <w:lvl w:ilvl="0" w:tplc="5330BA1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FA1A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872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081E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90A6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3E39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A235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93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EC32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7DB2F3D"/>
    <w:multiLevelType w:val="hybridMultilevel"/>
    <w:tmpl w:val="4642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9654E"/>
    <w:multiLevelType w:val="hybridMultilevel"/>
    <w:tmpl w:val="78025B1A"/>
    <w:lvl w:ilvl="0" w:tplc="75E660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BC895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2C0F4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A0AC2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6655E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E68B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F60F0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8209D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30E97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BB1BC9"/>
    <w:multiLevelType w:val="hybridMultilevel"/>
    <w:tmpl w:val="295AD568"/>
    <w:lvl w:ilvl="0" w:tplc="ACFA781C">
      <w:start w:val="8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7E0FD4">
      <w:start w:val="1"/>
      <w:numFmt w:val="decimal"/>
      <w:lvlText w:val="%2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8E77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3EB04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26975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E87B1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9A2B8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DE6CE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3CBA8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F4704DC"/>
    <w:multiLevelType w:val="hybridMultilevel"/>
    <w:tmpl w:val="D4F439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F230B"/>
    <w:multiLevelType w:val="hybridMultilevel"/>
    <w:tmpl w:val="F9E8F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06EAC"/>
    <w:multiLevelType w:val="hybridMultilevel"/>
    <w:tmpl w:val="3CBC70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724C7"/>
    <w:multiLevelType w:val="hybridMultilevel"/>
    <w:tmpl w:val="1D66380C"/>
    <w:lvl w:ilvl="0" w:tplc="70003FDA">
      <w:start w:val="8"/>
      <w:numFmt w:val="decimal"/>
      <w:lvlText w:val="%1."/>
      <w:lvlJc w:val="left"/>
      <w:pPr>
        <w:ind w:left="1004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BB84CEF"/>
    <w:multiLevelType w:val="hybridMultilevel"/>
    <w:tmpl w:val="4AA0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43699"/>
    <w:multiLevelType w:val="hybridMultilevel"/>
    <w:tmpl w:val="C52490E0"/>
    <w:lvl w:ilvl="0" w:tplc="C51A0D4E">
      <w:start w:val="8"/>
      <w:numFmt w:val="decimal"/>
      <w:lvlText w:val="%1"/>
      <w:lvlJc w:val="left"/>
      <w:pPr>
        <w:ind w:left="644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BDE4C0D"/>
    <w:multiLevelType w:val="hybridMultilevel"/>
    <w:tmpl w:val="792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17277"/>
    <w:multiLevelType w:val="hybridMultilevel"/>
    <w:tmpl w:val="00865A98"/>
    <w:lvl w:ilvl="0" w:tplc="FE583F68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6E6D48">
      <w:start w:val="1"/>
      <w:numFmt w:val="bullet"/>
      <w:lvlText w:val="o"/>
      <w:lvlJc w:val="left"/>
      <w:pPr>
        <w:ind w:left="1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A30BC">
      <w:start w:val="1"/>
      <w:numFmt w:val="bullet"/>
      <w:lvlText w:val="▪"/>
      <w:lvlJc w:val="left"/>
      <w:pPr>
        <w:ind w:left="2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7C737C">
      <w:start w:val="1"/>
      <w:numFmt w:val="bullet"/>
      <w:lvlText w:val="•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5EE9C8">
      <w:start w:val="1"/>
      <w:numFmt w:val="bullet"/>
      <w:lvlText w:val="o"/>
      <w:lvlJc w:val="left"/>
      <w:pPr>
        <w:ind w:left="3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D6FF7E">
      <w:start w:val="1"/>
      <w:numFmt w:val="bullet"/>
      <w:lvlText w:val="▪"/>
      <w:lvlJc w:val="left"/>
      <w:pPr>
        <w:ind w:left="4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0E10A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EC630">
      <w:start w:val="1"/>
      <w:numFmt w:val="bullet"/>
      <w:lvlText w:val="o"/>
      <w:lvlJc w:val="left"/>
      <w:pPr>
        <w:ind w:left="5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25008">
      <w:start w:val="1"/>
      <w:numFmt w:val="bullet"/>
      <w:lvlText w:val="▪"/>
      <w:lvlJc w:val="left"/>
      <w:pPr>
        <w:ind w:left="6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313A70"/>
    <w:multiLevelType w:val="hybridMultilevel"/>
    <w:tmpl w:val="23167AFC"/>
    <w:lvl w:ilvl="0" w:tplc="8E76A6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EA12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48532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E8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8883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ECEE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CE0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D26A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CF7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8F31984"/>
    <w:multiLevelType w:val="hybridMultilevel"/>
    <w:tmpl w:val="290E715A"/>
    <w:lvl w:ilvl="0" w:tplc="0464B9CA">
      <w:start w:val="1"/>
      <w:numFmt w:val="bullet"/>
      <w:lvlText w:val="o"/>
      <w:lvlJc w:val="left"/>
      <w:pPr>
        <w:ind w:left="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86C1F14">
      <w:start w:val="1"/>
      <w:numFmt w:val="bullet"/>
      <w:lvlText w:val="o"/>
      <w:lvlJc w:val="left"/>
      <w:pPr>
        <w:ind w:left="1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D14B16C">
      <w:start w:val="1"/>
      <w:numFmt w:val="bullet"/>
      <w:lvlText w:val="▪"/>
      <w:lvlJc w:val="left"/>
      <w:pPr>
        <w:ind w:left="2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70F238">
      <w:start w:val="1"/>
      <w:numFmt w:val="bullet"/>
      <w:lvlText w:val="•"/>
      <w:lvlJc w:val="left"/>
      <w:pPr>
        <w:ind w:left="2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3407208">
      <w:start w:val="1"/>
      <w:numFmt w:val="bullet"/>
      <w:lvlText w:val="o"/>
      <w:lvlJc w:val="left"/>
      <w:pPr>
        <w:ind w:left="3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026ACE8">
      <w:start w:val="1"/>
      <w:numFmt w:val="bullet"/>
      <w:lvlText w:val="▪"/>
      <w:lvlJc w:val="left"/>
      <w:pPr>
        <w:ind w:left="4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A3C2FF4">
      <w:start w:val="1"/>
      <w:numFmt w:val="bullet"/>
      <w:lvlText w:val="•"/>
      <w:lvlJc w:val="left"/>
      <w:pPr>
        <w:ind w:left="5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9AC274E">
      <w:start w:val="1"/>
      <w:numFmt w:val="bullet"/>
      <w:lvlText w:val="o"/>
      <w:lvlJc w:val="left"/>
      <w:pPr>
        <w:ind w:left="5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87A333E">
      <w:start w:val="1"/>
      <w:numFmt w:val="bullet"/>
      <w:lvlText w:val="▪"/>
      <w:lvlJc w:val="left"/>
      <w:pPr>
        <w:ind w:left="6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11F247B"/>
    <w:multiLevelType w:val="hybridMultilevel"/>
    <w:tmpl w:val="8056EF3E"/>
    <w:lvl w:ilvl="0" w:tplc="5BA8BA82">
      <w:start w:val="8"/>
      <w:numFmt w:val="decimal"/>
      <w:lvlText w:val="%1"/>
      <w:lvlJc w:val="left"/>
      <w:pPr>
        <w:ind w:left="638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358" w:hanging="360"/>
      </w:pPr>
    </w:lvl>
    <w:lvl w:ilvl="2" w:tplc="0809001B" w:tentative="1">
      <w:start w:val="1"/>
      <w:numFmt w:val="lowerRoman"/>
      <w:lvlText w:val="%3."/>
      <w:lvlJc w:val="right"/>
      <w:pPr>
        <w:ind w:left="2078" w:hanging="180"/>
      </w:pPr>
    </w:lvl>
    <w:lvl w:ilvl="3" w:tplc="0809000F" w:tentative="1">
      <w:start w:val="1"/>
      <w:numFmt w:val="decimal"/>
      <w:lvlText w:val="%4."/>
      <w:lvlJc w:val="left"/>
      <w:pPr>
        <w:ind w:left="2798" w:hanging="360"/>
      </w:pPr>
    </w:lvl>
    <w:lvl w:ilvl="4" w:tplc="08090019" w:tentative="1">
      <w:start w:val="1"/>
      <w:numFmt w:val="lowerLetter"/>
      <w:lvlText w:val="%5."/>
      <w:lvlJc w:val="left"/>
      <w:pPr>
        <w:ind w:left="3518" w:hanging="360"/>
      </w:pPr>
    </w:lvl>
    <w:lvl w:ilvl="5" w:tplc="0809001B" w:tentative="1">
      <w:start w:val="1"/>
      <w:numFmt w:val="lowerRoman"/>
      <w:lvlText w:val="%6."/>
      <w:lvlJc w:val="right"/>
      <w:pPr>
        <w:ind w:left="4238" w:hanging="180"/>
      </w:pPr>
    </w:lvl>
    <w:lvl w:ilvl="6" w:tplc="0809000F" w:tentative="1">
      <w:start w:val="1"/>
      <w:numFmt w:val="decimal"/>
      <w:lvlText w:val="%7."/>
      <w:lvlJc w:val="left"/>
      <w:pPr>
        <w:ind w:left="4958" w:hanging="360"/>
      </w:pPr>
    </w:lvl>
    <w:lvl w:ilvl="7" w:tplc="08090019" w:tentative="1">
      <w:start w:val="1"/>
      <w:numFmt w:val="lowerLetter"/>
      <w:lvlText w:val="%8."/>
      <w:lvlJc w:val="left"/>
      <w:pPr>
        <w:ind w:left="5678" w:hanging="360"/>
      </w:pPr>
    </w:lvl>
    <w:lvl w:ilvl="8" w:tplc="08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27" w15:restartNumberingAfterBreak="0">
    <w:nsid w:val="63266525"/>
    <w:multiLevelType w:val="hybridMultilevel"/>
    <w:tmpl w:val="37BC6F00"/>
    <w:lvl w:ilvl="0" w:tplc="E0EC5B00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8288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5253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054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C473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528E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046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326F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ECC5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6790001"/>
    <w:multiLevelType w:val="hybridMultilevel"/>
    <w:tmpl w:val="A6F6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D097C"/>
    <w:multiLevelType w:val="hybridMultilevel"/>
    <w:tmpl w:val="FCB420F6"/>
    <w:lvl w:ilvl="0" w:tplc="C29A3100">
      <w:start w:val="1"/>
      <w:numFmt w:val="bullet"/>
      <w:lvlText w:val="•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7AEF88">
      <w:start w:val="1"/>
      <w:numFmt w:val="bullet"/>
      <w:lvlText w:val="o"/>
      <w:lvlJc w:val="left"/>
      <w:pPr>
        <w:ind w:left="1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6E2D52">
      <w:start w:val="1"/>
      <w:numFmt w:val="bullet"/>
      <w:lvlText w:val="▪"/>
      <w:lvlJc w:val="left"/>
      <w:pPr>
        <w:ind w:left="2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49914">
      <w:start w:val="1"/>
      <w:numFmt w:val="bullet"/>
      <w:lvlText w:val="•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74B706">
      <w:start w:val="1"/>
      <w:numFmt w:val="bullet"/>
      <w:lvlText w:val="o"/>
      <w:lvlJc w:val="left"/>
      <w:pPr>
        <w:ind w:left="3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A6DF6">
      <w:start w:val="1"/>
      <w:numFmt w:val="bullet"/>
      <w:lvlText w:val="▪"/>
      <w:lvlJc w:val="left"/>
      <w:pPr>
        <w:ind w:left="4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D8199A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E0162">
      <w:start w:val="1"/>
      <w:numFmt w:val="bullet"/>
      <w:lvlText w:val="o"/>
      <w:lvlJc w:val="left"/>
      <w:pPr>
        <w:ind w:left="5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664FCA">
      <w:start w:val="1"/>
      <w:numFmt w:val="bullet"/>
      <w:lvlText w:val="▪"/>
      <w:lvlJc w:val="left"/>
      <w:pPr>
        <w:ind w:left="6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A050B5B"/>
    <w:multiLevelType w:val="hybridMultilevel"/>
    <w:tmpl w:val="A5D2F0D6"/>
    <w:lvl w:ilvl="0" w:tplc="CE3443D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9CE6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0A8E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8A54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2E73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AAD1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848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DC05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488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F363487"/>
    <w:multiLevelType w:val="hybridMultilevel"/>
    <w:tmpl w:val="BB3097CE"/>
    <w:lvl w:ilvl="0" w:tplc="539AC02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E2DCA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4C642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10A3D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EF91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24D3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A784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25EA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BEE26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0AD5FB7"/>
    <w:multiLevelType w:val="hybridMultilevel"/>
    <w:tmpl w:val="654EBCDA"/>
    <w:lvl w:ilvl="0" w:tplc="92CE8B50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4071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0A89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EE90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A2F4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2C80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16DD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CF1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08B1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4FE0705"/>
    <w:multiLevelType w:val="hybridMultilevel"/>
    <w:tmpl w:val="14F67BE0"/>
    <w:lvl w:ilvl="0" w:tplc="D96A43D6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1E60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449A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CCE2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D258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098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E037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5264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4667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52D16D9"/>
    <w:multiLevelType w:val="hybridMultilevel"/>
    <w:tmpl w:val="2A9AAD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DC2B73"/>
    <w:multiLevelType w:val="hybridMultilevel"/>
    <w:tmpl w:val="1D06B23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76F26308"/>
    <w:multiLevelType w:val="hybridMultilevel"/>
    <w:tmpl w:val="F35211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A005B"/>
    <w:multiLevelType w:val="hybridMultilevel"/>
    <w:tmpl w:val="B1AC8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B112E"/>
    <w:multiLevelType w:val="hybridMultilevel"/>
    <w:tmpl w:val="AB7C3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C445D5"/>
    <w:multiLevelType w:val="hybridMultilevel"/>
    <w:tmpl w:val="54E2D2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26510">
    <w:abstractNumId w:val="29"/>
  </w:num>
  <w:num w:numId="2" w16cid:durableId="1988166187">
    <w:abstractNumId w:val="24"/>
  </w:num>
  <w:num w:numId="3" w16cid:durableId="965164464">
    <w:abstractNumId w:val="25"/>
  </w:num>
  <w:num w:numId="4" w16cid:durableId="519855236">
    <w:abstractNumId w:val="4"/>
  </w:num>
  <w:num w:numId="5" w16cid:durableId="1092124653">
    <w:abstractNumId w:val="9"/>
  </w:num>
  <w:num w:numId="6" w16cid:durableId="615987397">
    <w:abstractNumId w:val="23"/>
  </w:num>
  <w:num w:numId="7" w16cid:durableId="1770197625">
    <w:abstractNumId w:val="2"/>
  </w:num>
  <w:num w:numId="8" w16cid:durableId="579564247">
    <w:abstractNumId w:val="15"/>
  </w:num>
  <w:num w:numId="9" w16cid:durableId="113914406">
    <w:abstractNumId w:val="14"/>
  </w:num>
  <w:num w:numId="10" w16cid:durableId="1018773931">
    <w:abstractNumId w:val="1"/>
  </w:num>
  <w:num w:numId="11" w16cid:durableId="2094469229">
    <w:abstractNumId w:val="12"/>
  </w:num>
  <w:num w:numId="12" w16cid:durableId="386808862">
    <w:abstractNumId w:val="33"/>
  </w:num>
  <w:num w:numId="13" w16cid:durableId="985938146">
    <w:abstractNumId w:val="27"/>
  </w:num>
  <w:num w:numId="14" w16cid:durableId="1433628922">
    <w:abstractNumId w:val="31"/>
  </w:num>
  <w:num w:numId="15" w16cid:durableId="2062974820">
    <w:abstractNumId w:val="32"/>
  </w:num>
  <w:num w:numId="16" w16cid:durableId="15159135">
    <w:abstractNumId w:val="30"/>
  </w:num>
  <w:num w:numId="17" w16cid:durableId="1878152412">
    <w:abstractNumId w:val="36"/>
  </w:num>
  <w:num w:numId="18" w16cid:durableId="1143545759">
    <w:abstractNumId w:val="18"/>
  </w:num>
  <w:num w:numId="19" w16cid:durableId="1050617595">
    <w:abstractNumId w:val="39"/>
  </w:num>
  <w:num w:numId="20" w16cid:durableId="469521901">
    <w:abstractNumId w:val="8"/>
  </w:num>
  <w:num w:numId="21" w16cid:durableId="618030017">
    <w:abstractNumId w:val="10"/>
  </w:num>
  <w:num w:numId="22" w16cid:durableId="1090154871">
    <w:abstractNumId w:val="34"/>
  </w:num>
  <w:num w:numId="23" w16cid:durableId="1091781698">
    <w:abstractNumId w:val="16"/>
  </w:num>
  <w:num w:numId="24" w16cid:durableId="1760980729">
    <w:abstractNumId w:val="7"/>
  </w:num>
  <w:num w:numId="25" w16cid:durableId="502623616">
    <w:abstractNumId w:val="6"/>
  </w:num>
  <w:num w:numId="26" w16cid:durableId="555513413">
    <w:abstractNumId w:val="17"/>
  </w:num>
  <w:num w:numId="27" w16cid:durableId="1950121138">
    <w:abstractNumId w:val="11"/>
  </w:num>
  <w:num w:numId="28" w16cid:durableId="423842060">
    <w:abstractNumId w:val="0"/>
  </w:num>
  <w:num w:numId="29" w16cid:durableId="2042395660">
    <w:abstractNumId w:val="37"/>
  </w:num>
  <w:num w:numId="30" w16cid:durableId="423764386">
    <w:abstractNumId w:val="20"/>
  </w:num>
  <w:num w:numId="31" w16cid:durableId="1966960348">
    <w:abstractNumId w:val="5"/>
  </w:num>
  <w:num w:numId="32" w16cid:durableId="889223831">
    <w:abstractNumId w:val="28"/>
  </w:num>
  <w:num w:numId="33" w16cid:durableId="906380464">
    <w:abstractNumId w:val="13"/>
  </w:num>
  <w:num w:numId="34" w16cid:durableId="1162359118">
    <w:abstractNumId w:val="22"/>
  </w:num>
  <w:num w:numId="35" w16cid:durableId="1258633197">
    <w:abstractNumId w:val="26"/>
  </w:num>
  <w:num w:numId="36" w16cid:durableId="372534027">
    <w:abstractNumId w:val="21"/>
  </w:num>
  <w:num w:numId="37" w16cid:durableId="1209105657">
    <w:abstractNumId w:val="19"/>
  </w:num>
  <w:num w:numId="38" w16cid:durableId="651375095">
    <w:abstractNumId w:val="38"/>
  </w:num>
  <w:num w:numId="39" w16cid:durableId="52044893">
    <w:abstractNumId w:val="35"/>
  </w:num>
  <w:num w:numId="40" w16cid:durableId="2007780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11"/>
    <w:rsid w:val="000126A3"/>
    <w:rsid w:val="00107249"/>
    <w:rsid w:val="00155F11"/>
    <w:rsid w:val="00242DD6"/>
    <w:rsid w:val="00350CEA"/>
    <w:rsid w:val="0042335D"/>
    <w:rsid w:val="004A5353"/>
    <w:rsid w:val="00544DC8"/>
    <w:rsid w:val="005E745D"/>
    <w:rsid w:val="006E10F4"/>
    <w:rsid w:val="007E2399"/>
    <w:rsid w:val="009759B1"/>
    <w:rsid w:val="009D2203"/>
    <w:rsid w:val="00A40779"/>
    <w:rsid w:val="00A94930"/>
    <w:rsid w:val="00B17EED"/>
    <w:rsid w:val="00C31C7D"/>
    <w:rsid w:val="00C54692"/>
    <w:rsid w:val="00C62C62"/>
    <w:rsid w:val="00D07438"/>
    <w:rsid w:val="00D323A4"/>
    <w:rsid w:val="00DD7C3D"/>
    <w:rsid w:val="00E25356"/>
    <w:rsid w:val="00E6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7631"/>
  <w15:docId w15:val="{81AD0B06-F297-43BF-947F-C658AB35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D323A4"/>
    <w:pPr>
      <w:keepNext/>
      <w:keepLines/>
      <w:spacing w:after="240"/>
      <w:ind w:left="181" w:hanging="11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D2203"/>
    <w:pPr>
      <w:keepNext/>
      <w:keepLines/>
      <w:spacing w:after="120"/>
      <w:ind w:left="22" w:hanging="11"/>
      <w:outlineLvl w:val="1"/>
    </w:pPr>
    <w:rPr>
      <w:rFonts w:ascii="Calibri" w:eastAsia="Calibri" w:hAnsi="Calibri" w:cs="Calibri"/>
      <w:b/>
      <w:color w:val="1F3763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9D2203"/>
    <w:pPr>
      <w:keepNext/>
      <w:keepLines/>
      <w:spacing w:after="120"/>
      <w:ind w:left="754"/>
      <w:outlineLvl w:val="2"/>
    </w:pPr>
    <w:rPr>
      <w:rFonts w:ascii="Calibri" w:eastAsia="Calibri" w:hAnsi="Calibri" w:cs="Calibri"/>
      <w:b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9D2203"/>
    <w:rPr>
      <w:rFonts w:ascii="Calibri" w:eastAsia="Calibri" w:hAnsi="Calibri" w:cs="Calibri"/>
      <w:b/>
      <w:color w:val="1F3763"/>
      <w:sz w:val="24"/>
    </w:rPr>
  </w:style>
  <w:style w:type="character" w:customStyle="1" w:styleId="Heading2Char">
    <w:name w:val="Heading 2 Char"/>
    <w:link w:val="Heading2"/>
    <w:uiPriority w:val="9"/>
    <w:rsid w:val="009D2203"/>
    <w:rPr>
      <w:rFonts w:ascii="Calibri" w:eastAsia="Calibri" w:hAnsi="Calibri" w:cs="Calibri"/>
      <w:b/>
      <w:color w:val="1F3763"/>
      <w:sz w:val="28"/>
    </w:rPr>
  </w:style>
  <w:style w:type="character" w:customStyle="1" w:styleId="Heading1Char">
    <w:name w:val="Heading 1 Char"/>
    <w:link w:val="Heading1"/>
    <w:uiPriority w:val="9"/>
    <w:rsid w:val="00D323A4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55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11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155F1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EastAsia" w:hAnsiTheme="minorHAnsi" w:cstheme="minorBidi"/>
      <w:color w:val="auto"/>
      <w:lang w:val="sk-SK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55F11"/>
    <w:rPr>
      <w:lang w:val="sk-SK" w:eastAsia="zh-CN"/>
    </w:rPr>
  </w:style>
  <w:style w:type="paragraph" w:styleId="BodyText">
    <w:name w:val="Body Text"/>
    <w:basedOn w:val="Normal"/>
    <w:link w:val="BodyTextChar"/>
    <w:rsid w:val="00155F1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sk-SK" w:eastAsia="en-US"/>
    </w:rPr>
  </w:style>
  <w:style w:type="character" w:customStyle="1" w:styleId="BodyTextChar">
    <w:name w:val="Body Text Char"/>
    <w:basedOn w:val="DefaultParagraphFont"/>
    <w:link w:val="BodyText"/>
    <w:rsid w:val="00155F11"/>
    <w:rPr>
      <w:rFonts w:ascii="Times New Roman" w:eastAsia="Times New Roman" w:hAnsi="Times New Roman" w:cs="Times New Roman"/>
      <w:sz w:val="24"/>
      <w:szCs w:val="24"/>
      <w:lang w:val="sk-SK" w:eastAsia="en-US"/>
    </w:rPr>
  </w:style>
  <w:style w:type="paragraph" w:styleId="ListParagraph">
    <w:name w:val="List Paragraph"/>
    <w:basedOn w:val="Normal"/>
    <w:uiPriority w:val="34"/>
    <w:qFormat/>
    <w:rsid w:val="00155F11"/>
    <w:pPr>
      <w:ind w:left="720"/>
      <w:contextualSpacing/>
    </w:pPr>
    <w:rPr>
      <w:rFonts w:asciiTheme="minorHAnsi" w:eastAsiaTheme="minorEastAsia" w:hAnsiTheme="minorHAnsi" w:cstheme="minorBidi"/>
      <w:color w:val="auto"/>
      <w:lang w:val="sk-SK" w:eastAsia="zh-CN"/>
    </w:rPr>
  </w:style>
  <w:style w:type="character" w:styleId="Hyperlink">
    <w:name w:val="Hyperlink"/>
    <w:basedOn w:val="DefaultParagraphFont"/>
    <w:uiPriority w:val="99"/>
    <w:unhideWhenUsed/>
    <w:rsid w:val="00155F1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D7C3D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25356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53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53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5356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A94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ffle.rs/dem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ras\Desktop\T&#237;mov&#253;%20projekt%20ponuka%20ZS%20(1)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D4506-047C-4F85-BB11-73FCF5E6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Tímový projekt ponuka ZS (1).dotx</Template>
  <TotalTime>108</TotalTime>
  <Pages>44</Pages>
  <Words>9752</Words>
  <Characters>55591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Benc</dc:creator>
  <cp:keywords/>
  <cp:lastModifiedBy>Jozef Benc</cp:lastModifiedBy>
  <cp:revision>9</cp:revision>
  <cp:lastPrinted>2023-01-23T13:12:00Z</cp:lastPrinted>
  <dcterms:created xsi:type="dcterms:W3CDTF">2023-01-23T11:39:00Z</dcterms:created>
  <dcterms:modified xsi:type="dcterms:W3CDTF">2023-01-23T22:24:00Z</dcterms:modified>
</cp:coreProperties>
</file>